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D2" w:rsidRDefault="00FE0EA6" w:rsidP="00DD2CD2">
      <w:pPr>
        <w:jc w:val="center"/>
        <w:rPr>
          <w:b/>
          <w:bCs/>
          <w:sz w:val="36"/>
        </w:rPr>
      </w:pPr>
      <w:r>
        <w:rPr>
          <w:noProof/>
          <w:sz w:val="24"/>
        </w:rPr>
        <w:pict>
          <v:group id="_x0000_s1430" style="position:absolute;left:0;text-align:left;margin-left:-117pt;margin-top:14pt;width:99pt;height:589.15pt;z-index:251686912" coordorigin="495,1698" coordsize="1980,1178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31" type="#_x0000_t202" style="position:absolute;left:855;top:8489;width:720;height:4992" filled="f" stroked="f">
              <v:textbox style="layout-flow:vertical-ideographic;mso-next-textbox:#_x0000_s1431">
                <w:txbxContent>
                  <w:p w:rsidR="00E11B8D" w:rsidRDefault="00E11B8D" w:rsidP="00DD2CD2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_x0000_s1432" style="position:absolute;left:495;top:1698;width:1980;height:7595" coordorigin="495,1698" coordsize="1980,7595">
              <v:shape id="_x0000_s1433" type="#_x0000_t202" style="position:absolute;left:1935;top:5549;width:540;height:3744" filled="f" stroked="f">
                <v:textbox style="layout-flow:vertical-ideographic;mso-next-textbox:#_x0000_s1433">
                  <w:txbxContent>
                    <w:p w:rsidR="00E11B8D" w:rsidRDefault="00E11B8D" w:rsidP="00DD2CD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_x0000_s1434" style="position:absolute;left:495;top:3561;width:1440;height:1404" coordorigin="675,1953" coordsize="1440,1404">
                <v:group id="_x0000_s1435" style="position:absolute;left:675;top:1953;width:1440;height:1404" coordorigin="675,1953" coordsize="1440,1404">
                  <v:shape id="_x0000_s1436" type="#_x0000_t202" style="position:absolute;left:855;top:1953;width:1080;height:624" filled="f" stroked="f">
                    <v:textbox style="mso-next-textbox:#_x0000_s1436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37" style="position:absolute;left:675;top:1953;width:1440;height:1404" filled="f"/>
                </v:group>
                <v:line id="_x0000_s1438" style="position:absolute" from="675,2577" to="2115,2577"/>
              </v:group>
              <v:group id="_x0000_s1439" style="position:absolute;left:495;top:7202;width:1440;height:1404" coordorigin="675,5385" coordsize="1440,1404">
                <v:group id="_x0000_s1440" style="position:absolute;left:675;top:5385;width:1440;height:1404" coordorigin="675,1953" coordsize="1440,1404">
                  <v:shape id="_x0000_s1441" type="#_x0000_t202" style="position:absolute;left:855;top:1953;width:1080;height:624" filled="f" stroked="f">
                    <v:textbox style="mso-next-textbox:#_x0000_s1441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42" style="position:absolute;left:675;top:1953;width:1440;height:1404" filled="f"/>
                </v:group>
                <v:line id="_x0000_s1443" style="position:absolute" from="675,6009" to="2115,6009"/>
              </v:group>
              <v:group id="_x0000_s1444" style="position:absolute;left:495;top:5415;width:1440;height:1404" coordorigin="675,1953" coordsize="1440,1404">
                <v:shape id="_x0000_s1445" type="#_x0000_t202" style="position:absolute;left:855;top:1953;width:1080;height:624" filled="f" stroked="f">
                  <v:textbox style="mso-next-textbox:#_x0000_s1445">
                    <w:txbxContent>
                      <w:p w:rsidR="00E11B8D" w:rsidRDefault="00E11B8D" w:rsidP="00DD2CD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E11B8D" w:rsidRDefault="00E11B8D" w:rsidP="00DD2CD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446" style="position:absolute;left:675;top:1953;width:1440;height:1404" filled="f"/>
              </v:group>
              <v:group id="_x0000_s1447" style="position:absolute;left:500;top:1698;width:1440;height:1404" coordorigin="500,1698" coordsize="1440,1404">
                <v:group id="_x0000_s1448" style="position:absolute;left:500;top:1698;width:1440;height:1404" coordorigin="495,3545" coordsize="1440,1404">
                  <v:shape id="_x0000_s1449" type="#_x0000_t202" style="position:absolute;left:615;top:3545;width:1260;height:624" filled="f" stroked="f">
                    <v:textbox style="mso-next-textbox:#_x0000_s1449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50" style="position:absolute;left:495;top:3545;width:1440;height:1404" filled="f"/>
                </v:group>
                <v:line id="_x0000_s1451" style="position:absolute" from="500,2360" to="1940,2360"/>
              </v:group>
            </v:group>
          </v:group>
        </w:pict>
      </w:r>
      <w:r>
        <w:rPr>
          <w:noProof/>
          <w:sz w:val="20"/>
        </w:rPr>
        <w:pict>
          <v:line id="_x0000_s1428" style="position:absolute;left:0;text-align:left;z-index:251684864" from="-18pt,-4.05pt" to="-18pt,136.35pt"/>
        </w:pict>
      </w:r>
      <w:r>
        <w:rPr>
          <w:noProof/>
          <w:sz w:val="20"/>
        </w:rPr>
        <w:pict>
          <v:line id="_x0000_s1427" style="position:absolute;left:0;text-align:left;z-index:251683840" from="-18pt,3.75pt" to="-18pt,596.55pt"/>
        </w:pict>
      </w:r>
      <w:r>
        <w:rPr>
          <w:noProof/>
          <w:sz w:val="20"/>
        </w:rPr>
        <w:pict>
          <v:line id="_x0000_s1399" style="position:absolute;left:0;text-align:left;z-index:251679744" from="-18pt,0" to="-18pt,132.6pt"/>
        </w:pict>
      </w:r>
      <w:r>
        <w:rPr>
          <w:noProof/>
          <w:sz w:val="20"/>
        </w:rPr>
        <w:pict>
          <v:line id="_x0000_s1398" style="position:absolute;left:0;text-align:left;flip:y;z-index:251678720" from="-18pt,-7.8pt" to="-18pt,585pt"/>
        </w:pict>
      </w:r>
      <w:r>
        <w:rPr>
          <w:noProof/>
          <w:sz w:val="20"/>
        </w:rPr>
        <w:pict>
          <v:line id="_x0000_s1397" style="position:absolute;left:0;text-align:left;z-index:251677696" from="-18pt,-7.8pt" to="-18pt,585pt"/>
        </w:pict>
      </w:r>
      <w:r>
        <w:rPr>
          <w:noProof/>
          <w:sz w:val="20"/>
        </w:rPr>
        <w:pict>
          <v:line id="_x0000_s1396" style="position:absolute;left:0;text-align:left;flip:y;z-index:251676672" from="-18pt,-7.8pt" to="-18pt,7.8pt"/>
        </w:pict>
      </w:r>
      <w:r>
        <w:rPr>
          <w:noProof/>
          <w:sz w:val="20"/>
        </w:rPr>
        <w:pict>
          <v:line id="_x0000_s1395" style="position:absolute;left:0;text-align:left;z-index:251675648" from="-18pt,7.8pt" to="-18pt,585pt"/>
        </w:pict>
      </w:r>
      <w:r>
        <w:rPr>
          <w:noProof/>
        </w:rPr>
        <w:pict>
          <v:shape id="_x0000_s1394" type="#_x0000_t202" style="position:absolute;left:0;text-align:left;margin-left:165pt;margin-top:2.25pt;width:24pt;height:23.4pt;z-index:251674624" filled="f" stroked="f">
            <v:textbox style="mso-next-textbox:#_x0000_s1394">
              <w:txbxContent>
                <w:p w:rsidR="00E11B8D" w:rsidRDefault="00E11B8D" w:rsidP="00DD2CD2">
                  <w:pPr>
                    <w:rPr>
                      <w:rFonts w:ascii="宋体" w:hAnsi="宋体"/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DD2CD2">
        <w:rPr>
          <w:rFonts w:hint="eastAsia"/>
          <w:b/>
          <w:bCs/>
          <w:sz w:val="36"/>
        </w:rPr>
        <w:t>东</w:t>
      </w:r>
      <w:r w:rsidR="00DD2CD2">
        <w:rPr>
          <w:rFonts w:hint="eastAsia"/>
          <w:b/>
          <w:bCs/>
          <w:sz w:val="36"/>
        </w:rPr>
        <w:t xml:space="preserve"> </w:t>
      </w:r>
      <w:r w:rsidR="00DD2CD2">
        <w:rPr>
          <w:rFonts w:hint="eastAsia"/>
          <w:b/>
          <w:bCs/>
          <w:sz w:val="36"/>
        </w:rPr>
        <w:t>北</w:t>
      </w:r>
      <w:r w:rsidR="00DD2CD2">
        <w:rPr>
          <w:rFonts w:hint="eastAsia"/>
          <w:b/>
          <w:bCs/>
          <w:sz w:val="36"/>
        </w:rPr>
        <w:t xml:space="preserve"> </w:t>
      </w:r>
      <w:r w:rsidR="00DD2CD2">
        <w:rPr>
          <w:rFonts w:hint="eastAsia"/>
          <w:b/>
          <w:bCs/>
          <w:sz w:val="36"/>
        </w:rPr>
        <w:t>大</w:t>
      </w:r>
      <w:r w:rsidR="00DD2CD2">
        <w:rPr>
          <w:rFonts w:hint="eastAsia"/>
          <w:b/>
          <w:bCs/>
          <w:sz w:val="36"/>
        </w:rPr>
        <w:t xml:space="preserve"> </w:t>
      </w:r>
      <w:r w:rsidR="00DD2CD2">
        <w:rPr>
          <w:rFonts w:hint="eastAsia"/>
          <w:b/>
          <w:bCs/>
          <w:sz w:val="36"/>
        </w:rPr>
        <w:t>学</w:t>
      </w:r>
      <w:r w:rsidR="00DD2CD2">
        <w:rPr>
          <w:rFonts w:hint="eastAsia"/>
          <w:b/>
          <w:bCs/>
          <w:sz w:val="36"/>
        </w:rPr>
        <w:t xml:space="preserve"> </w:t>
      </w:r>
      <w:r w:rsidR="00DD2CD2">
        <w:rPr>
          <w:rFonts w:hint="eastAsia"/>
          <w:b/>
          <w:bCs/>
          <w:sz w:val="36"/>
        </w:rPr>
        <w:t>秦</w:t>
      </w:r>
      <w:r w:rsidR="00DD2CD2">
        <w:rPr>
          <w:rFonts w:hint="eastAsia"/>
          <w:b/>
          <w:bCs/>
          <w:sz w:val="36"/>
        </w:rPr>
        <w:t xml:space="preserve"> </w:t>
      </w:r>
      <w:r w:rsidR="00DD2CD2">
        <w:rPr>
          <w:rFonts w:hint="eastAsia"/>
          <w:b/>
          <w:bCs/>
          <w:sz w:val="36"/>
        </w:rPr>
        <w:t>皇</w:t>
      </w:r>
      <w:r w:rsidR="00DD2CD2">
        <w:rPr>
          <w:rFonts w:hint="eastAsia"/>
          <w:b/>
          <w:bCs/>
          <w:sz w:val="36"/>
        </w:rPr>
        <w:t xml:space="preserve"> </w:t>
      </w:r>
      <w:r w:rsidR="00DD2CD2">
        <w:rPr>
          <w:rFonts w:hint="eastAsia"/>
          <w:b/>
          <w:bCs/>
          <w:sz w:val="36"/>
        </w:rPr>
        <w:t>岛</w:t>
      </w:r>
      <w:r w:rsidR="00DD2CD2">
        <w:rPr>
          <w:rFonts w:hint="eastAsia"/>
          <w:b/>
          <w:bCs/>
          <w:sz w:val="36"/>
        </w:rPr>
        <w:t xml:space="preserve"> </w:t>
      </w:r>
      <w:r w:rsidR="00DD2CD2">
        <w:rPr>
          <w:rFonts w:hint="eastAsia"/>
          <w:b/>
          <w:bCs/>
          <w:sz w:val="36"/>
        </w:rPr>
        <w:t>分</w:t>
      </w:r>
      <w:r w:rsidR="00DD2CD2">
        <w:rPr>
          <w:rFonts w:hint="eastAsia"/>
          <w:b/>
          <w:bCs/>
          <w:sz w:val="36"/>
        </w:rPr>
        <w:t xml:space="preserve"> </w:t>
      </w:r>
      <w:r w:rsidR="00DD2CD2">
        <w:rPr>
          <w:rFonts w:hint="eastAsia"/>
          <w:b/>
          <w:bCs/>
          <w:sz w:val="36"/>
        </w:rPr>
        <w:t>校</w:t>
      </w:r>
    </w:p>
    <w:p w:rsidR="00DD2CD2" w:rsidRDefault="00DD2CD2" w:rsidP="00DD2CD2">
      <w:pPr>
        <w:ind w:firstLineChars="300" w:firstLine="331"/>
        <w:jc w:val="center"/>
        <w:rPr>
          <w:b/>
          <w:bCs/>
          <w:sz w:val="11"/>
        </w:rPr>
      </w:pPr>
    </w:p>
    <w:p w:rsidR="00DD2CD2" w:rsidRDefault="00DD2CD2" w:rsidP="00DD2CD2">
      <w:pPr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</w:t>
      </w:r>
      <w:r w:rsidRPr="00BA56F5">
        <w:rPr>
          <w:rFonts w:hint="eastAsia"/>
          <w:sz w:val="24"/>
          <w:u w:val="single"/>
        </w:rPr>
        <w:t>数据结构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试卷：</w:t>
      </w:r>
      <w:r>
        <w:rPr>
          <w:rFonts w:hint="eastAsia"/>
          <w:sz w:val="24"/>
          <w:u w:val="single"/>
        </w:rPr>
        <w:t xml:space="preserve">(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A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)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考试形式：</w:t>
      </w:r>
      <w:r w:rsidRPr="00DB0F0B">
        <w:rPr>
          <w:rFonts w:hint="eastAsia"/>
          <w:sz w:val="24"/>
          <w:u w:val="single"/>
        </w:rPr>
        <w:t>闭卷</w:t>
      </w:r>
    </w:p>
    <w:p w:rsidR="00DD2CD2" w:rsidRDefault="00DD2CD2" w:rsidP="00DD2CD2">
      <w:pPr>
        <w:rPr>
          <w:sz w:val="10"/>
          <w:u w:val="single"/>
        </w:rPr>
      </w:pPr>
    </w:p>
    <w:p w:rsidR="00DD2CD2" w:rsidRDefault="00DD2CD2" w:rsidP="00DD2CD2">
      <w:pPr>
        <w:rPr>
          <w:sz w:val="24"/>
          <w:u w:val="single"/>
        </w:rPr>
      </w:pPr>
      <w:r>
        <w:rPr>
          <w:rFonts w:hint="eastAsia"/>
          <w:sz w:val="24"/>
        </w:rPr>
        <w:t>考试对象：</w:t>
      </w:r>
      <w:r w:rsidRPr="00BA56F5">
        <w:rPr>
          <w:rFonts w:hint="eastAsia"/>
          <w:sz w:val="24"/>
          <w:u w:val="single"/>
        </w:rPr>
        <w:t>计算机、辅修专业</w:t>
      </w:r>
      <w:r>
        <w:rPr>
          <w:rFonts w:hint="eastAsia"/>
          <w:sz w:val="24"/>
        </w:rPr>
        <w:t>考试日期：</w:t>
      </w:r>
      <w:r w:rsidRPr="00BA56F5">
        <w:rPr>
          <w:rFonts w:hint="eastAsia"/>
          <w:sz w:val="24"/>
          <w:u w:val="single"/>
        </w:rPr>
        <w:t>2017</w:t>
      </w:r>
      <w:r>
        <w:rPr>
          <w:rFonts w:hint="eastAsia"/>
          <w:sz w:val="24"/>
          <w:u w:val="single"/>
        </w:rPr>
        <w:t>年</w:t>
      </w:r>
      <w:r>
        <w:rPr>
          <w:rFonts w:hint="eastAsia"/>
          <w:sz w:val="24"/>
          <w:u w:val="single"/>
        </w:rPr>
        <w:t>12</w:t>
      </w:r>
      <w:r>
        <w:rPr>
          <w:rFonts w:hint="eastAsia"/>
          <w:sz w:val="24"/>
          <w:u w:val="single"/>
        </w:rPr>
        <w:t>月</w:t>
      </w:r>
      <w:r>
        <w:rPr>
          <w:rFonts w:hint="eastAsia"/>
          <w:sz w:val="24"/>
          <w:u w:val="single"/>
        </w:rPr>
        <w:t>20</w:t>
      </w:r>
      <w:r>
        <w:rPr>
          <w:rFonts w:hint="eastAsia"/>
          <w:sz w:val="24"/>
          <w:u w:val="single"/>
        </w:rPr>
        <w:t>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试卷：共</w:t>
      </w:r>
      <w:r>
        <w:rPr>
          <w:rFonts w:hint="eastAsia"/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p w:rsidR="00DD2CD2" w:rsidRDefault="00DD2CD2" w:rsidP="00DD2CD2">
      <w:pPr>
        <w:rPr>
          <w:rFonts w:ascii="宋体" w:hAnsi="宋体"/>
          <w:b/>
          <w:sz w:val="24"/>
        </w:rPr>
      </w:pPr>
      <w:r>
        <w:rPr>
          <w:rFonts w:hint="eastAsia"/>
          <w:sz w:val="24"/>
        </w:rPr>
        <w:t xml:space="preserve"> </w:t>
      </w:r>
    </w:p>
    <w:tbl>
      <w:tblPr>
        <w:tblW w:w="475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8"/>
        <w:gridCol w:w="1301"/>
        <w:gridCol w:w="1301"/>
        <w:gridCol w:w="1299"/>
        <w:gridCol w:w="1301"/>
        <w:gridCol w:w="1298"/>
      </w:tblGrid>
      <w:tr w:rsidR="00DD2CD2" w:rsidTr="00DD2CD2">
        <w:trPr>
          <w:cantSplit/>
          <w:trHeight w:val="639"/>
        </w:trPr>
        <w:tc>
          <w:tcPr>
            <w:tcW w:w="833" w:type="pct"/>
            <w:vAlign w:val="center"/>
          </w:tcPr>
          <w:p w:rsidR="00DD2CD2" w:rsidRDefault="00DD2CD2" w:rsidP="00DD2C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834" w:type="pct"/>
            <w:vAlign w:val="center"/>
          </w:tcPr>
          <w:p w:rsidR="00DD2CD2" w:rsidRDefault="00DD2CD2" w:rsidP="00DD2CD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834" w:type="pct"/>
            <w:vAlign w:val="center"/>
          </w:tcPr>
          <w:p w:rsidR="00DD2CD2" w:rsidRDefault="00DD2CD2" w:rsidP="00DD2C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833" w:type="pct"/>
            <w:vAlign w:val="center"/>
          </w:tcPr>
          <w:p w:rsidR="00DD2CD2" w:rsidRDefault="00DD2CD2" w:rsidP="00DD2C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834" w:type="pct"/>
            <w:vAlign w:val="center"/>
          </w:tcPr>
          <w:p w:rsidR="00DD2CD2" w:rsidRDefault="00DD2CD2" w:rsidP="00DD2C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834" w:type="pct"/>
            <w:vAlign w:val="center"/>
          </w:tcPr>
          <w:p w:rsidR="00DD2CD2" w:rsidRDefault="00DD2CD2" w:rsidP="00DD2C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DD2CD2" w:rsidTr="00DD2CD2">
        <w:trPr>
          <w:cantSplit/>
          <w:trHeight w:val="603"/>
        </w:trPr>
        <w:tc>
          <w:tcPr>
            <w:tcW w:w="833" w:type="pct"/>
            <w:vAlign w:val="center"/>
          </w:tcPr>
          <w:p w:rsidR="00DD2CD2" w:rsidRDefault="00FE0EA6" w:rsidP="00DD2CD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line id="_x0000_s1498" style="position:absolute;left:0;text-align:left;z-index:251692032;mso-position-horizontal-relative:text;mso-position-vertical-relative:text" from="-23.4pt,13.85pt" to="-23.4pt,247.85pt"/>
              </w:pict>
            </w:r>
            <w:r w:rsidR="00DD2CD2">
              <w:rPr>
                <w:rFonts w:hint="eastAsia"/>
                <w:sz w:val="24"/>
              </w:rPr>
              <w:t>得分</w:t>
            </w:r>
          </w:p>
        </w:tc>
        <w:tc>
          <w:tcPr>
            <w:tcW w:w="834" w:type="pct"/>
            <w:vAlign w:val="center"/>
          </w:tcPr>
          <w:p w:rsidR="00DD2CD2" w:rsidRDefault="00DD2CD2" w:rsidP="00DD2CD2">
            <w:pPr>
              <w:jc w:val="center"/>
              <w:rPr>
                <w:sz w:val="24"/>
              </w:rPr>
            </w:pPr>
          </w:p>
        </w:tc>
        <w:tc>
          <w:tcPr>
            <w:tcW w:w="834" w:type="pct"/>
            <w:vAlign w:val="center"/>
          </w:tcPr>
          <w:p w:rsidR="00DD2CD2" w:rsidRDefault="00DD2CD2" w:rsidP="00DD2CD2">
            <w:pPr>
              <w:jc w:val="center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DD2CD2" w:rsidRDefault="00DD2CD2" w:rsidP="00DD2CD2">
            <w:pPr>
              <w:jc w:val="center"/>
              <w:rPr>
                <w:sz w:val="24"/>
              </w:rPr>
            </w:pPr>
          </w:p>
        </w:tc>
        <w:tc>
          <w:tcPr>
            <w:tcW w:w="834" w:type="pct"/>
            <w:vAlign w:val="center"/>
          </w:tcPr>
          <w:p w:rsidR="00DD2CD2" w:rsidRDefault="00DD2CD2" w:rsidP="00DD2CD2">
            <w:pPr>
              <w:jc w:val="center"/>
              <w:rPr>
                <w:sz w:val="24"/>
              </w:rPr>
            </w:pPr>
          </w:p>
        </w:tc>
        <w:tc>
          <w:tcPr>
            <w:tcW w:w="834" w:type="pct"/>
            <w:vAlign w:val="center"/>
          </w:tcPr>
          <w:p w:rsidR="00DD2CD2" w:rsidRDefault="00DD2CD2" w:rsidP="00DD2CD2">
            <w:pPr>
              <w:jc w:val="center"/>
              <w:rPr>
                <w:sz w:val="24"/>
              </w:rPr>
            </w:pPr>
          </w:p>
        </w:tc>
      </w:tr>
    </w:tbl>
    <w:p w:rsidR="00DD2CD2" w:rsidRDefault="00DD2CD2" w:rsidP="00DD2CD2">
      <w:pPr>
        <w:rPr>
          <w:sz w:val="24"/>
        </w:rPr>
      </w:pPr>
    </w:p>
    <w:tbl>
      <w:tblPr>
        <w:tblpPr w:leftFromText="180" w:rightFromText="180" w:vertAnchor="text" w:horzAnchor="page" w:tblpX="2944" w:tblpY="66"/>
        <w:tblW w:w="0" w:type="auto"/>
        <w:tblLook w:val="04A0" w:firstRow="1" w:lastRow="0" w:firstColumn="1" w:lastColumn="0" w:noHBand="0" w:noVBand="1"/>
      </w:tblPr>
      <w:tblGrid>
        <w:gridCol w:w="601"/>
        <w:gridCol w:w="992"/>
        <w:gridCol w:w="6387"/>
      </w:tblGrid>
      <w:tr w:rsidR="00DD2CD2" w:rsidRPr="003007FA" w:rsidTr="00DD2CD2">
        <w:trPr>
          <w:trHeight w:val="56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CD2" w:rsidRPr="003007FA" w:rsidRDefault="00DD2CD2" w:rsidP="00DD2CD2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CD2" w:rsidRPr="003007FA" w:rsidRDefault="00DD2CD2" w:rsidP="00DD2CD2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sz="4" w:space="0" w:color="000000"/>
            </w:tcBorders>
            <w:vAlign w:val="center"/>
          </w:tcPr>
          <w:p w:rsidR="00DD2CD2" w:rsidRPr="009C326A" w:rsidRDefault="00DD2CD2" w:rsidP="00DD2CD2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一、填空题（每空</w:t>
            </w:r>
            <w:r>
              <w:rPr>
                <w:b/>
                <w:sz w:val="24"/>
              </w:rPr>
              <w:t>1</w:t>
            </w:r>
            <w:r w:rsidRPr="009C326A">
              <w:rPr>
                <w:rFonts w:hint="eastAsia"/>
                <w:b/>
                <w:sz w:val="24"/>
              </w:rPr>
              <w:t>分，共</w:t>
            </w:r>
            <w:r>
              <w:rPr>
                <w:b/>
                <w:sz w:val="24"/>
              </w:rPr>
              <w:t>1</w:t>
            </w:r>
            <w:r w:rsidRPr="009C326A">
              <w:rPr>
                <w:rFonts w:hint="eastAsia"/>
                <w:b/>
                <w:sz w:val="24"/>
              </w:rPr>
              <w:t>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DD2CD2" w:rsidRDefault="00FE0EA6" w:rsidP="00DD2CD2">
      <w:pPr>
        <w:rPr>
          <w:sz w:val="24"/>
        </w:rPr>
      </w:pPr>
      <w:r>
        <w:rPr>
          <w:noProof/>
          <w:sz w:val="24"/>
        </w:rPr>
        <w:pict>
          <v:line id="_x0000_s1429" style="position:absolute;left:0;text-align:left;z-index:251685888;mso-position-horizontal-relative:text;mso-position-vertical-relative:text" from="-117pt,42.65pt" to="-45pt,42.65pt"/>
        </w:pict>
      </w:r>
    </w:p>
    <w:p w:rsidR="00DD2CD2" w:rsidRPr="00713C9A" w:rsidRDefault="00DD2CD2" w:rsidP="00DD2CD2">
      <w:pPr>
        <w:rPr>
          <w:rFonts w:asciiTheme="minorEastAsia" w:eastAsiaTheme="minorEastAsia" w:hAnsiTheme="minorEastAsia"/>
          <w:sz w:val="24"/>
        </w:rPr>
      </w:pPr>
      <w:r w:rsidRPr="009F0BF8">
        <w:rPr>
          <w:rFonts w:asciiTheme="minorEastAsia" w:eastAsiaTheme="minorEastAsia" w:hAnsiTheme="minorEastAsia" w:hint="eastAsia"/>
          <w:sz w:val="24"/>
        </w:rPr>
        <w:t>1</w:t>
      </w:r>
      <w:r w:rsidRPr="00713C9A">
        <w:rPr>
          <w:rFonts w:asciiTheme="minorEastAsia" w:eastAsiaTheme="minorEastAsia" w:hAnsiTheme="minorEastAsia" w:hint="eastAsia"/>
          <w:sz w:val="24"/>
        </w:rPr>
        <w:t>．_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>
        <w:rPr>
          <w:rFonts w:asciiTheme="minorEastAsia" w:eastAsiaTheme="minorEastAsia" w:hAnsiTheme="minorEastAsia"/>
          <w:sz w:val="24"/>
          <w:u w:val="single"/>
        </w:rPr>
        <w:t xml:space="preserve">         </w:t>
      </w:r>
      <w:r w:rsidRPr="00713C9A">
        <w:rPr>
          <w:rFonts w:asciiTheme="minorEastAsia" w:eastAsiaTheme="minorEastAsia" w:hAnsiTheme="minorEastAsia" w:hint="eastAsia"/>
          <w:sz w:val="24"/>
        </w:rPr>
        <w:t>__是数据的基本单位，也称节点（node）或记录（record）。</w:t>
      </w:r>
    </w:p>
    <w:p w:rsidR="00DD2CD2" w:rsidRPr="00713C9A" w:rsidRDefault="00DD2CD2" w:rsidP="00DD2CD2">
      <w:pPr>
        <w:rPr>
          <w:rFonts w:asciiTheme="minorEastAsia" w:eastAsiaTheme="minorEastAsia" w:hAnsiTheme="minorEastAsia"/>
          <w:sz w:val="24"/>
          <w:u w:val="single"/>
        </w:rPr>
      </w:pPr>
      <w:r w:rsidRPr="00713C9A">
        <w:rPr>
          <w:rFonts w:asciiTheme="minorEastAsia" w:eastAsiaTheme="minorEastAsia" w:hAnsiTheme="minorEastAsia" w:hint="eastAsia"/>
          <w:sz w:val="24"/>
        </w:rPr>
        <w:t>2．很多算法的时间复杂度不仅与__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>
        <w:rPr>
          <w:rFonts w:asciiTheme="minorEastAsia" w:eastAsiaTheme="minorEastAsia" w:hAnsiTheme="minorEastAsia"/>
          <w:sz w:val="24"/>
          <w:u w:val="single"/>
        </w:rPr>
        <w:t xml:space="preserve">               </w:t>
      </w:r>
      <w:r w:rsidRPr="00713C9A">
        <w:rPr>
          <w:rFonts w:asciiTheme="minorEastAsia" w:eastAsiaTheme="minorEastAsia" w:hAnsiTheme="minorEastAsia" w:hint="eastAsia"/>
          <w:sz w:val="24"/>
        </w:rPr>
        <w:t>__有关，而且还与它所处理的数据集的状态有关。</w:t>
      </w:r>
    </w:p>
    <w:p w:rsidR="00DD2CD2" w:rsidRPr="00713C9A" w:rsidRDefault="00DD2CD2" w:rsidP="00DD2CD2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3.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Pr="00713C9A">
        <w:rPr>
          <w:rFonts w:asciiTheme="minorEastAsia" w:eastAsiaTheme="minorEastAsia" w:hAnsiTheme="minorEastAsia" w:hint="eastAsia"/>
          <w:sz w:val="24"/>
        </w:rPr>
        <w:t>在一个长度为n的顺序表中删除第i</w:t>
      </w:r>
      <w:proofErr w:type="gramStart"/>
      <w:r w:rsidRPr="00713C9A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Pr="00713C9A">
        <w:rPr>
          <w:rFonts w:asciiTheme="minorEastAsia" w:eastAsiaTheme="minorEastAsia" w:hAnsiTheme="minorEastAsia" w:hint="eastAsia"/>
          <w:sz w:val="24"/>
        </w:rPr>
        <w:t>元素(0＜i＜=n)时，需向前移动</w:t>
      </w:r>
      <w:r w:rsidRPr="00713C9A">
        <w:rPr>
          <w:rFonts w:asciiTheme="minorEastAsia" w:eastAsiaTheme="minorEastAsia" w:hAnsiTheme="minorEastAsia"/>
          <w:sz w:val="24"/>
        </w:rPr>
        <w:t>___</w:t>
      </w:r>
      <w:r w:rsidRPr="00713C9A">
        <w:rPr>
          <w:rFonts w:asciiTheme="minorEastAsia" w:eastAsiaTheme="minorEastAsia" w:hAnsiTheme="minorEastAsia"/>
          <w:sz w:val="24"/>
          <w:u w:val="single"/>
        </w:rPr>
        <w:t>_</w:t>
      </w:r>
      <w:r w:rsidRPr="00713C9A">
        <w:rPr>
          <w:rFonts w:asciiTheme="minorEastAsia" w:eastAsiaTheme="minorEastAsia" w:hAnsiTheme="minorEastAsia"/>
          <w:color w:val="333333"/>
          <w:sz w:val="24"/>
          <w:u w:val="single"/>
        </w:rPr>
        <w:t xml:space="preserve"> </w:t>
      </w:r>
      <w:r>
        <w:rPr>
          <w:rFonts w:asciiTheme="minorEastAsia" w:eastAsiaTheme="minorEastAsia" w:hAnsiTheme="minorEastAsia"/>
          <w:color w:val="333333"/>
          <w:sz w:val="24"/>
          <w:u w:val="single"/>
        </w:rPr>
        <w:t xml:space="preserve">     </w:t>
      </w:r>
      <w:r w:rsidRPr="00713C9A">
        <w:rPr>
          <w:rFonts w:asciiTheme="minorEastAsia" w:eastAsiaTheme="minorEastAsia" w:hAnsiTheme="minorEastAsia"/>
          <w:sz w:val="24"/>
          <w:u w:val="single"/>
        </w:rPr>
        <w:t xml:space="preserve"> _</w:t>
      </w:r>
      <w:r w:rsidRPr="00713C9A">
        <w:rPr>
          <w:rFonts w:asciiTheme="minorEastAsia" w:eastAsiaTheme="minorEastAsia" w:hAnsiTheme="minorEastAsia"/>
          <w:sz w:val="24"/>
        </w:rPr>
        <w:t>__</w:t>
      </w:r>
      <w:proofErr w:type="gramStart"/>
      <w:r w:rsidRPr="00713C9A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Pr="00713C9A">
        <w:rPr>
          <w:rFonts w:asciiTheme="minorEastAsia" w:eastAsiaTheme="minorEastAsia" w:hAnsiTheme="minorEastAsia" w:hint="eastAsia"/>
          <w:sz w:val="24"/>
        </w:rPr>
        <w:t>元素。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</w:p>
    <w:p w:rsidR="00DD2CD2" w:rsidRPr="00713C9A" w:rsidRDefault="00DD2CD2" w:rsidP="00DD2CD2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4.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Pr="00713C9A">
        <w:rPr>
          <w:rFonts w:asciiTheme="minorEastAsia" w:eastAsiaTheme="minorEastAsia" w:hAnsiTheme="minorEastAsia" w:hint="eastAsia"/>
          <w:sz w:val="24"/>
        </w:rPr>
        <w:t>广义表((a,b,c,d))的表尾是_____</w:t>
      </w:r>
      <w:r w:rsidRPr="00713C9A">
        <w:rPr>
          <w:rFonts w:asciiTheme="minorEastAsia" w:eastAsiaTheme="minorEastAsia" w:hAnsiTheme="minorEastAsia" w:hint="eastAsia"/>
          <w:sz w:val="24"/>
          <w:u w:val="single"/>
        </w:rPr>
        <w:t>___</w:t>
      </w:r>
      <w:r>
        <w:rPr>
          <w:rFonts w:asciiTheme="minorEastAsia" w:eastAsiaTheme="minorEastAsia" w:hAnsiTheme="minorEastAsia"/>
          <w:sz w:val="24"/>
          <w:u w:val="single"/>
        </w:rPr>
        <w:t xml:space="preserve">                       </w:t>
      </w:r>
      <w:r w:rsidRPr="00713C9A">
        <w:rPr>
          <w:rFonts w:asciiTheme="minorEastAsia" w:eastAsiaTheme="minorEastAsia" w:hAnsiTheme="minorEastAsia" w:hint="eastAsia"/>
          <w:sz w:val="24"/>
        </w:rPr>
        <w:t>______。</w:t>
      </w:r>
    </w:p>
    <w:p w:rsidR="00DD2CD2" w:rsidRPr="00713C9A" w:rsidRDefault="00DD2CD2" w:rsidP="00DD2CD2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5.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Pr="00713C9A">
        <w:rPr>
          <w:rFonts w:asciiTheme="minorEastAsia" w:eastAsiaTheme="minorEastAsia" w:hAnsiTheme="minorEastAsia" w:hint="eastAsia"/>
          <w:sz w:val="24"/>
        </w:rPr>
        <w:t>高度为k的完全二叉树至少有__</w:t>
      </w:r>
      <w:r w:rsidRPr="00DD2CD2">
        <w:rPr>
          <w:rFonts w:asciiTheme="minorEastAsia" w:eastAsiaTheme="minorEastAsia" w:hAnsiTheme="minorEastAsia"/>
          <w:sz w:val="24"/>
          <w:u w:val="single"/>
        </w:rPr>
        <w:t xml:space="preserve">   </w:t>
      </w:r>
      <w:r w:rsidRPr="00DD2CD2">
        <w:rPr>
          <w:rFonts w:asciiTheme="minorEastAsia" w:eastAsiaTheme="minorEastAsia" w:hAnsiTheme="minorEastAsia" w:hint="eastAsia"/>
          <w:sz w:val="24"/>
          <w:u w:val="single"/>
        </w:rPr>
        <w:t>__</w:t>
      </w:r>
      <w:r w:rsidRPr="00DD2CD2">
        <w:rPr>
          <w:rFonts w:asciiTheme="minorEastAsia" w:eastAsiaTheme="minorEastAsia" w:hAnsiTheme="minorEastAsia"/>
          <w:sz w:val="24"/>
          <w:u w:val="single"/>
        </w:rPr>
        <w:t xml:space="preserve">   </w:t>
      </w:r>
      <w:r w:rsidRPr="00DD2CD2">
        <w:rPr>
          <w:rFonts w:asciiTheme="minorEastAsia" w:eastAsiaTheme="minorEastAsia" w:hAnsiTheme="minorEastAsia" w:hint="eastAsia"/>
          <w:sz w:val="24"/>
          <w:u w:val="single"/>
        </w:rPr>
        <w:t>_</w:t>
      </w:r>
      <w:r w:rsidRPr="00713C9A">
        <w:rPr>
          <w:rFonts w:asciiTheme="minorEastAsia" w:eastAsiaTheme="minorEastAsia" w:hAnsiTheme="minorEastAsia" w:hint="eastAsia"/>
          <w:sz w:val="24"/>
        </w:rPr>
        <w:t>________</w:t>
      </w:r>
      <w:proofErr w:type="gramStart"/>
      <w:r w:rsidRPr="00713C9A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Pr="00713C9A">
        <w:rPr>
          <w:rFonts w:asciiTheme="minorEastAsia" w:eastAsiaTheme="minorEastAsia" w:hAnsiTheme="minorEastAsia" w:hint="eastAsia"/>
          <w:sz w:val="24"/>
        </w:rPr>
        <w:t>叶子结点。</w:t>
      </w:r>
    </w:p>
    <w:p w:rsidR="00DD2CD2" w:rsidRDefault="00DD2CD2" w:rsidP="00DD2CD2">
      <w:pPr>
        <w:rPr>
          <w:rFonts w:asciiTheme="minorEastAsia" w:eastAsiaTheme="minorEastAsia" w:hAnsiTheme="minorEastAsia"/>
          <w:sz w:val="24"/>
          <w:u w:val="single"/>
        </w:rPr>
      </w:pPr>
      <w:r w:rsidRPr="00713C9A">
        <w:rPr>
          <w:rFonts w:asciiTheme="minorEastAsia" w:eastAsiaTheme="minorEastAsia" w:hAnsiTheme="minorEastAsia" w:hint="eastAsia"/>
          <w:sz w:val="24"/>
        </w:rPr>
        <w:t>6.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Pr="00713C9A">
        <w:rPr>
          <w:rFonts w:asciiTheme="minorEastAsia" w:eastAsiaTheme="minorEastAsia" w:hAnsiTheme="minorEastAsia" w:hint="eastAsia"/>
          <w:sz w:val="24"/>
        </w:rPr>
        <w:t>在单链表L中，指针p所指结点有后继结点的条件是：_</w:t>
      </w:r>
      <w:r>
        <w:rPr>
          <w:rFonts w:asciiTheme="minorEastAsia" w:eastAsiaTheme="minorEastAsia" w:hAnsiTheme="minorEastAsia"/>
          <w:sz w:val="24"/>
          <w:u w:val="single"/>
        </w:rPr>
        <w:t xml:space="preserve">                </w:t>
      </w:r>
    </w:p>
    <w:p w:rsidR="00DD2CD2" w:rsidRPr="00713C9A" w:rsidRDefault="00DD2CD2" w:rsidP="00DD2CD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  <w:u w:val="single"/>
        </w:rPr>
        <w:t xml:space="preserve">                            </w:t>
      </w:r>
      <w:r w:rsidRPr="00DD2CD2">
        <w:rPr>
          <w:rFonts w:asciiTheme="minorEastAsia" w:eastAsiaTheme="minorEastAsia" w:hAnsiTheme="minorEastAsia" w:hint="eastAsia"/>
          <w:sz w:val="24"/>
        </w:rPr>
        <w:t>。</w:t>
      </w:r>
    </w:p>
    <w:p w:rsidR="00DD2CD2" w:rsidRPr="00DD2CD2" w:rsidRDefault="00DD2CD2" w:rsidP="00DD2CD2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7.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Pr="00713C9A">
        <w:rPr>
          <w:sz w:val="24"/>
        </w:rPr>
        <w:t>所谓稀疏矩阵指的是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>
        <w:rPr>
          <w:rFonts w:asciiTheme="minorEastAsia" w:eastAsiaTheme="minorEastAsia" w:hAnsiTheme="minorEastAsia"/>
          <w:sz w:val="24"/>
          <w:u w:val="single"/>
        </w:rPr>
        <w:t xml:space="preserve">                                           </w:t>
      </w:r>
      <w:r w:rsidRPr="00DD2CD2">
        <w:rPr>
          <w:rFonts w:asciiTheme="minorEastAsia" w:eastAsiaTheme="minorEastAsia" w:hAnsiTheme="minorEastAsia" w:hint="eastAsia"/>
          <w:sz w:val="24"/>
        </w:rPr>
        <w:t>。</w:t>
      </w:r>
    </w:p>
    <w:p w:rsidR="00DD2CD2" w:rsidRPr="00713C9A" w:rsidRDefault="00DD2CD2" w:rsidP="00DD2CD2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8.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Pr="00713C9A">
        <w:rPr>
          <w:rFonts w:asciiTheme="minorEastAsia" w:eastAsiaTheme="minorEastAsia" w:hAnsiTheme="minorEastAsia" w:hint="eastAsia"/>
          <w:sz w:val="24"/>
        </w:rPr>
        <w:t>设F是由T1,T2,T3</w:t>
      </w:r>
      <w:proofErr w:type="gramStart"/>
      <w:r w:rsidRPr="00713C9A">
        <w:rPr>
          <w:rFonts w:asciiTheme="minorEastAsia" w:eastAsiaTheme="minorEastAsia" w:hAnsiTheme="minorEastAsia" w:hint="eastAsia"/>
          <w:sz w:val="24"/>
        </w:rPr>
        <w:t>三</w:t>
      </w:r>
      <w:proofErr w:type="gramEnd"/>
      <w:r w:rsidRPr="00713C9A">
        <w:rPr>
          <w:rFonts w:asciiTheme="minorEastAsia" w:eastAsiaTheme="minorEastAsia" w:hAnsiTheme="minorEastAsia" w:hint="eastAsia"/>
          <w:sz w:val="24"/>
        </w:rPr>
        <w:t>棵树组成的森林,与F对应的二叉树为B,已知T1,T2,T3的结点数分别为n1,n2和n3则二叉树B的左子树中有</w:t>
      </w:r>
      <w:r w:rsidRPr="00713C9A">
        <w:rPr>
          <w:rFonts w:asciiTheme="minorEastAsia" w:eastAsiaTheme="minorEastAsia" w:hAnsiTheme="minorEastAsia" w:hint="eastAsia"/>
          <w:sz w:val="24"/>
          <w:u w:val="single"/>
        </w:rPr>
        <w:t>___</w:t>
      </w:r>
      <w:r>
        <w:rPr>
          <w:rFonts w:asciiTheme="minorEastAsia" w:eastAsiaTheme="minorEastAsia" w:hAnsiTheme="minorEastAsia"/>
          <w:sz w:val="24"/>
          <w:u w:val="single"/>
        </w:rPr>
        <w:t xml:space="preserve">      </w:t>
      </w:r>
      <w:r>
        <w:rPr>
          <w:rFonts w:asciiTheme="minorEastAsia" w:eastAsiaTheme="minorEastAsia" w:hAnsiTheme="minorEastAsia"/>
          <w:sz w:val="24"/>
        </w:rPr>
        <w:t>___</w:t>
      </w:r>
      <w:r w:rsidRPr="00713C9A">
        <w:rPr>
          <w:rFonts w:asciiTheme="minorEastAsia" w:eastAsiaTheme="minorEastAsia" w:hAnsiTheme="minorEastAsia"/>
          <w:sz w:val="24"/>
        </w:rPr>
        <w:t xml:space="preserve">     </w:t>
      </w:r>
      <w:r w:rsidRPr="00713C9A">
        <w:rPr>
          <w:rFonts w:asciiTheme="minorEastAsia" w:eastAsiaTheme="minorEastAsia" w:hAnsiTheme="minorEastAsia" w:hint="eastAsia"/>
          <w:sz w:val="24"/>
        </w:rPr>
        <w:t>个结点</w:t>
      </w:r>
    </w:p>
    <w:p w:rsidR="00DD2CD2" w:rsidRPr="00713C9A" w:rsidRDefault="00DD2CD2" w:rsidP="00DD2CD2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9.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Pr="00713C9A">
        <w:rPr>
          <w:rFonts w:asciiTheme="minorEastAsia" w:eastAsiaTheme="minorEastAsia" w:hAnsiTheme="minorEastAsia" w:hint="eastAsia"/>
          <w:sz w:val="24"/>
        </w:rPr>
        <w:t>在有向图的邻接矩阵表示中，计算第i</w:t>
      </w:r>
      <w:proofErr w:type="gramStart"/>
      <w:r w:rsidRPr="00713C9A">
        <w:rPr>
          <w:rFonts w:asciiTheme="minorEastAsia" w:eastAsiaTheme="minorEastAsia" w:hAnsiTheme="minorEastAsia" w:hint="eastAsia"/>
          <w:sz w:val="24"/>
        </w:rPr>
        <w:t>个顶点入度</w:t>
      </w:r>
      <w:proofErr w:type="gramEnd"/>
      <w:r w:rsidRPr="00713C9A">
        <w:rPr>
          <w:rFonts w:asciiTheme="minorEastAsia" w:eastAsiaTheme="minorEastAsia" w:hAnsiTheme="minorEastAsia" w:hint="eastAsia"/>
          <w:sz w:val="24"/>
        </w:rPr>
        <w:t>的方法是</w:t>
      </w:r>
      <w:r w:rsidRPr="00713C9A">
        <w:rPr>
          <w:rFonts w:asciiTheme="minorEastAsia" w:eastAsiaTheme="minorEastAsia" w:hAnsiTheme="minorEastAsia" w:hint="eastAsia"/>
          <w:sz w:val="24"/>
          <w:u w:val="single"/>
        </w:rPr>
        <w:t>_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>
        <w:rPr>
          <w:rFonts w:asciiTheme="minorEastAsia" w:eastAsiaTheme="minorEastAsia" w:hAnsiTheme="minorEastAsia"/>
          <w:sz w:val="24"/>
          <w:u w:val="single"/>
        </w:rPr>
        <w:t xml:space="preserve">       </w:t>
      </w:r>
      <w:r w:rsidRPr="00713C9A">
        <w:rPr>
          <w:rFonts w:asciiTheme="minorEastAsia" w:eastAsiaTheme="minorEastAsia" w:hAnsiTheme="minorEastAsia" w:hint="eastAsia"/>
          <w:sz w:val="24"/>
          <w:u w:val="single"/>
        </w:rPr>
        <w:t>____</w:t>
      </w:r>
      <w:r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Pr="00713C9A">
        <w:rPr>
          <w:rFonts w:asciiTheme="minorEastAsia" w:eastAsiaTheme="minorEastAsia" w:hAnsiTheme="minorEastAsia" w:hint="eastAsia"/>
          <w:sz w:val="24"/>
          <w:u w:val="single"/>
        </w:rPr>
        <w:t>_</w:t>
      </w:r>
      <w:r>
        <w:rPr>
          <w:rFonts w:asciiTheme="minorEastAsia" w:eastAsiaTheme="minorEastAsia" w:hAnsiTheme="minorEastAsia"/>
          <w:sz w:val="24"/>
          <w:u w:val="single"/>
        </w:rPr>
        <w:t xml:space="preserve">                                         </w:t>
      </w:r>
      <w:r w:rsidRPr="00713C9A">
        <w:rPr>
          <w:rFonts w:asciiTheme="minorEastAsia" w:eastAsiaTheme="minorEastAsia" w:hAnsiTheme="minorEastAsia" w:hint="eastAsia"/>
          <w:sz w:val="24"/>
        </w:rPr>
        <w:t>。</w:t>
      </w:r>
    </w:p>
    <w:p w:rsidR="00DD2CD2" w:rsidRDefault="00DD2CD2" w:rsidP="00DD2CD2">
      <w:pPr>
        <w:rPr>
          <w:sz w:val="24"/>
          <w:u w:val="single"/>
        </w:rPr>
      </w:pPr>
      <w:r w:rsidRPr="00713C9A">
        <w:rPr>
          <w:rFonts w:asciiTheme="minorEastAsia" w:eastAsiaTheme="minorEastAsia" w:hAnsiTheme="minorEastAsia" w:hint="eastAsia"/>
          <w:sz w:val="24"/>
        </w:rPr>
        <w:t>10.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Pr="00713C9A">
        <w:rPr>
          <w:rFonts w:asciiTheme="minorEastAsia" w:eastAsiaTheme="minorEastAsia" w:hAnsiTheme="minorEastAsia" w:hint="eastAsia"/>
          <w:sz w:val="24"/>
        </w:rPr>
        <w:t>求从某源点到其余各顶点的Dijkstra算法在图的顶点数为10，用邻接矩阵表示图时计算时间约为10ms,则在图的顶点数为40，计算时间约为___</w:t>
      </w:r>
      <w:r>
        <w:rPr>
          <w:rFonts w:asciiTheme="minorEastAsia" w:eastAsiaTheme="minorEastAsia" w:hAnsiTheme="minorEastAsia"/>
          <w:sz w:val="24"/>
          <w:u w:val="single"/>
        </w:rPr>
        <w:t xml:space="preserve">     </w:t>
      </w:r>
      <w:r w:rsidRPr="00713C9A">
        <w:rPr>
          <w:rFonts w:asciiTheme="minorEastAsia" w:eastAsiaTheme="minorEastAsia" w:hAnsiTheme="minorEastAsia" w:hint="eastAsia"/>
          <w:sz w:val="24"/>
        </w:rPr>
        <w:t>_</w:t>
      </w:r>
      <w:r w:rsidRPr="00DD2CD2">
        <w:rPr>
          <w:rFonts w:asciiTheme="minorEastAsia" w:eastAsiaTheme="minorEastAsia" w:hAnsiTheme="minorEastAsia" w:hint="eastAsia"/>
          <w:sz w:val="24"/>
          <w:u w:val="single"/>
        </w:rPr>
        <w:t>_</w:t>
      </w:r>
      <w:r w:rsidRPr="00DD2CD2">
        <w:rPr>
          <w:rFonts w:asciiTheme="minorEastAsia" w:eastAsiaTheme="minorEastAsia" w:hAnsiTheme="minorEastAsia"/>
          <w:sz w:val="24"/>
          <w:u w:val="single"/>
        </w:rPr>
        <w:t xml:space="preserve">                   </w:t>
      </w:r>
      <w:r w:rsidRPr="00713C9A">
        <w:rPr>
          <w:rFonts w:asciiTheme="minorEastAsia" w:eastAsiaTheme="minorEastAsia" w:hAnsiTheme="minorEastAsia" w:hint="eastAsia"/>
          <w:sz w:val="24"/>
        </w:rPr>
        <w:t>ms。</w:t>
      </w:r>
    </w:p>
    <w:p w:rsidR="00DD2CD2" w:rsidRDefault="00DD2CD2" w:rsidP="00DD2CD2">
      <w:pPr>
        <w:ind w:leftChars="-742" w:left="-1558"/>
        <w:rPr>
          <w:sz w:val="24"/>
        </w:rPr>
      </w:pPr>
    </w:p>
    <w:tbl>
      <w:tblPr>
        <w:tblpPr w:leftFromText="180" w:rightFromText="180" w:vertAnchor="text" w:horzAnchor="page" w:tblpX="2944" w:tblpY="66"/>
        <w:tblW w:w="0" w:type="auto"/>
        <w:tblLook w:val="04A0" w:firstRow="1" w:lastRow="0" w:firstColumn="1" w:lastColumn="0" w:noHBand="0" w:noVBand="1"/>
      </w:tblPr>
      <w:tblGrid>
        <w:gridCol w:w="601"/>
        <w:gridCol w:w="992"/>
        <w:gridCol w:w="6387"/>
      </w:tblGrid>
      <w:tr w:rsidR="00DD2CD2" w:rsidRPr="003007FA" w:rsidTr="00DD2CD2">
        <w:trPr>
          <w:trHeight w:val="56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CD2" w:rsidRPr="003007FA" w:rsidRDefault="00DD2CD2" w:rsidP="00DD2CD2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CD2" w:rsidRPr="003007FA" w:rsidRDefault="00DD2CD2" w:rsidP="00DD2CD2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sz="4" w:space="0" w:color="000000"/>
            </w:tcBorders>
            <w:vAlign w:val="center"/>
          </w:tcPr>
          <w:p w:rsidR="00DD2CD2" w:rsidRPr="009C326A" w:rsidRDefault="00DD2CD2" w:rsidP="00DD2CD2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二、选择题（每题</w:t>
            </w:r>
            <w:r w:rsidRPr="009C326A">
              <w:rPr>
                <w:rFonts w:hint="eastAsia"/>
                <w:b/>
                <w:sz w:val="24"/>
              </w:rPr>
              <w:t>2</w:t>
            </w:r>
            <w:r w:rsidRPr="009C326A">
              <w:rPr>
                <w:rFonts w:hint="eastAsia"/>
                <w:b/>
                <w:sz w:val="24"/>
              </w:rPr>
              <w:t>分，共</w:t>
            </w:r>
            <w:r w:rsidRPr="009C326A">
              <w:rPr>
                <w:rFonts w:hint="eastAsia"/>
                <w:b/>
                <w:sz w:val="24"/>
              </w:rPr>
              <w:t>20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 xml:space="preserve">1. </w:t>
      </w:r>
      <w:r w:rsidRPr="00713C9A">
        <w:rPr>
          <w:sz w:val="24"/>
        </w:rPr>
        <w:t>能在</w:t>
      </w:r>
      <w:r w:rsidRPr="00713C9A">
        <w:rPr>
          <w:sz w:val="24"/>
        </w:rPr>
        <w:t>O(1)</w:t>
      </w:r>
      <w:r w:rsidRPr="00713C9A">
        <w:rPr>
          <w:sz w:val="24"/>
        </w:rPr>
        <w:t>时间内访问线性表的第</w:t>
      </w:r>
      <w:r w:rsidRPr="00713C9A">
        <w:rPr>
          <w:sz w:val="24"/>
        </w:rPr>
        <w:t>i</w:t>
      </w:r>
      <w:proofErr w:type="gramStart"/>
      <w:r w:rsidRPr="00713C9A">
        <w:rPr>
          <w:sz w:val="24"/>
        </w:rPr>
        <w:t>个</w:t>
      </w:r>
      <w:proofErr w:type="gramEnd"/>
      <w:r w:rsidRPr="00713C9A">
        <w:rPr>
          <w:sz w:val="24"/>
        </w:rPr>
        <w:t>元素的结构是</w:t>
      </w:r>
      <w:r w:rsidRPr="00713C9A">
        <w:rPr>
          <w:sz w:val="24"/>
        </w:rPr>
        <w:t xml:space="preserve">(   </w:t>
      </w:r>
      <w:r>
        <w:rPr>
          <w:sz w:val="24"/>
        </w:rPr>
        <w:t xml:space="preserve"> </w:t>
      </w:r>
      <w:r w:rsidRPr="00713C9A">
        <w:rPr>
          <w:sz w:val="24"/>
        </w:rPr>
        <w:t xml:space="preserve">    )</w:t>
      </w:r>
      <w:r w:rsidRPr="00713C9A">
        <w:rPr>
          <w:sz w:val="24"/>
        </w:rPr>
        <w:t>。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A</w:t>
      </w:r>
      <w:r w:rsidRPr="00713C9A">
        <w:rPr>
          <w:sz w:val="24"/>
        </w:rPr>
        <w:t>．顺序表</w:t>
      </w:r>
      <w:r w:rsidRPr="00713C9A">
        <w:rPr>
          <w:sz w:val="24"/>
        </w:rPr>
        <w:t xml:space="preserve"> B</w:t>
      </w:r>
      <w:r w:rsidRPr="00713C9A">
        <w:rPr>
          <w:sz w:val="24"/>
        </w:rPr>
        <w:t>．单链表</w:t>
      </w:r>
      <w:r w:rsidRPr="00713C9A">
        <w:rPr>
          <w:sz w:val="24"/>
        </w:rPr>
        <w:t xml:space="preserve"> C</w:t>
      </w:r>
      <w:r w:rsidRPr="00713C9A">
        <w:rPr>
          <w:sz w:val="24"/>
        </w:rPr>
        <w:t>．单向循环链表</w:t>
      </w:r>
      <w:r w:rsidRPr="00713C9A">
        <w:rPr>
          <w:sz w:val="24"/>
        </w:rPr>
        <w:t xml:space="preserve"> D</w:t>
      </w:r>
      <w:r w:rsidRPr="00713C9A">
        <w:rPr>
          <w:sz w:val="24"/>
        </w:rPr>
        <w:t>．双向链表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 xml:space="preserve">2. </w:t>
      </w:r>
      <w:r w:rsidRPr="00713C9A">
        <w:rPr>
          <w:sz w:val="24"/>
        </w:rPr>
        <w:t>为解决计算机主机与打印机之间速度不匹配问题，通常设置一个打印数据缓冲区，主机将要输出的数据依次写入该缓冲区，而打印机则依次从该缓冲区中取出数据。该缓冲区的逻辑结构应该是（</w:t>
      </w:r>
      <w:r w:rsidRPr="00713C9A">
        <w:rPr>
          <w:sz w:val="24"/>
        </w:rPr>
        <w:t xml:space="preserve"> </w:t>
      </w:r>
      <w:r>
        <w:rPr>
          <w:sz w:val="24"/>
        </w:rPr>
        <w:t xml:space="preserve"> </w:t>
      </w:r>
      <w:r w:rsidRPr="00713C9A">
        <w:rPr>
          <w:sz w:val="24"/>
        </w:rPr>
        <w:t xml:space="preserve"> </w:t>
      </w:r>
      <w:r>
        <w:rPr>
          <w:sz w:val="24"/>
        </w:rPr>
        <w:t xml:space="preserve"> </w:t>
      </w:r>
      <w:r w:rsidRPr="00713C9A">
        <w:rPr>
          <w:sz w:val="24"/>
        </w:rPr>
        <w:t xml:space="preserve">    </w:t>
      </w:r>
      <w:r w:rsidRPr="00713C9A">
        <w:rPr>
          <w:sz w:val="24"/>
        </w:rPr>
        <w:t>）。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A</w:t>
      </w:r>
      <w:r w:rsidRPr="00713C9A">
        <w:rPr>
          <w:sz w:val="24"/>
        </w:rPr>
        <w:t>．</w:t>
      </w:r>
      <w:proofErr w:type="gramStart"/>
      <w:r w:rsidRPr="00713C9A">
        <w:rPr>
          <w:sz w:val="24"/>
        </w:rPr>
        <w:t>栈</w:t>
      </w:r>
      <w:proofErr w:type="gramEnd"/>
      <w:r w:rsidRPr="00713C9A">
        <w:rPr>
          <w:sz w:val="24"/>
        </w:rPr>
        <w:t xml:space="preserve"> B</w:t>
      </w:r>
      <w:r w:rsidRPr="00713C9A">
        <w:rPr>
          <w:sz w:val="24"/>
        </w:rPr>
        <w:t>．队列</w:t>
      </w:r>
      <w:r w:rsidRPr="00713C9A">
        <w:rPr>
          <w:sz w:val="24"/>
        </w:rPr>
        <w:t xml:space="preserve"> C</w:t>
      </w:r>
      <w:r w:rsidRPr="00713C9A">
        <w:rPr>
          <w:sz w:val="24"/>
        </w:rPr>
        <w:t>．树</w:t>
      </w:r>
      <w:r w:rsidRPr="00713C9A">
        <w:rPr>
          <w:sz w:val="24"/>
        </w:rPr>
        <w:t xml:space="preserve"> D</w:t>
      </w:r>
      <w:r w:rsidRPr="00713C9A">
        <w:rPr>
          <w:sz w:val="24"/>
        </w:rPr>
        <w:t>．图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 xml:space="preserve">3. </w:t>
      </w:r>
      <w:r w:rsidRPr="00713C9A">
        <w:rPr>
          <w:sz w:val="24"/>
        </w:rPr>
        <w:t>串的长度是指（</w:t>
      </w:r>
      <w:r w:rsidRPr="00713C9A">
        <w:rPr>
          <w:sz w:val="24"/>
        </w:rPr>
        <w:t xml:space="preserve">  </w:t>
      </w:r>
      <w:r>
        <w:rPr>
          <w:sz w:val="24"/>
        </w:rPr>
        <w:t xml:space="preserve"> </w:t>
      </w:r>
      <w:r w:rsidRPr="00713C9A">
        <w:rPr>
          <w:sz w:val="24"/>
        </w:rPr>
        <w:t xml:space="preserve">    </w:t>
      </w:r>
      <w:r w:rsidRPr="00713C9A">
        <w:rPr>
          <w:sz w:val="24"/>
        </w:rPr>
        <w:t>）。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A</w:t>
      </w:r>
      <w:r w:rsidRPr="00713C9A">
        <w:rPr>
          <w:sz w:val="24"/>
        </w:rPr>
        <w:t>．串中所含不同字母的个数</w:t>
      </w:r>
      <w:r w:rsidRPr="00713C9A">
        <w:rPr>
          <w:sz w:val="24"/>
        </w:rPr>
        <w:t xml:space="preserve"> B</w:t>
      </w:r>
      <w:r w:rsidRPr="00713C9A">
        <w:rPr>
          <w:sz w:val="24"/>
        </w:rPr>
        <w:t>．串中所含字符的个数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C</w:t>
      </w:r>
      <w:r w:rsidRPr="00713C9A">
        <w:rPr>
          <w:sz w:val="24"/>
        </w:rPr>
        <w:t>．串中所含不同字符的个数</w:t>
      </w:r>
      <w:r w:rsidRPr="00713C9A">
        <w:rPr>
          <w:sz w:val="24"/>
        </w:rPr>
        <w:t xml:space="preserve"> D</w:t>
      </w:r>
      <w:r w:rsidRPr="00713C9A">
        <w:rPr>
          <w:sz w:val="24"/>
        </w:rPr>
        <w:t>．串中所含非空格字符的个数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4. n*n</w:t>
      </w:r>
      <w:r w:rsidRPr="00713C9A">
        <w:rPr>
          <w:sz w:val="24"/>
        </w:rPr>
        <w:t>的对称矩阵采用压缩存储，需要表长为（</w:t>
      </w:r>
      <w:r w:rsidRPr="00713C9A">
        <w:rPr>
          <w:sz w:val="24"/>
        </w:rPr>
        <w:t xml:space="preserve"> </w:t>
      </w:r>
      <w:r>
        <w:rPr>
          <w:sz w:val="24"/>
        </w:rPr>
        <w:t xml:space="preserve">  </w:t>
      </w:r>
      <w:r w:rsidRPr="00713C9A">
        <w:rPr>
          <w:sz w:val="24"/>
        </w:rPr>
        <w:t xml:space="preserve">     </w:t>
      </w:r>
      <w:r w:rsidRPr="00713C9A">
        <w:rPr>
          <w:sz w:val="24"/>
        </w:rPr>
        <w:t>）的顺序表。</w:t>
      </w:r>
      <w:r w:rsidRPr="00713C9A">
        <w:rPr>
          <w:sz w:val="24"/>
        </w:rPr>
        <w:t xml:space="preserve"> 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 xml:space="preserve">A. n*n B. </w:t>
      </w:r>
      <w:proofErr w:type="gramStart"/>
      <w:r w:rsidRPr="00713C9A">
        <w:rPr>
          <w:sz w:val="24"/>
        </w:rPr>
        <w:t>n</w:t>
      </w:r>
      <w:proofErr w:type="gramEnd"/>
      <w:r w:rsidRPr="00713C9A">
        <w:rPr>
          <w:sz w:val="24"/>
        </w:rPr>
        <w:t xml:space="preserve"> C. n*n/2 D. n*(n+1)/2            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5. n</w:t>
      </w:r>
      <w:proofErr w:type="gramStart"/>
      <w:r w:rsidRPr="00713C9A">
        <w:rPr>
          <w:sz w:val="24"/>
        </w:rPr>
        <w:t>个</w:t>
      </w:r>
      <w:proofErr w:type="gramEnd"/>
      <w:r w:rsidRPr="00713C9A">
        <w:rPr>
          <w:sz w:val="24"/>
        </w:rPr>
        <w:t>结点的线索二叉树上含有的线索数为（</w:t>
      </w:r>
      <w:r w:rsidRPr="00713C9A">
        <w:rPr>
          <w:sz w:val="24"/>
        </w:rPr>
        <w:t xml:space="preserve"> </w:t>
      </w:r>
      <w:r>
        <w:rPr>
          <w:sz w:val="24"/>
        </w:rPr>
        <w:t xml:space="preserve">       </w:t>
      </w:r>
      <w:r w:rsidRPr="00713C9A">
        <w:rPr>
          <w:sz w:val="24"/>
        </w:rPr>
        <w:t xml:space="preserve">  </w:t>
      </w:r>
      <w:r w:rsidRPr="00713C9A">
        <w:rPr>
          <w:sz w:val="24"/>
        </w:rPr>
        <w:t>）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A</w:t>
      </w:r>
      <w:r w:rsidRPr="00713C9A">
        <w:rPr>
          <w:sz w:val="24"/>
        </w:rPr>
        <w:t>．</w:t>
      </w:r>
      <w:r w:rsidRPr="00713C9A">
        <w:rPr>
          <w:sz w:val="24"/>
        </w:rPr>
        <w:t>2n</w:t>
      </w:r>
      <w:r>
        <w:rPr>
          <w:sz w:val="24"/>
        </w:rPr>
        <w:t xml:space="preserve"> </w:t>
      </w:r>
      <w:r w:rsidRPr="00713C9A">
        <w:rPr>
          <w:sz w:val="24"/>
        </w:rPr>
        <w:t>B</w:t>
      </w:r>
      <w:r w:rsidRPr="00713C9A">
        <w:rPr>
          <w:sz w:val="24"/>
        </w:rPr>
        <w:t>．</w:t>
      </w:r>
      <w:r w:rsidRPr="00713C9A">
        <w:rPr>
          <w:sz w:val="24"/>
        </w:rPr>
        <w:t>n</w:t>
      </w:r>
      <w:r w:rsidRPr="00713C9A">
        <w:rPr>
          <w:sz w:val="24"/>
        </w:rPr>
        <w:t>－</w:t>
      </w:r>
      <w:r w:rsidRPr="00713C9A">
        <w:rPr>
          <w:sz w:val="24"/>
        </w:rPr>
        <w:t>l</w:t>
      </w:r>
      <w:r>
        <w:rPr>
          <w:sz w:val="24"/>
        </w:rPr>
        <w:t xml:space="preserve"> </w:t>
      </w:r>
      <w:r w:rsidRPr="00713C9A">
        <w:rPr>
          <w:sz w:val="24"/>
        </w:rPr>
        <w:t>C</w:t>
      </w:r>
      <w:r w:rsidRPr="00713C9A">
        <w:rPr>
          <w:sz w:val="24"/>
        </w:rPr>
        <w:t>．</w:t>
      </w:r>
      <w:r w:rsidRPr="00713C9A">
        <w:rPr>
          <w:sz w:val="24"/>
        </w:rPr>
        <w:t>n</w:t>
      </w:r>
      <w:r w:rsidRPr="00713C9A">
        <w:rPr>
          <w:sz w:val="24"/>
        </w:rPr>
        <w:t>＋</w:t>
      </w:r>
      <w:r w:rsidRPr="00713C9A">
        <w:rPr>
          <w:sz w:val="24"/>
        </w:rPr>
        <w:t>l</w:t>
      </w:r>
      <w:r>
        <w:rPr>
          <w:sz w:val="24"/>
        </w:rPr>
        <w:t xml:space="preserve"> </w:t>
      </w:r>
      <w:r w:rsidRPr="00713C9A">
        <w:rPr>
          <w:sz w:val="24"/>
        </w:rPr>
        <w:t>D</w:t>
      </w:r>
      <w:r w:rsidRPr="00713C9A">
        <w:rPr>
          <w:sz w:val="24"/>
        </w:rPr>
        <w:t>．</w:t>
      </w:r>
      <w:r w:rsidRPr="00713C9A">
        <w:rPr>
          <w:sz w:val="24"/>
        </w:rPr>
        <w:t>n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6.</w:t>
      </w:r>
      <w:r w:rsidRPr="00713C9A">
        <w:rPr>
          <w:sz w:val="24"/>
        </w:rPr>
        <w:t>下列关于</w:t>
      </w:r>
      <w:r w:rsidRPr="00713C9A">
        <w:rPr>
          <w:sz w:val="24"/>
        </w:rPr>
        <w:t>AOE</w:t>
      </w:r>
      <w:r w:rsidRPr="00713C9A">
        <w:rPr>
          <w:sz w:val="24"/>
        </w:rPr>
        <w:t>网的叙述中，不正确的是（</w:t>
      </w:r>
      <w:r w:rsidRPr="00713C9A">
        <w:rPr>
          <w:sz w:val="24"/>
        </w:rPr>
        <w:t xml:space="preserve"> </w:t>
      </w:r>
      <w:r>
        <w:rPr>
          <w:sz w:val="24"/>
        </w:rPr>
        <w:t xml:space="preserve">  </w:t>
      </w:r>
      <w:r w:rsidRPr="00713C9A">
        <w:rPr>
          <w:sz w:val="24"/>
        </w:rPr>
        <w:t xml:space="preserve"> </w:t>
      </w:r>
      <w:r>
        <w:rPr>
          <w:sz w:val="24"/>
        </w:rPr>
        <w:t xml:space="preserve">  </w:t>
      </w:r>
      <w:r w:rsidRPr="00713C9A">
        <w:rPr>
          <w:sz w:val="24"/>
        </w:rPr>
        <w:t xml:space="preserve">  </w:t>
      </w:r>
      <w:r w:rsidRPr="00713C9A">
        <w:rPr>
          <w:sz w:val="24"/>
        </w:rPr>
        <w:t>）。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A</w:t>
      </w:r>
      <w:r w:rsidRPr="00713C9A">
        <w:rPr>
          <w:sz w:val="24"/>
        </w:rPr>
        <w:t>．关键活动不按期完成就会影响整个工程的完成时间</w:t>
      </w:r>
      <w:r w:rsidRPr="00713C9A">
        <w:rPr>
          <w:sz w:val="24"/>
        </w:rPr>
        <w:t xml:space="preserve"> B</w:t>
      </w:r>
      <w:r w:rsidRPr="00713C9A">
        <w:rPr>
          <w:sz w:val="24"/>
        </w:rPr>
        <w:t>．任何一个关键活动提前完成，那么整个工程将会提前完成</w:t>
      </w:r>
      <w:r w:rsidRPr="00713C9A">
        <w:rPr>
          <w:sz w:val="24"/>
        </w:rPr>
        <w:t xml:space="preserve"> C</w:t>
      </w:r>
      <w:r w:rsidRPr="00713C9A">
        <w:rPr>
          <w:sz w:val="24"/>
        </w:rPr>
        <w:t>．所有的关键活动提前完成，那么整个工程将会提前完成</w:t>
      </w:r>
      <w:r w:rsidRPr="00713C9A">
        <w:rPr>
          <w:sz w:val="24"/>
        </w:rPr>
        <w:t xml:space="preserve"> D</w:t>
      </w:r>
      <w:r w:rsidRPr="00713C9A">
        <w:rPr>
          <w:sz w:val="24"/>
        </w:rPr>
        <w:t>．某些关键活动提前完成，那么整个工程可能会提前完成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7.</w:t>
      </w:r>
      <w:r w:rsidRPr="00713C9A">
        <w:rPr>
          <w:sz w:val="24"/>
        </w:rPr>
        <w:t>下面哪一个方法可以判断出一个有向图中是否有环（回路</w:t>
      </w:r>
      <w:r w:rsidRPr="00713C9A">
        <w:rPr>
          <w:sz w:val="24"/>
        </w:rPr>
        <w:t xml:space="preserve">) </w:t>
      </w:r>
      <w:r w:rsidRPr="00713C9A">
        <w:rPr>
          <w:sz w:val="24"/>
        </w:rPr>
        <w:t>？</w:t>
      </w:r>
      <w:r w:rsidRPr="00713C9A">
        <w:rPr>
          <w:sz w:val="24"/>
        </w:rPr>
        <w:t>(</w:t>
      </w:r>
      <w:r>
        <w:rPr>
          <w:sz w:val="24"/>
        </w:rPr>
        <w:t xml:space="preserve">         </w:t>
      </w:r>
      <w:r w:rsidRPr="00713C9A">
        <w:rPr>
          <w:sz w:val="24"/>
        </w:rPr>
        <w:t xml:space="preserve">) 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A.</w:t>
      </w:r>
      <w:r w:rsidRPr="00713C9A">
        <w:rPr>
          <w:sz w:val="24"/>
        </w:rPr>
        <w:t>广度优先遍历</w:t>
      </w:r>
      <w:r w:rsidRPr="00713C9A">
        <w:rPr>
          <w:sz w:val="24"/>
        </w:rPr>
        <w:t xml:space="preserve"> B.</w:t>
      </w:r>
      <w:r w:rsidR="004A5CFC">
        <w:rPr>
          <w:rFonts w:hint="eastAsia"/>
          <w:sz w:val="24"/>
        </w:rPr>
        <w:t>拓扑</w:t>
      </w:r>
      <w:r w:rsidRPr="00713C9A">
        <w:rPr>
          <w:sz w:val="24"/>
        </w:rPr>
        <w:t>排序</w:t>
      </w:r>
      <w:r w:rsidRPr="00713C9A">
        <w:rPr>
          <w:sz w:val="24"/>
        </w:rPr>
        <w:t xml:space="preserve"> C.</w:t>
      </w:r>
      <w:r w:rsidRPr="00713C9A">
        <w:rPr>
          <w:sz w:val="24"/>
        </w:rPr>
        <w:t>求最短路径</w:t>
      </w:r>
      <w:r w:rsidRPr="00713C9A">
        <w:rPr>
          <w:sz w:val="24"/>
        </w:rPr>
        <w:t xml:space="preserve"> D.</w:t>
      </w:r>
      <w:r w:rsidR="004A5CFC">
        <w:rPr>
          <w:rFonts w:hint="eastAsia"/>
          <w:sz w:val="24"/>
        </w:rPr>
        <w:t>以上都不对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8.</w:t>
      </w:r>
      <w:r w:rsidRPr="00713C9A">
        <w:rPr>
          <w:sz w:val="24"/>
        </w:rPr>
        <w:t>下面关于</w:t>
      </w:r>
      <w:r w:rsidRPr="00713C9A">
        <w:rPr>
          <w:sz w:val="24"/>
        </w:rPr>
        <w:t>m</w:t>
      </w:r>
      <w:r w:rsidRPr="00713C9A">
        <w:rPr>
          <w:sz w:val="24"/>
        </w:rPr>
        <w:t>阶</w:t>
      </w:r>
      <w:r w:rsidRPr="00713C9A">
        <w:rPr>
          <w:sz w:val="24"/>
        </w:rPr>
        <w:t>B</w:t>
      </w:r>
      <w:r>
        <w:rPr>
          <w:sz w:val="24"/>
        </w:rPr>
        <w:t>_</w:t>
      </w:r>
      <w:r w:rsidRPr="00713C9A">
        <w:rPr>
          <w:sz w:val="24"/>
        </w:rPr>
        <w:t>树说法正确的是</w:t>
      </w:r>
      <w:r w:rsidRPr="00713C9A">
        <w:rPr>
          <w:sz w:val="24"/>
        </w:rPr>
        <w:t xml:space="preserve">(    </w:t>
      </w:r>
      <w:r>
        <w:rPr>
          <w:sz w:val="24"/>
        </w:rPr>
        <w:t xml:space="preserve"> </w:t>
      </w:r>
      <w:r w:rsidRPr="00713C9A">
        <w:rPr>
          <w:sz w:val="24"/>
        </w:rPr>
        <w:t xml:space="preserve">     ) 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 xml:space="preserve">  </w:t>
      </w:r>
      <w:r w:rsidRPr="00713C9A">
        <w:rPr>
          <w:rFonts w:ascii="宋体" w:hAnsi="宋体" w:cs="宋体" w:hint="eastAsia"/>
          <w:sz w:val="24"/>
        </w:rPr>
        <w:t>①</w:t>
      </w:r>
      <w:r w:rsidRPr="00713C9A">
        <w:rPr>
          <w:sz w:val="24"/>
        </w:rPr>
        <w:t>每个结点至少有两棵非空子树</w:t>
      </w:r>
      <w:r w:rsidRPr="00713C9A">
        <w:rPr>
          <w:sz w:val="24"/>
        </w:rPr>
        <w:t xml:space="preserve">  </w:t>
      </w:r>
      <w:r w:rsidRPr="00713C9A">
        <w:rPr>
          <w:rFonts w:ascii="宋体" w:hAnsi="宋体" w:cs="宋体" w:hint="eastAsia"/>
          <w:sz w:val="24"/>
        </w:rPr>
        <w:t>②</w:t>
      </w:r>
      <w:r w:rsidRPr="00713C9A">
        <w:rPr>
          <w:sz w:val="24"/>
        </w:rPr>
        <w:t>树中每个结点至多有</w:t>
      </w:r>
      <w:r w:rsidRPr="00713C9A">
        <w:rPr>
          <w:sz w:val="24"/>
        </w:rPr>
        <w:t>m-1</w:t>
      </w:r>
      <w:r w:rsidRPr="00713C9A">
        <w:rPr>
          <w:sz w:val="24"/>
        </w:rPr>
        <w:t>个关键字</w:t>
      </w:r>
      <w:r w:rsidRPr="00713C9A">
        <w:rPr>
          <w:sz w:val="24"/>
        </w:rPr>
        <w:t xml:space="preserve"> 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 xml:space="preserve">  </w:t>
      </w:r>
      <w:r w:rsidRPr="00713C9A">
        <w:rPr>
          <w:rFonts w:ascii="宋体" w:hAnsi="宋体" w:cs="宋体" w:hint="eastAsia"/>
          <w:sz w:val="24"/>
        </w:rPr>
        <w:t>③</w:t>
      </w:r>
      <w:r w:rsidRPr="00713C9A">
        <w:rPr>
          <w:sz w:val="24"/>
        </w:rPr>
        <w:t>所有叶子在同一层上</w:t>
      </w:r>
      <w:r w:rsidRPr="00713C9A">
        <w:rPr>
          <w:sz w:val="24"/>
        </w:rPr>
        <w:t xml:space="preserve">  </w:t>
      </w:r>
      <w:r w:rsidRPr="00713C9A">
        <w:rPr>
          <w:rFonts w:ascii="宋体" w:hAnsi="宋体" w:cs="宋体" w:hint="eastAsia"/>
          <w:sz w:val="24"/>
        </w:rPr>
        <w:t>④</w:t>
      </w:r>
      <w:r w:rsidRPr="00713C9A">
        <w:rPr>
          <w:sz w:val="24"/>
        </w:rPr>
        <w:t>当插入一个数据项引起</w:t>
      </w:r>
      <w:r w:rsidRPr="00713C9A">
        <w:rPr>
          <w:sz w:val="24"/>
        </w:rPr>
        <w:t>B</w:t>
      </w:r>
      <w:r w:rsidRPr="00713C9A">
        <w:rPr>
          <w:sz w:val="24"/>
        </w:rPr>
        <w:t>树结点分裂后</w:t>
      </w:r>
      <w:r w:rsidRPr="00713C9A">
        <w:rPr>
          <w:sz w:val="24"/>
        </w:rPr>
        <w:t>,</w:t>
      </w:r>
      <w:r w:rsidRPr="00713C9A">
        <w:rPr>
          <w:sz w:val="24"/>
        </w:rPr>
        <w:t>树长高一层</w:t>
      </w:r>
      <w:r w:rsidRPr="00713C9A">
        <w:rPr>
          <w:sz w:val="24"/>
        </w:rPr>
        <w:t xml:space="preserve"> 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 xml:space="preserve">A. </w:t>
      </w:r>
      <w:r w:rsidRPr="00713C9A">
        <w:rPr>
          <w:rFonts w:ascii="宋体" w:hAnsi="宋体" w:cs="宋体" w:hint="eastAsia"/>
          <w:sz w:val="24"/>
        </w:rPr>
        <w:t>①②③</w:t>
      </w:r>
      <w:r w:rsidRPr="00713C9A">
        <w:rPr>
          <w:sz w:val="24"/>
        </w:rPr>
        <w:t xml:space="preserve"> B. </w:t>
      </w:r>
      <w:r w:rsidRPr="00713C9A">
        <w:rPr>
          <w:rFonts w:ascii="宋体" w:hAnsi="宋体" w:cs="宋体" w:hint="eastAsia"/>
          <w:sz w:val="24"/>
        </w:rPr>
        <w:t>②③</w:t>
      </w:r>
      <w:r w:rsidRPr="00713C9A">
        <w:rPr>
          <w:sz w:val="24"/>
        </w:rPr>
        <w:t xml:space="preserve"> C. </w:t>
      </w:r>
      <w:r w:rsidRPr="00713C9A">
        <w:rPr>
          <w:rFonts w:ascii="宋体" w:hAnsi="宋体" w:cs="宋体" w:hint="eastAsia"/>
          <w:sz w:val="24"/>
        </w:rPr>
        <w:t>②③④</w:t>
      </w:r>
      <w:r w:rsidRPr="00713C9A">
        <w:rPr>
          <w:sz w:val="24"/>
        </w:rPr>
        <w:t xml:space="preserve"> D. </w:t>
      </w:r>
      <w:r w:rsidRPr="00713C9A">
        <w:rPr>
          <w:rFonts w:ascii="宋体" w:hAnsi="宋体" w:cs="宋体" w:hint="eastAsia"/>
          <w:sz w:val="24"/>
        </w:rPr>
        <w:t>③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9.</w:t>
      </w:r>
      <w:r w:rsidRPr="00713C9A">
        <w:rPr>
          <w:sz w:val="24"/>
        </w:rPr>
        <w:t>散列表的地址区间为</w:t>
      </w:r>
      <w:r w:rsidRPr="00713C9A">
        <w:rPr>
          <w:sz w:val="24"/>
        </w:rPr>
        <w:t>0-17,</w:t>
      </w:r>
      <w:r w:rsidRPr="00713C9A">
        <w:rPr>
          <w:sz w:val="24"/>
        </w:rPr>
        <w:t>散列函数为</w:t>
      </w:r>
      <w:r w:rsidRPr="00713C9A">
        <w:rPr>
          <w:sz w:val="24"/>
        </w:rPr>
        <w:t>H(K)=K mod 17</w:t>
      </w:r>
      <w:r w:rsidRPr="00713C9A">
        <w:rPr>
          <w:sz w:val="24"/>
        </w:rPr>
        <w:t>。采用线性探测法处理冲突，并将关键字序列</w:t>
      </w:r>
      <w:r w:rsidRPr="00713C9A">
        <w:rPr>
          <w:sz w:val="24"/>
        </w:rPr>
        <w:t>26</w:t>
      </w:r>
      <w:r w:rsidRPr="00713C9A">
        <w:rPr>
          <w:sz w:val="24"/>
        </w:rPr>
        <w:t>，</w:t>
      </w:r>
      <w:r w:rsidRPr="00713C9A">
        <w:rPr>
          <w:sz w:val="24"/>
        </w:rPr>
        <w:t>25</w:t>
      </w:r>
      <w:r w:rsidRPr="00713C9A">
        <w:rPr>
          <w:sz w:val="24"/>
        </w:rPr>
        <w:t>，</w:t>
      </w:r>
      <w:r w:rsidRPr="00713C9A">
        <w:rPr>
          <w:sz w:val="24"/>
        </w:rPr>
        <w:t>72</w:t>
      </w:r>
      <w:r w:rsidRPr="00713C9A">
        <w:rPr>
          <w:sz w:val="24"/>
        </w:rPr>
        <w:t>，</w:t>
      </w:r>
      <w:r w:rsidRPr="00713C9A">
        <w:rPr>
          <w:sz w:val="24"/>
        </w:rPr>
        <w:t>38</w:t>
      </w:r>
      <w:r w:rsidRPr="00713C9A">
        <w:rPr>
          <w:sz w:val="24"/>
        </w:rPr>
        <w:t>，</w:t>
      </w:r>
      <w:r w:rsidRPr="00713C9A">
        <w:rPr>
          <w:sz w:val="24"/>
        </w:rPr>
        <w:t>8</w:t>
      </w:r>
      <w:r w:rsidRPr="00713C9A">
        <w:rPr>
          <w:sz w:val="24"/>
        </w:rPr>
        <w:t>，</w:t>
      </w:r>
      <w:r w:rsidRPr="00713C9A">
        <w:rPr>
          <w:sz w:val="24"/>
        </w:rPr>
        <w:t>18</w:t>
      </w:r>
      <w:r w:rsidRPr="00713C9A">
        <w:rPr>
          <w:sz w:val="24"/>
        </w:rPr>
        <w:t>，</w:t>
      </w:r>
      <w:r w:rsidRPr="00713C9A">
        <w:rPr>
          <w:sz w:val="24"/>
        </w:rPr>
        <w:t>59</w:t>
      </w:r>
      <w:r w:rsidRPr="00713C9A">
        <w:rPr>
          <w:sz w:val="24"/>
        </w:rPr>
        <w:t>依次存储到散列表中。元素</w:t>
      </w:r>
      <w:r w:rsidRPr="00713C9A">
        <w:rPr>
          <w:sz w:val="24"/>
        </w:rPr>
        <w:t>59</w:t>
      </w:r>
      <w:r w:rsidRPr="00713C9A">
        <w:rPr>
          <w:sz w:val="24"/>
        </w:rPr>
        <w:t>存放在散列表中的地址是（</w:t>
      </w:r>
      <w:r w:rsidRPr="00713C9A">
        <w:rPr>
          <w:sz w:val="24"/>
        </w:rPr>
        <w:t xml:space="preserve">   </w:t>
      </w:r>
      <w:r>
        <w:rPr>
          <w:sz w:val="24"/>
        </w:rPr>
        <w:t xml:space="preserve"> </w:t>
      </w:r>
      <w:r w:rsidRPr="00713C9A">
        <w:rPr>
          <w:sz w:val="24"/>
        </w:rPr>
        <w:t xml:space="preserve">   </w:t>
      </w:r>
      <w:r w:rsidRPr="00713C9A">
        <w:rPr>
          <w:sz w:val="24"/>
        </w:rPr>
        <w:t>）。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A. 8 B. 9 C. 10 D. 11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10.</w:t>
      </w:r>
      <w:r w:rsidRPr="00713C9A">
        <w:rPr>
          <w:sz w:val="24"/>
        </w:rPr>
        <w:t>对序列</w:t>
      </w:r>
      <w:r w:rsidRPr="00713C9A">
        <w:rPr>
          <w:sz w:val="24"/>
        </w:rPr>
        <w:t>15</w:t>
      </w:r>
      <w:r w:rsidRPr="00713C9A">
        <w:rPr>
          <w:sz w:val="24"/>
        </w:rPr>
        <w:t>，</w:t>
      </w:r>
      <w:r w:rsidRPr="00713C9A">
        <w:rPr>
          <w:sz w:val="24"/>
        </w:rPr>
        <w:t>9</w:t>
      </w:r>
      <w:r w:rsidRPr="00713C9A">
        <w:rPr>
          <w:sz w:val="24"/>
        </w:rPr>
        <w:t>，</w:t>
      </w:r>
      <w:r w:rsidRPr="00713C9A">
        <w:rPr>
          <w:sz w:val="24"/>
        </w:rPr>
        <w:t>7</w:t>
      </w:r>
      <w:r w:rsidRPr="00713C9A">
        <w:rPr>
          <w:sz w:val="24"/>
        </w:rPr>
        <w:t>，</w:t>
      </w:r>
      <w:r w:rsidRPr="00713C9A">
        <w:rPr>
          <w:sz w:val="24"/>
        </w:rPr>
        <w:t>8</w:t>
      </w:r>
      <w:r w:rsidRPr="00713C9A">
        <w:rPr>
          <w:sz w:val="24"/>
        </w:rPr>
        <w:t>，</w:t>
      </w:r>
      <w:r w:rsidRPr="00713C9A">
        <w:rPr>
          <w:sz w:val="24"/>
        </w:rPr>
        <w:t>20</w:t>
      </w:r>
      <w:r w:rsidRPr="00713C9A">
        <w:rPr>
          <w:sz w:val="24"/>
        </w:rPr>
        <w:t>，</w:t>
      </w:r>
      <w:r w:rsidRPr="00713C9A">
        <w:rPr>
          <w:sz w:val="24"/>
        </w:rPr>
        <w:t>-1</w:t>
      </w:r>
      <w:r w:rsidRPr="00713C9A">
        <w:rPr>
          <w:sz w:val="24"/>
        </w:rPr>
        <w:t>，</w:t>
      </w:r>
      <w:r w:rsidRPr="00713C9A">
        <w:rPr>
          <w:sz w:val="24"/>
        </w:rPr>
        <w:t>4</w:t>
      </w:r>
      <w:r w:rsidRPr="00713C9A">
        <w:rPr>
          <w:sz w:val="24"/>
        </w:rPr>
        <w:t>，</w:t>
      </w:r>
      <w:proofErr w:type="gramStart"/>
      <w:r w:rsidRPr="00713C9A">
        <w:rPr>
          <w:sz w:val="24"/>
        </w:rPr>
        <w:t>用希尔</w:t>
      </w:r>
      <w:proofErr w:type="gramEnd"/>
      <w:r w:rsidRPr="00713C9A">
        <w:rPr>
          <w:sz w:val="24"/>
        </w:rPr>
        <w:t>排序方法排序，经一趟后序列变为</w:t>
      </w:r>
      <w:r w:rsidRPr="00713C9A">
        <w:rPr>
          <w:sz w:val="24"/>
        </w:rPr>
        <w:t>15</w:t>
      </w:r>
      <w:r w:rsidRPr="00713C9A">
        <w:rPr>
          <w:sz w:val="24"/>
        </w:rPr>
        <w:t>，</w:t>
      </w:r>
      <w:r w:rsidRPr="00713C9A">
        <w:rPr>
          <w:sz w:val="24"/>
        </w:rPr>
        <w:t>-1</w:t>
      </w:r>
      <w:r w:rsidRPr="00713C9A">
        <w:rPr>
          <w:sz w:val="24"/>
        </w:rPr>
        <w:t>，</w:t>
      </w:r>
      <w:r w:rsidRPr="00713C9A">
        <w:rPr>
          <w:sz w:val="24"/>
        </w:rPr>
        <w:t>4</w:t>
      </w:r>
      <w:r w:rsidRPr="00713C9A">
        <w:rPr>
          <w:sz w:val="24"/>
        </w:rPr>
        <w:t>，</w:t>
      </w:r>
      <w:r w:rsidRPr="00713C9A">
        <w:rPr>
          <w:sz w:val="24"/>
        </w:rPr>
        <w:t>8</w:t>
      </w:r>
      <w:r w:rsidRPr="00713C9A">
        <w:rPr>
          <w:sz w:val="24"/>
        </w:rPr>
        <w:t>，</w:t>
      </w:r>
      <w:r w:rsidRPr="00713C9A">
        <w:rPr>
          <w:sz w:val="24"/>
        </w:rPr>
        <w:t>20</w:t>
      </w:r>
      <w:r w:rsidRPr="00713C9A">
        <w:rPr>
          <w:sz w:val="24"/>
        </w:rPr>
        <w:t>，</w:t>
      </w:r>
      <w:r w:rsidRPr="00713C9A">
        <w:rPr>
          <w:sz w:val="24"/>
        </w:rPr>
        <w:t>9</w:t>
      </w:r>
      <w:r w:rsidRPr="00713C9A">
        <w:rPr>
          <w:sz w:val="24"/>
        </w:rPr>
        <w:t>，</w:t>
      </w:r>
      <w:r w:rsidRPr="00713C9A">
        <w:rPr>
          <w:sz w:val="24"/>
        </w:rPr>
        <w:t>7</w:t>
      </w:r>
      <w:r w:rsidRPr="00713C9A">
        <w:rPr>
          <w:sz w:val="24"/>
        </w:rPr>
        <w:t>则该次采用的增量是</w:t>
      </w:r>
      <w:r w:rsidRPr="00713C9A">
        <w:rPr>
          <w:sz w:val="24"/>
        </w:rPr>
        <w:t xml:space="preserve">(   </w:t>
      </w:r>
      <w:r>
        <w:rPr>
          <w:sz w:val="24"/>
        </w:rPr>
        <w:t xml:space="preserve">    </w:t>
      </w:r>
      <w:r w:rsidRPr="00713C9A">
        <w:rPr>
          <w:sz w:val="24"/>
        </w:rPr>
        <w:t xml:space="preserve">   )</w:t>
      </w:r>
      <w:r w:rsidRPr="00713C9A">
        <w:rPr>
          <w:sz w:val="24"/>
        </w:rPr>
        <w:t>。</w:t>
      </w: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A</w:t>
      </w:r>
      <w:r w:rsidRPr="00713C9A">
        <w:rPr>
          <w:sz w:val="24"/>
        </w:rPr>
        <w:t>．</w:t>
      </w:r>
      <w:r w:rsidRPr="00713C9A">
        <w:rPr>
          <w:sz w:val="24"/>
        </w:rPr>
        <w:t>1 B</w:t>
      </w:r>
      <w:r w:rsidRPr="00713C9A">
        <w:rPr>
          <w:sz w:val="24"/>
        </w:rPr>
        <w:t>．</w:t>
      </w:r>
      <w:r w:rsidRPr="00713C9A">
        <w:rPr>
          <w:sz w:val="24"/>
        </w:rPr>
        <w:t>4 C</w:t>
      </w:r>
      <w:r w:rsidRPr="00713C9A">
        <w:rPr>
          <w:sz w:val="24"/>
        </w:rPr>
        <w:t>．</w:t>
      </w:r>
      <w:r w:rsidRPr="00713C9A">
        <w:rPr>
          <w:sz w:val="24"/>
        </w:rPr>
        <w:t>3 D</w:t>
      </w:r>
      <w:r w:rsidRPr="00713C9A">
        <w:rPr>
          <w:sz w:val="24"/>
        </w:rPr>
        <w:t>．</w:t>
      </w:r>
      <w:r w:rsidRPr="00713C9A">
        <w:rPr>
          <w:sz w:val="24"/>
        </w:rPr>
        <w:t>2</w:t>
      </w:r>
    </w:p>
    <w:p w:rsidR="00DD2CD2" w:rsidRPr="009C326A" w:rsidRDefault="00DD2CD2" w:rsidP="00DD2CD2">
      <w:pPr>
        <w:rPr>
          <w:sz w:val="24"/>
          <w:u w:val="single"/>
        </w:rPr>
      </w:pPr>
    </w:p>
    <w:tbl>
      <w:tblPr>
        <w:tblpPr w:leftFromText="180" w:rightFromText="180" w:vertAnchor="text" w:horzAnchor="page" w:tblpX="11293" w:tblpY="-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992"/>
        <w:gridCol w:w="6387"/>
      </w:tblGrid>
      <w:tr w:rsidR="00DD2CD2" w:rsidRPr="003007FA" w:rsidTr="00DD2CD2">
        <w:trPr>
          <w:trHeight w:val="560"/>
        </w:trPr>
        <w:tc>
          <w:tcPr>
            <w:tcW w:w="601" w:type="dxa"/>
            <w:vAlign w:val="center"/>
          </w:tcPr>
          <w:p w:rsidR="00DD2CD2" w:rsidRPr="003007FA" w:rsidRDefault="00DD2CD2" w:rsidP="00DD2CD2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vAlign w:val="center"/>
          </w:tcPr>
          <w:p w:rsidR="00DD2CD2" w:rsidRPr="003007FA" w:rsidRDefault="00DD2CD2" w:rsidP="00DD2CD2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 w:rsidR="00DD2CD2" w:rsidRPr="009C326A" w:rsidRDefault="00DD2CD2" w:rsidP="00DD2CD2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三、</w:t>
            </w:r>
            <w:r>
              <w:rPr>
                <w:rFonts w:hint="eastAsia"/>
                <w:b/>
                <w:sz w:val="24"/>
              </w:rPr>
              <w:t>解答</w:t>
            </w:r>
            <w:r w:rsidRPr="009C326A">
              <w:rPr>
                <w:rFonts w:hint="eastAsia"/>
                <w:b/>
                <w:sz w:val="24"/>
              </w:rPr>
              <w:t>题（</w:t>
            </w:r>
            <w:r>
              <w:rPr>
                <w:rFonts w:hint="eastAsia"/>
                <w:b/>
                <w:sz w:val="24"/>
              </w:rPr>
              <w:t>5</w:t>
            </w:r>
            <w:r w:rsidRPr="009C326A">
              <w:rPr>
                <w:rFonts w:hint="eastAsia"/>
                <w:b/>
                <w:sz w:val="24"/>
              </w:rPr>
              <w:t>小题，共</w:t>
            </w:r>
            <w:r>
              <w:rPr>
                <w:rFonts w:hint="eastAsia"/>
                <w:b/>
                <w:sz w:val="24"/>
              </w:rPr>
              <w:t>50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Pr="00713C9A" w:rsidRDefault="00DD2CD2" w:rsidP="00DD2CD2">
      <w:pPr>
        <w:rPr>
          <w:sz w:val="24"/>
        </w:rPr>
      </w:pPr>
      <w:r w:rsidRPr="00713C9A">
        <w:rPr>
          <w:sz w:val="24"/>
        </w:rPr>
        <w:t>1</w:t>
      </w:r>
      <w:r w:rsidRPr="00713C9A">
        <w:rPr>
          <w:sz w:val="24"/>
        </w:rPr>
        <w:t>．说说什么是</w:t>
      </w:r>
      <w:proofErr w:type="gramStart"/>
      <w:r w:rsidRPr="00713C9A">
        <w:rPr>
          <w:sz w:val="24"/>
        </w:rPr>
        <w:t>栈</w:t>
      </w:r>
      <w:proofErr w:type="gramEnd"/>
      <w:r w:rsidRPr="00713C9A">
        <w:rPr>
          <w:sz w:val="24"/>
        </w:rPr>
        <w:t>？</w:t>
      </w:r>
      <w:proofErr w:type="gramStart"/>
      <w:r w:rsidRPr="00713C9A">
        <w:rPr>
          <w:sz w:val="24"/>
        </w:rPr>
        <w:t>栈</w:t>
      </w:r>
      <w:proofErr w:type="gramEnd"/>
      <w:r w:rsidRPr="00713C9A">
        <w:rPr>
          <w:sz w:val="24"/>
        </w:rPr>
        <w:t>有哪些应用？（本题</w:t>
      </w:r>
      <w:r w:rsidRPr="00713C9A">
        <w:rPr>
          <w:sz w:val="24"/>
        </w:rPr>
        <w:t>8</w:t>
      </w:r>
      <w:r w:rsidRPr="00713C9A">
        <w:rPr>
          <w:sz w:val="24"/>
        </w:rPr>
        <w:t>分）</w:t>
      </w: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FE0EA6" w:rsidP="00DD2CD2">
      <w:pPr>
        <w:rPr>
          <w:sz w:val="24"/>
        </w:rPr>
      </w:pPr>
      <w:r>
        <w:rPr>
          <w:noProof/>
          <w:sz w:val="24"/>
          <w:lang w:val="zh-CN"/>
        </w:rPr>
        <w:lastRenderedPageBreak/>
        <w:pict>
          <v:group id="_x0000_s1452" style="position:absolute;left:0;text-align:left;margin-left:-113.4pt;margin-top:9.6pt;width:99pt;height:589.15pt;z-index:251687936" coordorigin="495,1698" coordsize="1980,11783">
            <v:shape id="_x0000_s1453" type="#_x0000_t202" style="position:absolute;left:855;top:8489;width:720;height:4992" filled="f" stroked="f">
              <v:textbox style="layout-flow:vertical-ideographic;mso-next-textbox:#_x0000_s1453">
                <w:txbxContent>
                  <w:p w:rsidR="00E11B8D" w:rsidRDefault="00E11B8D" w:rsidP="00DD2CD2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_x0000_s1454" style="position:absolute;left:495;top:1698;width:1980;height:7595" coordorigin="495,1698" coordsize="1980,7595">
              <v:shape id="_x0000_s1455" type="#_x0000_t202" style="position:absolute;left:1935;top:5549;width:540;height:3744" filled="f" stroked="f">
                <v:textbox style="layout-flow:vertical-ideographic;mso-next-textbox:#_x0000_s1455">
                  <w:txbxContent>
                    <w:p w:rsidR="00E11B8D" w:rsidRDefault="00E11B8D" w:rsidP="00DD2CD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_x0000_s1456" style="position:absolute;left:495;top:3561;width:1440;height:1404" coordorigin="675,1953" coordsize="1440,1404">
                <v:group id="_x0000_s1457" style="position:absolute;left:675;top:1953;width:1440;height:1404" coordorigin="675,1953" coordsize="1440,1404">
                  <v:shape id="_x0000_s1458" type="#_x0000_t202" style="position:absolute;left:855;top:1953;width:1080;height:624" filled="f" stroked="f">
                    <v:textbox style="mso-next-textbox:#_x0000_s1458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59" style="position:absolute;left:675;top:1953;width:1440;height:1404" filled="f"/>
                </v:group>
                <v:line id="_x0000_s1460" style="position:absolute" from="675,2577" to="2115,2577"/>
              </v:group>
              <v:group id="_x0000_s1461" style="position:absolute;left:495;top:7202;width:1440;height:1404" coordorigin="675,5385" coordsize="1440,1404">
                <v:group id="_x0000_s1462" style="position:absolute;left:675;top:5385;width:1440;height:1404" coordorigin="675,1953" coordsize="1440,1404">
                  <v:shape id="_x0000_s1463" type="#_x0000_t202" style="position:absolute;left:855;top:1953;width:1080;height:624" filled="f" stroked="f">
                    <v:textbox style="mso-next-textbox:#_x0000_s1463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64" style="position:absolute;left:675;top:1953;width:1440;height:1404" filled="f"/>
                </v:group>
                <v:line id="_x0000_s1465" style="position:absolute" from="675,6009" to="2115,6009"/>
              </v:group>
              <v:group id="_x0000_s1466" style="position:absolute;left:495;top:5415;width:1440;height:1404" coordorigin="675,1953" coordsize="1440,1404">
                <v:shape id="_x0000_s1467" type="#_x0000_t202" style="position:absolute;left:855;top:1953;width:1080;height:624" filled="f" stroked="f">
                  <v:textbox style="mso-next-textbox:#_x0000_s1467">
                    <w:txbxContent>
                      <w:p w:rsidR="00E11B8D" w:rsidRDefault="00E11B8D" w:rsidP="00DD2CD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E11B8D" w:rsidRDefault="00E11B8D" w:rsidP="00DD2CD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468" style="position:absolute;left:675;top:1953;width:1440;height:1404" filled="f"/>
              </v:group>
              <v:group id="_x0000_s1469" style="position:absolute;left:500;top:1698;width:1440;height:1404" coordorigin="500,1698" coordsize="1440,1404">
                <v:group id="_x0000_s1470" style="position:absolute;left:500;top:1698;width:1440;height:1404" coordorigin="495,3545" coordsize="1440,1404">
                  <v:shape id="_x0000_s1471" type="#_x0000_t202" style="position:absolute;left:615;top:3545;width:1260;height:624" filled="f" stroked="f">
                    <v:textbox style="mso-next-textbox:#_x0000_s1471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72" style="position:absolute;left:495;top:3545;width:1440;height:1404" filled="f"/>
                </v:group>
                <v:line id="_x0000_s1473" style="position:absolute" from="500,2360" to="1940,2360"/>
              </v:group>
            </v:group>
          </v:group>
        </w:pict>
      </w:r>
      <w:r>
        <w:rPr>
          <w:noProof/>
          <w:sz w:val="24"/>
          <w:lang w:val="zh-CN"/>
        </w:rPr>
        <w:pict>
          <v:line id="_x0000_s1474" style="position:absolute;left:0;text-align:left;z-index:251688960;mso-position-horizontal-relative:text;mso-position-vertical-relative:text" from="-19.8pt,6.55pt" to="-19.8pt,599.35pt"/>
        </w:pict>
      </w: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Pr="00713C9A" w:rsidRDefault="00DD2CD2" w:rsidP="00DD2CD2">
      <w:r w:rsidRPr="00713C9A">
        <w:rPr>
          <w:sz w:val="24"/>
        </w:rPr>
        <w:t>2</w:t>
      </w:r>
      <w:r w:rsidRPr="00713C9A">
        <w:rPr>
          <w:sz w:val="24"/>
        </w:rPr>
        <w:t>．已知二叉树先</w:t>
      </w:r>
      <w:proofErr w:type="gramStart"/>
      <w:r w:rsidRPr="00713C9A">
        <w:rPr>
          <w:sz w:val="24"/>
        </w:rPr>
        <w:t>序</w:t>
      </w:r>
      <w:proofErr w:type="gramEnd"/>
      <w:r w:rsidRPr="00713C9A">
        <w:rPr>
          <w:sz w:val="24"/>
        </w:rPr>
        <w:t>序列</w:t>
      </w:r>
      <w:r w:rsidRPr="00713C9A">
        <w:rPr>
          <w:sz w:val="24"/>
        </w:rPr>
        <w:t>: ABDEHICFJG</w:t>
      </w:r>
      <w:r w:rsidRPr="00713C9A">
        <w:rPr>
          <w:sz w:val="24"/>
        </w:rPr>
        <w:t>，中</w:t>
      </w:r>
      <w:proofErr w:type="gramStart"/>
      <w:r w:rsidRPr="00713C9A">
        <w:rPr>
          <w:sz w:val="24"/>
        </w:rPr>
        <w:t>序</w:t>
      </w:r>
      <w:proofErr w:type="gramEnd"/>
      <w:r w:rsidRPr="00713C9A">
        <w:rPr>
          <w:sz w:val="24"/>
        </w:rPr>
        <w:t>序列</w:t>
      </w:r>
      <w:r w:rsidRPr="00713C9A">
        <w:rPr>
          <w:sz w:val="24"/>
        </w:rPr>
        <w:t>: DBHEIAFJCG</w:t>
      </w:r>
      <w:r w:rsidRPr="00713C9A">
        <w:rPr>
          <w:sz w:val="24"/>
        </w:rPr>
        <w:t>。给出后序序列，并画出该二叉树。（本题</w:t>
      </w:r>
      <w:r w:rsidRPr="00713C9A">
        <w:rPr>
          <w:sz w:val="24"/>
        </w:rPr>
        <w:t>10</w:t>
      </w:r>
      <w:r w:rsidRPr="00713C9A">
        <w:rPr>
          <w:sz w:val="24"/>
        </w:rPr>
        <w:t>分）</w:t>
      </w: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．出于环境保护的考虑，计划</w:t>
      </w:r>
      <w:proofErr w:type="gramStart"/>
      <w:r>
        <w:rPr>
          <w:rFonts w:hint="eastAsia"/>
          <w:sz w:val="24"/>
        </w:rPr>
        <w:t>开展煤改气</w:t>
      </w:r>
      <w:proofErr w:type="gramEnd"/>
      <w:r>
        <w:rPr>
          <w:rFonts w:hint="eastAsia"/>
          <w:sz w:val="24"/>
        </w:rPr>
        <w:t>工程。</w:t>
      </w:r>
      <w:r w:rsidRPr="00141E78">
        <w:rPr>
          <w:rFonts w:hint="eastAsia"/>
          <w:sz w:val="24"/>
        </w:rPr>
        <w:t>现有</w:t>
      </w:r>
      <w:r>
        <w:rPr>
          <w:rFonts w:hint="eastAsia"/>
          <w:sz w:val="24"/>
        </w:rPr>
        <w:t>乡镇</w:t>
      </w:r>
      <w:r w:rsidRPr="00141E78">
        <w:rPr>
          <w:rFonts w:hint="eastAsia"/>
          <w:sz w:val="24"/>
        </w:rPr>
        <w:t>间</w:t>
      </w:r>
      <w:r>
        <w:rPr>
          <w:rFonts w:hint="eastAsia"/>
          <w:sz w:val="24"/>
        </w:rPr>
        <w:t>管道铺设成本如下</w:t>
      </w:r>
      <w:r w:rsidRPr="00141E78">
        <w:rPr>
          <w:rFonts w:hint="eastAsia"/>
          <w:sz w:val="24"/>
        </w:rPr>
        <w:t>统计数据表中，求使每个</w:t>
      </w:r>
      <w:r>
        <w:rPr>
          <w:rFonts w:hint="eastAsia"/>
          <w:sz w:val="24"/>
        </w:rPr>
        <w:t>乡镇</w:t>
      </w:r>
      <w:r w:rsidRPr="00141E78">
        <w:rPr>
          <w:rFonts w:hint="eastAsia"/>
          <w:sz w:val="24"/>
        </w:rPr>
        <w:t>都有</w:t>
      </w:r>
      <w:r>
        <w:rPr>
          <w:rFonts w:hint="eastAsia"/>
          <w:sz w:val="24"/>
        </w:rPr>
        <w:t>管道</w:t>
      </w:r>
      <w:r w:rsidRPr="00141E78">
        <w:rPr>
          <w:rFonts w:hint="eastAsia"/>
          <w:sz w:val="24"/>
        </w:rPr>
        <w:t>连通所需要的最低成本</w:t>
      </w:r>
      <w:r>
        <w:rPr>
          <w:rFonts w:hint="eastAsia"/>
          <w:sz w:val="24"/>
        </w:rPr>
        <w:t>（单位：千万元）</w:t>
      </w:r>
      <w:r w:rsidRPr="00141E78">
        <w:rPr>
          <w:rFonts w:hint="eastAsia"/>
          <w:sz w:val="24"/>
        </w:rPr>
        <w:t>。</w:t>
      </w:r>
      <w:r>
        <w:rPr>
          <w:rFonts w:hint="eastAsia"/>
          <w:sz w:val="24"/>
        </w:rPr>
        <w:t>要求画出应铺设的管道图，求出建设成本。（本题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6"/>
        <w:gridCol w:w="696"/>
        <w:gridCol w:w="936"/>
        <w:gridCol w:w="2216"/>
        <w:gridCol w:w="696"/>
        <w:gridCol w:w="936"/>
      </w:tblGrid>
      <w:tr w:rsidR="00DD2CD2" w:rsidTr="00DD2CD2"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线路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成本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线路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成本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DD2CD2" w:rsidTr="00DD2CD2"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祖山镇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凉水河乡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已建成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隔河头镇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朱杖子乡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</w:tr>
      <w:tr w:rsidR="00DD2CD2" w:rsidTr="00DD2CD2"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祖山镇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龙王庙乡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隔河头镇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马圈子镇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</w:tr>
      <w:tr w:rsidR="00DD2CD2" w:rsidTr="00DD2CD2"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祖山镇</w:t>
            </w:r>
            <w:r>
              <w:rPr>
                <w:rFonts w:hint="eastAsia"/>
                <w:sz w:val="24"/>
              </w:rPr>
              <w:t>-</w:t>
            </w:r>
            <w:proofErr w:type="gramStart"/>
            <w:r>
              <w:rPr>
                <w:rFonts w:hint="eastAsia"/>
                <w:sz w:val="24"/>
              </w:rPr>
              <w:t>木头凳镇</w:t>
            </w:r>
            <w:proofErr w:type="gramEnd"/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马圈子镇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凉水河乡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</w:tr>
      <w:tr w:rsidR="00DD2CD2" w:rsidTr="00DD2CD2"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木头凳镇</w:t>
            </w:r>
            <w:proofErr w:type="gramEnd"/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隔河头镇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马圈子镇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朱杖子乡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</w:tr>
      <w:tr w:rsidR="00DD2CD2" w:rsidTr="00DD2CD2"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木头凳镇</w:t>
            </w:r>
            <w:proofErr w:type="gramEnd"/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龙王庙乡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朱杖子乡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凉水河乡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</w:tr>
      <w:tr w:rsidR="00DD2CD2" w:rsidTr="00DD2CD2"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隔河头镇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龙王庙乡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凉水河乡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龙王庙乡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</w:tcPr>
          <w:p w:rsidR="00DD2CD2" w:rsidRDefault="00DD2CD2" w:rsidP="00DD2C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已建成</w:t>
            </w:r>
          </w:p>
        </w:tc>
      </w:tr>
    </w:tbl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sz w:val="24"/>
        </w:rPr>
      </w:pPr>
    </w:p>
    <w:p w:rsidR="00DD2CD2" w:rsidRPr="001D1DCE" w:rsidRDefault="00DD2CD2" w:rsidP="00DD2CD2">
      <w:pPr>
        <w:rPr>
          <w:sz w:val="24"/>
        </w:rPr>
      </w:pPr>
      <w:r w:rsidRPr="001D1DCE">
        <w:rPr>
          <w:rFonts w:hint="eastAsia"/>
          <w:sz w:val="24"/>
        </w:rPr>
        <w:t>4.</w:t>
      </w:r>
      <w:r w:rsidRPr="001D1DCE">
        <w:rPr>
          <w:sz w:val="24"/>
        </w:rPr>
        <w:t xml:space="preserve"> </w:t>
      </w:r>
      <w:r w:rsidRPr="001D1DCE">
        <w:rPr>
          <w:sz w:val="24"/>
        </w:rPr>
        <w:t>对序列</w:t>
      </w:r>
      <w:r w:rsidRPr="001D1DCE">
        <w:rPr>
          <w:sz w:val="24"/>
        </w:rPr>
        <w:t>(49</w:t>
      </w:r>
      <w:r w:rsidRPr="001D1DCE">
        <w:rPr>
          <w:sz w:val="24"/>
        </w:rPr>
        <w:t>，</w:t>
      </w:r>
      <w:r w:rsidRPr="001D1DCE">
        <w:rPr>
          <w:sz w:val="24"/>
        </w:rPr>
        <w:t>38</w:t>
      </w:r>
      <w:r w:rsidRPr="001D1DCE">
        <w:rPr>
          <w:sz w:val="24"/>
        </w:rPr>
        <w:t>，</w:t>
      </w:r>
      <w:r w:rsidRPr="001D1DCE">
        <w:rPr>
          <w:sz w:val="24"/>
        </w:rPr>
        <w:t>65</w:t>
      </w:r>
      <w:r w:rsidRPr="001D1DCE">
        <w:rPr>
          <w:sz w:val="24"/>
        </w:rPr>
        <w:t>，</w:t>
      </w:r>
      <w:r w:rsidRPr="001D1DCE">
        <w:rPr>
          <w:sz w:val="24"/>
        </w:rPr>
        <w:t>97</w:t>
      </w:r>
      <w:r w:rsidRPr="001D1DCE">
        <w:rPr>
          <w:sz w:val="24"/>
        </w:rPr>
        <w:t>，</w:t>
      </w:r>
      <w:r w:rsidRPr="001D1DCE">
        <w:rPr>
          <w:sz w:val="24"/>
        </w:rPr>
        <w:t>76</w:t>
      </w:r>
      <w:r w:rsidRPr="001D1DCE">
        <w:rPr>
          <w:sz w:val="24"/>
        </w:rPr>
        <w:t>，</w:t>
      </w:r>
      <w:r w:rsidRPr="001D1DCE">
        <w:rPr>
          <w:sz w:val="24"/>
        </w:rPr>
        <w:t>13</w:t>
      </w:r>
      <w:r w:rsidRPr="001D1DCE">
        <w:rPr>
          <w:sz w:val="24"/>
        </w:rPr>
        <w:t>，</w:t>
      </w:r>
      <w:r w:rsidRPr="001D1DCE">
        <w:rPr>
          <w:sz w:val="24"/>
        </w:rPr>
        <w:t>27</w:t>
      </w:r>
      <w:r w:rsidRPr="001D1DCE">
        <w:rPr>
          <w:sz w:val="24"/>
        </w:rPr>
        <w:t>，</w:t>
      </w:r>
      <w:r w:rsidRPr="001D1DCE">
        <w:rPr>
          <w:sz w:val="24"/>
        </w:rPr>
        <w:t>50)</w:t>
      </w:r>
      <w:r w:rsidRPr="001D1DCE">
        <w:rPr>
          <w:sz w:val="24"/>
        </w:rPr>
        <w:t>，构造平衡二叉树。</w:t>
      </w:r>
      <w:r>
        <w:rPr>
          <w:rFonts w:hint="eastAsia"/>
          <w:sz w:val="24"/>
        </w:rPr>
        <w:t>（本题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DD2CD2" w:rsidRDefault="00DD2CD2" w:rsidP="00DD2CD2">
      <w:pPr>
        <w:jc w:val="center"/>
        <w:rPr>
          <w:noProof/>
          <w:sz w:val="24"/>
        </w:rPr>
      </w:pPr>
    </w:p>
    <w:p w:rsidR="00DD2CD2" w:rsidRDefault="00DD2CD2" w:rsidP="00DD2CD2">
      <w:pPr>
        <w:jc w:val="center"/>
        <w:rPr>
          <w:sz w:val="24"/>
        </w:rPr>
      </w:pPr>
    </w:p>
    <w:p w:rsidR="00DD2CD2" w:rsidRDefault="00DD2CD2" w:rsidP="00DD2CD2">
      <w:pPr>
        <w:jc w:val="center"/>
        <w:rPr>
          <w:sz w:val="24"/>
        </w:rPr>
      </w:pPr>
    </w:p>
    <w:p w:rsidR="00DD2CD2" w:rsidRDefault="00DD2CD2" w:rsidP="00DD2CD2">
      <w:pPr>
        <w:jc w:val="center"/>
        <w:rPr>
          <w:sz w:val="24"/>
        </w:rPr>
      </w:pPr>
    </w:p>
    <w:p w:rsidR="00DD2CD2" w:rsidRDefault="00DD2CD2" w:rsidP="00DD2CD2">
      <w:pPr>
        <w:jc w:val="center"/>
        <w:rPr>
          <w:sz w:val="24"/>
        </w:rPr>
      </w:pPr>
    </w:p>
    <w:p w:rsidR="00DD2CD2" w:rsidRDefault="00DD2CD2" w:rsidP="00DD2CD2">
      <w:pPr>
        <w:jc w:val="center"/>
        <w:rPr>
          <w:sz w:val="24"/>
        </w:rPr>
      </w:pPr>
    </w:p>
    <w:p w:rsidR="00DD2CD2" w:rsidRDefault="00DD2CD2" w:rsidP="00DD2CD2">
      <w:pPr>
        <w:jc w:val="center"/>
        <w:rPr>
          <w:sz w:val="24"/>
        </w:rPr>
      </w:pPr>
    </w:p>
    <w:p w:rsidR="00DD2CD2" w:rsidRDefault="00DD2CD2" w:rsidP="00DD2CD2">
      <w:pPr>
        <w:jc w:val="center"/>
        <w:rPr>
          <w:sz w:val="24"/>
        </w:rPr>
      </w:pPr>
    </w:p>
    <w:p w:rsidR="00DD2CD2" w:rsidRDefault="00DD2CD2" w:rsidP="00DD2CD2">
      <w:pPr>
        <w:jc w:val="center"/>
        <w:rPr>
          <w:sz w:val="24"/>
        </w:rPr>
      </w:pPr>
    </w:p>
    <w:p w:rsidR="00DD2CD2" w:rsidRDefault="00DD2CD2" w:rsidP="00DD2CD2">
      <w:pPr>
        <w:jc w:val="center"/>
        <w:rPr>
          <w:sz w:val="24"/>
        </w:rPr>
      </w:pPr>
    </w:p>
    <w:p w:rsidR="00DD2CD2" w:rsidRDefault="00DD2CD2" w:rsidP="00DD2CD2">
      <w:pPr>
        <w:jc w:val="center"/>
        <w:rPr>
          <w:sz w:val="24"/>
        </w:rPr>
      </w:pPr>
    </w:p>
    <w:p w:rsidR="00DD2CD2" w:rsidRPr="001D1DCE" w:rsidRDefault="00DD2CD2" w:rsidP="00DD2CD2">
      <w:pPr>
        <w:jc w:val="center"/>
        <w:rPr>
          <w:sz w:val="24"/>
        </w:rPr>
      </w:pPr>
    </w:p>
    <w:p w:rsidR="00DD2CD2" w:rsidRPr="001D1DCE" w:rsidRDefault="00DD2CD2" w:rsidP="00DD2CD2">
      <w:pPr>
        <w:rPr>
          <w:sz w:val="24"/>
        </w:rPr>
      </w:pPr>
      <w:r w:rsidRPr="001D1DCE">
        <w:rPr>
          <w:rFonts w:hint="eastAsia"/>
          <w:sz w:val="24"/>
        </w:rPr>
        <w:t>5</w:t>
      </w:r>
      <w:r>
        <w:rPr>
          <w:rFonts w:hint="eastAsia"/>
          <w:sz w:val="24"/>
        </w:rPr>
        <w:t>.</w:t>
      </w:r>
      <w:r w:rsidRPr="001D1DCE">
        <w:rPr>
          <w:sz w:val="24"/>
        </w:rPr>
        <w:t xml:space="preserve"> </w:t>
      </w:r>
      <w:r w:rsidRPr="001D1DCE">
        <w:rPr>
          <w:rFonts w:hint="eastAsia"/>
          <w:sz w:val="24"/>
        </w:rPr>
        <w:t>堆排序中，如果需要升序，就建大顶堆，需要降序，就建</w:t>
      </w:r>
      <w:proofErr w:type="gramStart"/>
      <w:r w:rsidRPr="001D1DCE">
        <w:rPr>
          <w:rFonts w:hint="eastAsia"/>
          <w:sz w:val="24"/>
        </w:rPr>
        <w:t>小顶堆</w:t>
      </w:r>
      <w:proofErr w:type="gramEnd"/>
      <w:r w:rsidRPr="001D1DCE">
        <w:rPr>
          <w:rFonts w:hint="eastAsia"/>
          <w:sz w:val="24"/>
        </w:rPr>
        <w:t>，对关键字序列</w:t>
      </w:r>
      <w:r w:rsidRPr="001D1DCE">
        <w:rPr>
          <w:rFonts w:hint="eastAsia"/>
          <w:sz w:val="24"/>
        </w:rPr>
        <w:t>(26</w:t>
      </w:r>
      <w:r w:rsidRPr="001D1DCE">
        <w:rPr>
          <w:rFonts w:hint="eastAsia"/>
          <w:sz w:val="24"/>
        </w:rPr>
        <w:t>，</w:t>
      </w:r>
      <w:r w:rsidRPr="001D1DCE">
        <w:rPr>
          <w:rFonts w:hint="eastAsia"/>
          <w:sz w:val="24"/>
        </w:rPr>
        <w:t>18</w:t>
      </w:r>
      <w:r w:rsidRPr="001D1DCE">
        <w:rPr>
          <w:rFonts w:hint="eastAsia"/>
          <w:sz w:val="24"/>
        </w:rPr>
        <w:t>，</w:t>
      </w:r>
      <w:r w:rsidRPr="001D1DCE">
        <w:rPr>
          <w:rFonts w:hint="eastAsia"/>
          <w:sz w:val="24"/>
        </w:rPr>
        <w:t>60</w:t>
      </w:r>
      <w:r w:rsidRPr="001D1DCE">
        <w:rPr>
          <w:rFonts w:hint="eastAsia"/>
          <w:sz w:val="24"/>
        </w:rPr>
        <w:t>，</w:t>
      </w:r>
      <w:r w:rsidRPr="001D1DCE">
        <w:rPr>
          <w:rFonts w:hint="eastAsia"/>
          <w:sz w:val="24"/>
        </w:rPr>
        <w:t>14</w:t>
      </w:r>
      <w:r w:rsidRPr="001D1DCE">
        <w:rPr>
          <w:rFonts w:hint="eastAsia"/>
          <w:sz w:val="24"/>
        </w:rPr>
        <w:t>，</w:t>
      </w:r>
      <w:r w:rsidRPr="001D1DCE">
        <w:rPr>
          <w:rFonts w:hint="eastAsia"/>
          <w:sz w:val="24"/>
        </w:rPr>
        <w:t>7</w:t>
      </w:r>
      <w:r w:rsidRPr="001D1DCE">
        <w:rPr>
          <w:rFonts w:hint="eastAsia"/>
          <w:sz w:val="24"/>
        </w:rPr>
        <w:t>，</w:t>
      </w:r>
      <w:r w:rsidRPr="001D1DCE">
        <w:rPr>
          <w:rFonts w:hint="eastAsia"/>
          <w:sz w:val="24"/>
        </w:rPr>
        <w:t>45</w:t>
      </w:r>
      <w:r w:rsidRPr="001D1DCE">
        <w:rPr>
          <w:rFonts w:hint="eastAsia"/>
          <w:sz w:val="24"/>
        </w:rPr>
        <w:t>，</w:t>
      </w:r>
      <w:r w:rsidRPr="001D1DCE">
        <w:rPr>
          <w:rFonts w:hint="eastAsia"/>
          <w:sz w:val="24"/>
        </w:rPr>
        <w:t>13</w:t>
      </w:r>
      <w:r w:rsidRPr="001D1DCE">
        <w:rPr>
          <w:rFonts w:hint="eastAsia"/>
          <w:sz w:val="24"/>
        </w:rPr>
        <w:t>，</w:t>
      </w:r>
      <w:r w:rsidRPr="001D1DCE">
        <w:rPr>
          <w:rFonts w:hint="eastAsia"/>
          <w:sz w:val="24"/>
        </w:rPr>
        <w:t>32)</w:t>
      </w:r>
      <w:r w:rsidRPr="001D1DCE">
        <w:rPr>
          <w:rFonts w:hint="eastAsia"/>
          <w:sz w:val="24"/>
        </w:rPr>
        <w:t>进行降序的堆排序，写出构建的初始堆</w:t>
      </w:r>
      <w:r w:rsidRPr="001D1DCE">
        <w:rPr>
          <w:rFonts w:hint="eastAsia"/>
          <w:sz w:val="24"/>
        </w:rPr>
        <w:t>(</w:t>
      </w:r>
      <w:proofErr w:type="gramStart"/>
      <w:r w:rsidRPr="001D1DCE">
        <w:rPr>
          <w:rFonts w:hint="eastAsia"/>
          <w:sz w:val="24"/>
        </w:rPr>
        <w:t>小顶</w:t>
      </w:r>
      <w:proofErr w:type="gramEnd"/>
      <w:r w:rsidRPr="001D1DCE">
        <w:rPr>
          <w:rFonts w:hint="eastAsia"/>
          <w:sz w:val="24"/>
        </w:rPr>
        <w:t>堆</w:t>
      </w:r>
      <w:r w:rsidRPr="001D1DCE">
        <w:rPr>
          <w:rFonts w:hint="eastAsia"/>
          <w:sz w:val="24"/>
        </w:rPr>
        <w:t>)</w:t>
      </w:r>
      <w:r w:rsidRPr="001D1DCE">
        <w:rPr>
          <w:rFonts w:hint="eastAsia"/>
          <w:sz w:val="24"/>
        </w:rPr>
        <w:t>及前两趟重建</w:t>
      </w:r>
      <w:proofErr w:type="gramStart"/>
      <w:r w:rsidRPr="001D1DCE">
        <w:rPr>
          <w:rFonts w:hint="eastAsia"/>
          <w:sz w:val="24"/>
        </w:rPr>
        <w:t>堆之</w:t>
      </w:r>
      <w:proofErr w:type="gramEnd"/>
      <w:r w:rsidRPr="001D1DCE">
        <w:rPr>
          <w:rFonts w:hint="eastAsia"/>
          <w:sz w:val="24"/>
        </w:rPr>
        <w:t>后序列状态。</w:t>
      </w:r>
      <w:r>
        <w:rPr>
          <w:rFonts w:hint="eastAsia"/>
          <w:sz w:val="24"/>
        </w:rPr>
        <w:t>（本题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DD2CD2" w:rsidRDefault="00DD2CD2" w:rsidP="00DD2CD2">
      <w:pPr>
        <w:rPr>
          <w:sz w:val="24"/>
        </w:rPr>
      </w:pPr>
    </w:p>
    <w:p w:rsidR="00DD2CD2" w:rsidRDefault="00DD2CD2" w:rsidP="00DD2CD2">
      <w:pPr>
        <w:rPr>
          <w:rFonts w:ascii="宋体" w:hAnsi="宋体"/>
          <w:b/>
          <w:sz w:val="24"/>
        </w:rPr>
      </w:pPr>
    </w:p>
    <w:p w:rsidR="00DD2CD2" w:rsidRDefault="00DD2CD2" w:rsidP="00DD2CD2">
      <w:pPr>
        <w:rPr>
          <w:rFonts w:ascii="宋体" w:hAnsi="宋体"/>
          <w:b/>
          <w:sz w:val="24"/>
        </w:rPr>
      </w:pPr>
    </w:p>
    <w:p w:rsidR="00DD2CD2" w:rsidRDefault="00DD2CD2" w:rsidP="00DD2CD2">
      <w:pPr>
        <w:rPr>
          <w:rFonts w:ascii="宋体" w:hAnsi="宋体"/>
          <w:b/>
          <w:sz w:val="24"/>
        </w:rPr>
      </w:pPr>
    </w:p>
    <w:p w:rsidR="00DD2CD2" w:rsidRDefault="00DD2CD2" w:rsidP="00DD2CD2">
      <w:pPr>
        <w:rPr>
          <w:rFonts w:ascii="宋体" w:hAnsi="宋体"/>
          <w:b/>
          <w:sz w:val="24"/>
        </w:rPr>
      </w:pPr>
    </w:p>
    <w:p w:rsidR="00DD2CD2" w:rsidRDefault="00DD2CD2" w:rsidP="00DD2CD2">
      <w:pPr>
        <w:rPr>
          <w:rFonts w:ascii="宋体" w:hAnsi="宋体"/>
          <w:b/>
          <w:sz w:val="24"/>
        </w:rPr>
      </w:pPr>
    </w:p>
    <w:p w:rsidR="00DD2CD2" w:rsidRPr="00BF51D5" w:rsidRDefault="00DD2CD2" w:rsidP="00DD2CD2">
      <w:pPr>
        <w:rPr>
          <w:rFonts w:ascii="宋体" w:hAnsi="宋体"/>
          <w:b/>
          <w:sz w:val="24"/>
        </w:rPr>
      </w:pPr>
    </w:p>
    <w:tbl>
      <w:tblPr>
        <w:tblpPr w:leftFromText="180" w:rightFromText="180" w:vertAnchor="text" w:horzAnchor="page" w:tblpX="2833" w:tblpY="1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992"/>
        <w:gridCol w:w="6387"/>
      </w:tblGrid>
      <w:tr w:rsidR="00DD2CD2" w:rsidRPr="003007FA" w:rsidTr="00DD2CD2">
        <w:trPr>
          <w:trHeight w:val="560"/>
        </w:trPr>
        <w:tc>
          <w:tcPr>
            <w:tcW w:w="601" w:type="dxa"/>
            <w:vAlign w:val="center"/>
          </w:tcPr>
          <w:p w:rsidR="00DD2CD2" w:rsidRPr="003007FA" w:rsidRDefault="00DD2CD2" w:rsidP="00DD2CD2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lastRenderedPageBreak/>
              <w:t>得分</w:t>
            </w:r>
          </w:p>
        </w:tc>
        <w:tc>
          <w:tcPr>
            <w:tcW w:w="992" w:type="dxa"/>
            <w:vAlign w:val="center"/>
          </w:tcPr>
          <w:p w:rsidR="00DD2CD2" w:rsidRPr="003007FA" w:rsidRDefault="00DD2CD2" w:rsidP="00DD2CD2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 w:rsidR="00DD2CD2" w:rsidRPr="009C326A" w:rsidRDefault="00DD2CD2" w:rsidP="00DD2CD2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四、</w:t>
            </w:r>
            <w:r>
              <w:rPr>
                <w:rFonts w:hint="eastAsia"/>
                <w:b/>
                <w:sz w:val="24"/>
              </w:rPr>
              <w:t>算法</w:t>
            </w:r>
            <w:r w:rsidRPr="009C326A">
              <w:rPr>
                <w:rFonts w:hint="eastAsia"/>
                <w:b/>
                <w:sz w:val="24"/>
              </w:rPr>
              <w:t>题（</w:t>
            </w:r>
            <w:r>
              <w:rPr>
                <w:b/>
                <w:sz w:val="24"/>
              </w:rPr>
              <w:t>3</w:t>
            </w:r>
            <w:r w:rsidRPr="009C326A">
              <w:rPr>
                <w:rFonts w:hint="eastAsia"/>
                <w:b/>
                <w:sz w:val="24"/>
              </w:rPr>
              <w:t>小题，</w:t>
            </w:r>
            <w:r>
              <w:rPr>
                <w:b/>
                <w:sz w:val="24"/>
              </w:rPr>
              <w:t>20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DD2CD2" w:rsidRDefault="00DD2CD2" w:rsidP="00DD2CD2">
      <w:pPr>
        <w:rPr>
          <w:sz w:val="24"/>
        </w:rPr>
      </w:pP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>1</w:t>
      </w:r>
      <w:r w:rsidRPr="001D6FF9">
        <w:rPr>
          <w:sz w:val="24"/>
        </w:rPr>
        <w:t>．编写算法</w:t>
      </w:r>
      <w:r w:rsidRPr="001D6FF9">
        <w:rPr>
          <w:sz w:val="24"/>
        </w:rPr>
        <w:t>CopyList(LinkList L1,SqList &amp;L2)</w:t>
      </w:r>
      <w:r w:rsidRPr="001D6FF9">
        <w:rPr>
          <w:sz w:val="24"/>
        </w:rPr>
        <w:t>，将一个带头结点的单链表</w:t>
      </w:r>
      <w:r w:rsidRPr="001D6FF9">
        <w:rPr>
          <w:sz w:val="24"/>
        </w:rPr>
        <w:t>L1</w:t>
      </w:r>
      <w:r w:rsidRPr="001D6FF9">
        <w:rPr>
          <w:sz w:val="24"/>
        </w:rPr>
        <w:t>中的数据，存储到一个顺序表</w:t>
      </w:r>
      <w:r w:rsidRPr="001D6FF9">
        <w:rPr>
          <w:sz w:val="24"/>
        </w:rPr>
        <w:t>L2</w:t>
      </w:r>
      <w:r w:rsidRPr="001D6FF9">
        <w:rPr>
          <w:sz w:val="24"/>
        </w:rPr>
        <w:t>中，允许使用基本操作。（本题</w:t>
      </w:r>
      <w:r w:rsidRPr="001D6FF9">
        <w:rPr>
          <w:sz w:val="24"/>
        </w:rPr>
        <w:t>6</w:t>
      </w:r>
      <w:r w:rsidRPr="001D6FF9">
        <w:rPr>
          <w:sz w:val="24"/>
        </w:rPr>
        <w:t>分）</w:t>
      </w:r>
    </w:p>
    <w:p w:rsidR="00F40436" w:rsidRDefault="00F40436" w:rsidP="00DD2CD2">
      <w:pPr>
        <w:rPr>
          <w:sz w:val="24"/>
        </w:rPr>
      </w:pPr>
    </w:p>
    <w:p w:rsidR="00F40436" w:rsidRDefault="00F40436" w:rsidP="00DD2CD2">
      <w:pPr>
        <w:rPr>
          <w:rFonts w:eastAsiaTheme="minorEastAsia"/>
          <w:sz w:val="24"/>
        </w:rPr>
      </w:pPr>
    </w:p>
    <w:p w:rsidR="00F40436" w:rsidRDefault="00F40436" w:rsidP="00DD2CD2">
      <w:pPr>
        <w:rPr>
          <w:rFonts w:eastAsiaTheme="minorEastAsia"/>
          <w:sz w:val="24"/>
        </w:rPr>
      </w:pPr>
    </w:p>
    <w:p w:rsidR="00F40436" w:rsidRDefault="00F40436" w:rsidP="00DD2CD2">
      <w:pPr>
        <w:rPr>
          <w:rFonts w:eastAsiaTheme="minorEastAsia"/>
          <w:sz w:val="24"/>
        </w:rPr>
      </w:pPr>
    </w:p>
    <w:p w:rsidR="00F40436" w:rsidRDefault="00F40436" w:rsidP="00DD2CD2">
      <w:pPr>
        <w:rPr>
          <w:rFonts w:eastAsiaTheme="minorEastAsia"/>
          <w:sz w:val="24"/>
        </w:rPr>
      </w:pPr>
    </w:p>
    <w:p w:rsidR="00F40436" w:rsidRDefault="00F40436" w:rsidP="00DD2CD2">
      <w:pPr>
        <w:rPr>
          <w:rFonts w:eastAsiaTheme="minorEastAsia"/>
          <w:sz w:val="24"/>
        </w:rPr>
      </w:pPr>
    </w:p>
    <w:p w:rsidR="00F40436" w:rsidRDefault="00F40436" w:rsidP="00DD2CD2">
      <w:pPr>
        <w:rPr>
          <w:rFonts w:eastAsiaTheme="minorEastAsia"/>
          <w:sz w:val="24"/>
        </w:rPr>
      </w:pPr>
    </w:p>
    <w:p w:rsidR="00F40436" w:rsidRDefault="00F40436" w:rsidP="00DD2CD2">
      <w:pPr>
        <w:rPr>
          <w:rFonts w:eastAsiaTheme="minorEastAsia"/>
          <w:sz w:val="24"/>
        </w:rPr>
      </w:pPr>
    </w:p>
    <w:p w:rsidR="00F40436" w:rsidRDefault="00F40436" w:rsidP="00DD2CD2">
      <w:pPr>
        <w:rPr>
          <w:rFonts w:eastAsiaTheme="minorEastAsia"/>
          <w:sz w:val="24"/>
        </w:rPr>
      </w:pPr>
    </w:p>
    <w:p w:rsidR="00F40436" w:rsidRDefault="00F40436" w:rsidP="00DD2CD2">
      <w:pPr>
        <w:rPr>
          <w:rFonts w:eastAsiaTheme="minorEastAsia"/>
          <w:sz w:val="24"/>
        </w:rPr>
      </w:pPr>
    </w:p>
    <w:p w:rsidR="00F40436" w:rsidRDefault="00F40436" w:rsidP="00DD2CD2">
      <w:pPr>
        <w:rPr>
          <w:rFonts w:eastAsiaTheme="minorEastAsia"/>
          <w:sz w:val="24"/>
        </w:rPr>
      </w:pPr>
    </w:p>
    <w:p w:rsidR="00F40436" w:rsidRDefault="00F40436" w:rsidP="00DD2CD2">
      <w:pPr>
        <w:rPr>
          <w:rFonts w:eastAsiaTheme="minorEastAsia"/>
          <w:sz w:val="24"/>
        </w:rPr>
      </w:pPr>
    </w:p>
    <w:p w:rsidR="00F40436" w:rsidRDefault="00F40436" w:rsidP="00DD2CD2">
      <w:pPr>
        <w:rPr>
          <w:rFonts w:eastAsiaTheme="minorEastAsia"/>
          <w:sz w:val="24"/>
        </w:rPr>
      </w:pPr>
    </w:p>
    <w:p w:rsidR="00DD2CD2" w:rsidRPr="001D6FF9" w:rsidRDefault="00DD2CD2" w:rsidP="00DD2CD2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2</w:t>
      </w:r>
      <w:r w:rsidRPr="001D6FF9">
        <w:rPr>
          <w:rFonts w:eastAsiaTheme="minorEastAsia"/>
          <w:sz w:val="24"/>
        </w:rPr>
        <w:t>．在人工智能中，通常有很多分类判断。现在有这样一个例子：游戏中设主角的生命值</w:t>
      </w:r>
      <w:r w:rsidRPr="001D6FF9">
        <w:rPr>
          <w:rFonts w:eastAsiaTheme="minorEastAsia"/>
          <w:sz w:val="24"/>
        </w:rPr>
        <w:t>d</w:t>
      </w:r>
      <w:r w:rsidRPr="001D6FF9">
        <w:rPr>
          <w:rFonts w:eastAsiaTheme="minorEastAsia"/>
          <w:sz w:val="24"/>
        </w:rPr>
        <w:t>，在省略其他条件后，有这样的条件判定：当怪物碰到主角后，怪物的反应遵从以下规则：</w:t>
      </w:r>
    </w:p>
    <w:p w:rsidR="00F40436" w:rsidRDefault="00DD2CD2" w:rsidP="00DD2CD2">
      <w:pPr>
        <w:rPr>
          <w:rFonts w:eastAsiaTheme="minorEastAsia"/>
          <w:sz w:val="24"/>
        </w:rPr>
      </w:pPr>
      <w:r w:rsidRPr="001D6FF9">
        <w:rPr>
          <w:rFonts w:eastAsiaTheme="minorEastAsia"/>
          <w:noProof/>
          <w:color w:val="333333"/>
          <w:sz w:val="24"/>
        </w:rPr>
        <w:drawing>
          <wp:inline distT="0" distB="0" distL="0" distR="0" wp14:anchorId="23B67533" wp14:editId="29BAE30C">
            <wp:extent cx="4290060" cy="441960"/>
            <wp:effectExtent l="0" t="0" r="0" b="0"/>
            <wp:docPr id="9" name="图片 9" descr="http://dev.gameres.com/Program/Control/datastruct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gameres.com/Program/Control/datastruct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D2" w:rsidRPr="001D6FF9" w:rsidRDefault="00DD2CD2" w:rsidP="00DD2CD2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根据条件，我们可以用如下普通算法来判定怪物的反应：</w:t>
      </w:r>
    </w:p>
    <w:p w:rsidR="00DD2CD2" w:rsidRPr="001D6FF9" w:rsidRDefault="00DD2CD2" w:rsidP="00DD2CD2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if(d&lt;100) state=</w:t>
      </w:r>
      <w:r w:rsidRPr="001D6FF9">
        <w:rPr>
          <w:rFonts w:eastAsiaTheme="minorEastAsia"/>
          <w:sz w:val="24"/>
        </w:rPr>
        <w:t>嘲笑，单挑</w:t>
      </w:r>
      <w:r w:rsidRPr="001D6FF9">
        <w:rPr>
          <w:rFonts w:eastAsiaTheme="minorEastAsia"/>
          <w:sz w:val="24"/>
        </w:rPr>
        <w:t>;</w:t>
      </w:r>
    </w:p>
    <w:p w:rsidR="00DD2CD2" w:rsidRPr="001D6FF9" w:rsidRDefault="00DD2CD2" w:rsidP="00DD2CD2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else if(d&lt;200) state=</w:t>
      </w:r>
      <w:r w:rsidRPr="001D6FF9">
        <w:rPr>
          <w:rFonts w:eastAsiaTheme="minorEastAsia"/>
          <w:sz w:val="24"/>
        </w:rPr>
        <w:t>单挑</w:t>
      </w:r>
      <w:r w:rsidRPr="001D6FF9">
        <w:rPr>
          <w:rFonts w:eastAsiaTheme="minorEastAsia"/>
          <w:sz w:val="24"/>
        </w:rPr>
        <w:t>;</w:t>
      </w:r>
    </w:p>
    <w:p w:rsidR="00DD2CD2" w:rsidRPr="001D6FF9" w:rsidRDefault="00DD2CD2" w:rsidP="00DD2CD2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else if(d&lt;300) state=</w:t>
      </w:r>
      <w:r w:rsidRPr="001D6FF9">
        <w:rPr>
          <w:rFonts w:eastAsiaTheme="minorEastAsia"/>
          <w:sz w:val="24"/>
        </w:rPr>
        <w:t>嗜血魔法</w:t>
      </w:r>
      <w:r w:rsidRPr="001D6FF9">
        <w:rPr>
          <w:rFonts w:eastAsiaTheme="minorEastAsia"/>
          <w:sz w:val="24"/>
        </w:rPr>
        <w:t>;</w:t>
      </w:r>
    </w:p>
    <w:p w:rsidR="00DD2CD2" w:rsidRPr="001D6FF9" w:rsidRDefault="00DD2CD2" w:rsidP="00DD2CD2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else if(d&lt;400) state=</w:t>
      </w:r>
      <w:r w:rsidRPr="001D6FF9">
        <w:rPr>
          <w:rFonts w:eastAsiaTheme="minorEastAsia"/>
          <w:sz w:val="24"/>
        </w:rPr>
        <w:t>呼唤同伴</w:t>
      </w:r>
      <w:r w:rsidRPr="001D6FF9">
        <w:rPr>
          <w:rFonts w:eastAsiaTheme="minorEastAsia"/>
          <w:sz w:val="24"/>
        </w:rPr>
        <w:t>;</w:t>
      </w:r>
    </w:p>
    <w:p w:rsidR="00DD2CD2" w:rsidRPr="001D6FF9" w:rsidRDefault="00DD2CD2" w:rsidP="00DD2CD2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else state=</w:t>
      </w:r>
      <w:r w:rsidRPr="001D6FF9">
        <w:rPr>
          <w:rFonts w:eastAsiaTheme="minorEastAsia"/>
          <w:sz w:val="24"/>
        </w:rPr>
        <w:t>逃跑</w:t>
      </w:r>
      <w:r w:rsidRPr="001D6FF9">
        <w:rPr>
          <w:rFonts w:eastAsiaTheme="minorEastAsia"/>
          <w:sz w:val="24"/>
        </w:rPr>
        <w:t>;</w:t>
      </w:r>
    </w:p>
    <w:p w:rsidR="00DD2CD2" w:rsidRPr="001D6FF9" w:rsidRDefault="00DD2CD2" w:rsidP="00DD2CD2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上面的算法适用大多数情况，但其时间性能不高，经过统计主角生命值通常的特点如下：</w:t>
      </w:r>
    </w:p>
    <w:p w:rsidR="00DD2CD2" w:rsidRPr="001D6FF9" w:rsidRDefault="00DD2CD2" w:rsidP="00DD2CD2">
      <w:pPr>
        <w:rPr>
          <w:rFonts w:eastAsiaTheme="minorEastAsia"/>
          <w:sz w:val="24"/>
        </w:rPr>
      </w:pPr>
      <w:r w:rsidRPr="001D6FF9">
        <w:rPr>
          <w:rFonts w:eastAsiaTheme="minorEastAsia"/>
          <w:noProof/>
          <w:color w:val="333333"/>
          <w:sz w:val="24"/>
        </w:rPr>
        <w:drawing>
          <wp:inline distT="0" distB="0" distL="0" distR="0" wp14:anchorId="01A4FBB6" wp14:editId="31591902">
            <wp:extent cx="4297680" cy="449580"/>
            <wp:effectExtent l="0" t="0" r="0" b="0"/>
            <wp:docPr id="10" name="图片 10" descr="http://dev.gameres.com/Program/Control/datastruct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.gameres.com/Program/Control/datastruct_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D2" w:rsidRPr="001D6FF9" w:rsidRDefault="00FE0EA6" w:rsidP="00DD2CD2">
      <w:pPr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group id="_x0000_s1475" style="position:absolute;left:0;text-align:left;margin-left:-537.25pt;margin-top:20.1pt;width:99pt;height:589.15pt;z-index:251689984" coordorigin="495,1698" coordsize="1980,11783">
            <v:shape id="_x0000_s1476" type="#_x0000_t202" style="position:absolute;left:855;top:8489;width:720;height:4992" filled="f" stroked="f">
              <v:textbox style="layout-flow:vertical-ideographic;mso-next-textbox:#_x0000_s1476">
                <w:txbxContent>
                  <w:p w:rsidR="00E11B8D" w:rsidRDefault="00E11B8D" w:rsidP="00DD2CD2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_x0000_s1477" style="position:absolute;left:495;top:1698;width:1980;height:7595" coordorigin="495,1698" coordsize="1980,7595">
              <v:shape id="_x0000_s1478" type="#_x0000_t202" style="position:absolute;left:1935;top:5549;width:540;height:3744" filled="f" stroked="f">
                <v:textbox style="layout-flow:vertical-ideographic;mso-next-textbox:#_x0000_s1478">
                  <w:txbxContent>
                    <w:p w:rsidR="00E11B8D" w:rsidRDefault="00E11B8D" w:rsidP="00DD2CD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_x0000_s1479" style="position:absolute;left:495;top:3561;width:1440;height:1404" coordorigin="675,1953" coordsize="1440,1404">
                <v:group id="_x0000_s1480" style="position:absolute;left:675;top:1953;width:1440;height:1404" coordorigin="675,1953" coordsize="1440,1404">
                  <v:shape id="_x0000_s1481" type="#_x0000_t202" style="position:absolute;left:855;top:1953;width:1080;height:624" filled="f" stroked="f">
                    <v:textbox style="mso-next-textbox:#_x0000_s1481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82" style="position:absolute;left:675;top:1953;width:1440;height:1404" filled="f"/>
                </v:group>
                <v:line id="_x0000_s1483" style="position:absolute" from="675,2577" to="2115,2577"/>
              </v:group>
              <v:group id="_x0000_s1484" style="position:absolute;left:495;top:7202;width:1440;height:1404" coordorigin="675,5385" coordsize="1440,1404">
                <v:group id="_x0000_s1485" style="position:absolute;left:675;top:5385;width:1440;height:1404" coordorigin="675,1953" coordsize="1440,1404">
                  <v:shape id="_x0000_s1486" type="#_x0000_t202" style="position:absolute;left:855;top:1953;width:1080;height:624" filled="f" stroked="f">
                    <v:textbox style="mso-next-textbox:#_x0000_s1486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87" style="position:absolute;left:675;top:1953;width:1440;height:1404" filled="f"/>
                </v:group>
                <v:line id="_x0000_s1488" style="position:absolute" from="675,6009" to="2115,6009"/>
              </v:group>
              <v:group id="_x0000_s1489" style="position:absolute;left:495;top:5415;width:1440;height:1404" coordorigin="675,1953" coordsize="1440,1404">
                <v:shape id="_x0000_s1490" type="#_x0000_t202" style="position:absolute;left:855;top:1953;width:1080;height:624" filled="f" stroked="f">
                  <v:textbox style="mso-next-textbox:#_x0000_s1490">
                    <w:txbxContent>
                      <w:p w:rsidR="00E11B8D" w:rsidRDefault="00E11B8D" w:rsidP="00DD2CD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E11B8D" w:rsidRDefault="00E11B8D" w:rsidP="00DD2CD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491" style="position:absolute;left:675;top:1953;width:1440;height:1404" filled="f"/>
              </v:group>
              <v:group id="_x0000_s1492" style="position:absolute;left:500;top:1698;width:1440;height:1404" coordorigin="500,1698" coordsize="1440,1404">
                <v:group id="_x0000_s1493" style="position:absolute;left:500;top:1698;width:1440;height:1404" coordorigin="495,3545" coordsize="1440,1404">
                  <v:shape id="_x0000_s1494" type="#_x0000_t202" style="position:absolute;left:615;top:3545;width:1260;height:624" filled="f" stroked="f">
                    <v:textbox style="mso-next-textbox:#_x0000_s1494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95" style="position:absolute;left:495;top:3545;width:1440;height:1404" filled="f"/>
                </v:group>
                <v:line id="_x0000_s1496" style="position:absolute" from="500,2360" to="1940,2360"/>
              </v:group>
            </v:group>
          </v:group>
        </w:pict>
      </w:r>
      <w:r>
        <w:rPr>
          <w:rFonts w:eastAsiaTheme="minorEastAsia"/>
          <w:noProof/>
          <w:sz w:val="24"/>
        </w:rPr>
        <w:pict>
          <v:line id="_x0000_s1497" style="position:absolute;left:0;text-align:left;z-index:251691008" from="-438.25pt,.85pt" to="-438.25pt,593.65pt"/>
        </w:pict>
      </w:r>
      <w:r w:rsidR="00DD2CD2" w:rsidRPr="001D6FF9">
        <w:rPr>
          <w:rFonts w:eastAsiaTheme="minorEastAsia"/>
          <w:sz w:val="24"/>
        </w:rPr>
        <w:t>请运用学过的数据结构知识，改进上面的算法。（本题</w:t>
      </w:r>
      <w:r w:rsidR="00DD2CD2" w:rsidRPr="001D6FF9">
        <w:rPr>
          <w:rFonts w:eastAsiaTheme="minorEastAsia"/>
          <w:sz w:val="24"/>
        </w:rPr>
        <w:t>7</w:t>
      </w:r>
      <w:r w:rsidR="00DD2CD2" w:rsidRPr="001D6FF9">
        <w:rPr>
          <w:rFonts w:eastAsiaTheme="minorEastAsia"/>
          <w:sz w:val="24"/>
        </w:rPr>
        <w:t>分）</w:t>
      </w:r>
    </w:p>
    <w:p w:rsidR="00F40436" w:rsidRDefault="00FE0EA6" w:rsidP="00F40436">
      <w:pPr>
        <w:rPr>
          <w:rFonts w:eastAsiaTheme="minorEastAsia"/>
          <w:sz w:val="24"/>
        </w:rPr>
      </w:pPr>
      <w:r>
        <w:rPr>
          <w:noProof/>
          <w:sz w:val="24"/>
        </w:rPr>
        <w:pict>
          <v:group id="_x0000_s1500" style="position:absolute;left:0;text-align:left;margin-left:-534.85pt;margin-top:26pt;width:99pt;height:589.15pt;z-index:251694080" coordorigin="495,1698" coordsize="1980,11783">
            <v:shape id="_x0000_s1501" type="#_x0000_t202" style="position:absolute;left:855;top:8489;width:720;height:4992" filled="f" stroked="f">
              <v:textbox style="layout-flow:vertical-ideographic;mso-next-textbox:#_x0000_s1501">
                <w:txbxContent>
                  <w:p w:rsidR="00E11B8D" w:rsidRDefault="00E11B8D" w:rsidP="00F40436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_x0000_s1502" style="position:absolute;left:495;top:1698;width:1980;height:7595" coordorigin="495,1698" coordsize="1980,7595">
              <v:shape id="_x0000_s1503" type="#_x0000_t202" style="position:absolute;left:1935;top:5549;width:540;height:3744" filled="f" stroked="f">
                <v:textbox style="layout-flow:vertical-ideographic;mso-next-textbox:#_x0000_s1503">
                  <w:txbxContent>
                    <w:p w:rsidR="00E11B8D" w:rsidRDefault="00E11B8D" w:rsidP="00F4043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_x0000_s1504" style="position:absolute;left:495;top:3561;width:1440;height:1404" coordorigin="675,1953" coordsize="1440,1404">
                <v:group id="_x0000_s1505" style="position:absolute;left:675;top:1953;width:1440;height:1404" coordorigin="675,1953" coordsize="1440,1404">
                  <v:shape id="_x0000_s1506" type="#_x0000_t202" style="position:absolute;left:855;top:1953;width:1080;height:624" filled="f" stroked="f">
                    <v:textbox style="mso-next-textbox:#_x0000_s1506">
                      <w:txbxContent>
                        <w:p w:rsidR="00E11B8D" w:rsidRDefault="00E11B8D" w:rsidP="00F40436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F40436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07" style="position:absolute;left:675;top:1953;width:1440;height:1404" filled="f"/>
                </v:group>
                <v:line id="_x0000_s1508" style="position:absolute" from="675,2577" to="2115,2577"/>
              </v:group>
              <v:group id="_x0000_s1509" style="position:absolute;left:495;top:7202;width:1440;height:1404" coordorigin="675,5385" coordsize="1440,1404">
                <v:group id="_x0000_s1510" style="position:absolute;left:675;top:5385;width:1440;height:1404" coordorigin="675,1953" coordsize="1440,1404">
                  <v:shape id="_x0000_s1511" type="#_x0000_t202" style="position:absolute;left:855;top:1953;width:1080;height:624" filled="f" stroked="f">
                    <v:textbox style="mso-next-textbox:#_x0000_s1511">
                      <w:txbxContent>
                        <w:p w:rsidR="00E11B8D" w:rsidRDefault="00E11B8D" w:rsidP="00F40436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F40436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12" style="position:absolute;left:675;top:1953;width:1440;height:1404" filled="f"/>
                </v:group>
                <v:line id="_x0000_s1513" style="position:absolute" from="675,6009" to="2115,6009"/>
              </v:group>
              <v:group id="_x0000_s1514" style="position:absolute;left:495;top:5415;width:1440;height:1404" coordorigin="675,1953" coordsize="1440,1404">
                <v:shape id="_x0000_s1515" type="#_x0000_t202" style="position:absolute;left:855;top:1953;width:1080;height:624" filled="f" stroked="f">
                  <v:textbox style="mso-next-textbox:#_x0000_s1515">
                    <w:txbxContent>
                      <w:p w:rsidR="00E11B8D" w:rsidRDefault="00E11B8D" w:rsidP="00F4043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E11B8D" w:rsidRDefault="00E11B8D" w:rsidP="00F4043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516" style="position:absolute;left:675;top:1953;width:1440;height:1404" filled="f"/>
              </v:group>
              <v:group id="_x0000_s1517" style="position:absolute;left:500;top:1698;width:1440;height:1404" coordorigin="500,1698" coordsize="1440,1404">
                <v:group id="_x0000_s1518" style="position:absolute;left:500;top:1698;width:1440;height:1404" coordorigin="495,3545" coordsize="1440,1404">
                  <v:shape id="_x0000_s1519" type="#_x0000_t202" style="position:absolute;left:615;top:3545;width:1260;height:624" filled="f" stroked="f">
                    <v:textbox style="mso-next-textbox:#_x0000_s1519">
                      <w:txbxContent>
                        <w:p w:rsidR="00E11B8D" w:rsidRDefault="00E11B8D" w:rsidP="00F40436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F40436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20" style="position:absolute;left:495;top:3545;width:1440;height:1404" filled="f"/>
                </v:group>
                <v:line id="_x0000_s1521" style="position:absolute" from="500,2360" to="1940,2360"/>
              </v:group>
            </v:group>
          </v:group>
        </w:pict>
      </w:r>
      <w:r>
        <w:rPr>
          <w:noProof/>
          <w:sz w:val="24"/>
        </w:rPr>
        <w:pict>
          <v:line id="_x0000_s1522" style="position:absolute;left:0;text-align:left;z-index:251695104" from="-444.25pt,2.55pt" to="-444.25pt,595.35pt"/>
        </w:pict>
      </w:r>
      <w:r w:rsidR="00DD2CD2" w:rsidRPr="001D6FF9">
        <w:rPr>
          <w:rFonts w:eastAsiaTheme="minorEastAsia"/>
          <w:sz w:val="24"/>
        </w:rPr>
        <w:t>答</w:t>
      </w:r>
      <w:r w:rsidR="00F40436">
        <w:rPr>
          <w:rFonts w:eastAsiaTheme="minorEastAsia" w:hint="eastAsia"/>
          <w:sz w:val="24"/>
        </w:rPr>
        <w:t>：</w:t>
      </w: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F40436" w:rsidRDefault="00F40436" w:rsidP="00F40436">
      <w:pPr>
        <w:rPr>
          <w:sz w:val="24"/>
        </w:rPr>
      </w:pPr>
    </w:p>
    <w:p w:rsidR="00DD2CD2" w:rsidRPr="001D6FF9" w:rsidRDefault="00DD2CD2" w:rsidP="00F40436">
      <w:pPr>
        <w:rPr>
          <w:sz w:val="24"/>
        </w:rPr>
      </w:pPr>
      <w:r w:rsidRPr="001D6FF9">
        <w:rPr>
          <w:sz w:val="24"/>
        </w:rPr>
        <w:t>3</w:t>
      </w:r>
      <w:r w:rsidRPr="001D6FF9">
        <w:rPr>
          <w:sz w:val="24"/>
        </w:rPr>
        <w:t>．将下面图的深度优先算法补充完整（本题</w:t>
      </w:r>
      <w:r w:rsidRPr="001D6FF9">
        <w:rPr>
          <w:sz w:val="24"/>
        </w:rPr>
        <w:t>7</w:t>
      </w:r>
      <w:r w:rsidRPr="001D6FF9">
        <w:rPr>
          <w:sz w:val="24"/>
        </w:rPr>
        <w:t>分</w:t>
      </w:r>
      <w:r w:rsidRPr="001D6FF9">
        <w:rPr>
          <w:sz w:val="24"/>
        </w:rPr>
        <w:t>,</w:t>
      </w:r>
      <w:r w:rsidRPr="001D6FF9">
        <w:rPr>
          <w:sz w:val="24"/>
        </w:rPr>
        <w:t>每空</w:t>
      </w:r>
      <w:r w:rsidRPr="001D6FF9">
        <w:rPr>
          <w:sz w:val="24"/>
        </w:rPr>
        <w:t>1</w:t>
      </w:r>
      <w:r w:rsidRPr="001D6FF9">
        <w:rPr>
          <w:sz w:val="24"/>
        </w:rPr>
        <w:t>分）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Boolean visited[MAX_VERTEX_NUM]; // </w:t>
      </w:r>
      <w:r w:rsidRPr="001D6FF9">
        <w:rPr>
          <w:sz w:val="24"/>
        </w:rPr>
        <w:t>访问标志数组</w:t>
      </w:r>
      <w:r w:rsidRPr="001D6FF9">
        <w:rPr>
          <w:sz w:val="24"/>
        </w:rPr>
        <w:t>(</w:t>
      </w:r>
      <w:r w:rsidRPr="001D6FF9">
        <w:rPr>
          <w:sz w:val="24"/>
        </w:rPr>
        <w:t>全局量</w:t>
      </w:r>
      <w:r w:rsidRPr="001D6FF9">
        <w:rPr>
          <w:sz w:val="24"/>
        </w:rPr>
        <w:t>)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Status(*VisitFunc)(VertexType); // </w:t>
      </w:r>
      <w:r w:rsidRPr="001D6FF9">
        <w:rPr>
          <w:sz w:val="24"/>
        </w:rPr>
        <w:t>函数变量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void </w:t>
      </w:r>
      <w:proofErr w:type="gramStart"/>
      <w:r w:rsidRPr="001D6FF9">
        <w:rPr>
          <w:sz w:val="24"/>
        </w:rPr>
        <w:t>DFS(</w:t>
      </w:r>
      <w:proofErr w:type="gramEnd"/>
      <w:r w:rsidRPr="001D6FF9">
        <w:rPr>
          <w:sz w:val="24"/>
        </w:rPr>
        <w:t>Graph G,int v)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{  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   </w:t>
      </w:r>
      <w:proofErr w:type="gramStart"/>
      <w:r w:rsidRPr="001D6FF9">
        <w:rPr>
          <w:sz w:val="24"/>
        </w:rPr>
        <w:t>visited[</w:t>
      </w:r>
      <w:proofErr w:type="gramEnd"/>
      <w:r w:rsidR="00F40436">
        <w:rPr>
          <w:sz w:val="24"/>
          <w:u w:val="single"/>
        </w:rPr>
        <w:t xml:space="preserve">          </w:t>
      </w:r>
      <w:r w:rsidRPr="001D6FF9">
        <w:rPr>
          <w:sz w:val="24"/>
        </w:rPr>
        <w:t>]=TRUE;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   </w:t>
      </w:r>
      <w:proofErr w:type="gramStart"/>
      <w:r w:rsidRPr="001D6FF9">
        <w:rPr>
          <w:sz w:val="24"/>
        </w:rPr>
        <w:t>VisitFunc(</w:t>
      </w:r>
      <w:r w:rsidR="00F40436">
        <w:rPr>
          <w:sz w:val="24"/>
          <w:u w:val="single"/>
        </w:rPr>
        <w:t xml:space="preserve">  </w:t>
      </w:r>
      <w:proofErr w:type="gramEnd"/>
      <w:r w:rsidR="00F40436">
        <w:rPr>
          <w:sz w:val="24"/>
          <w:u w:val="single"/>
        </w:rPr>
        <w:t xml:space="preserve">             </w:t>
      </w:r>
      <w:r w:rsidRPr="001D6FF9">
        <w:rPr>
          <w:sz w:val="24"/>
        </w:rPr>
        <w:t xml:space="preserve">); 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     for(w=FirstAdjVex(</w:t>
      </w:r>
      <w:proofErr w:type="gramStart"/>
      <w:r w:rsidRPr="001D6FF9">
        <w:rPr>
          <w:sz w:val="24"/>
        </w:rPr>
        <w:t>G,v</w:t>
      </w:r>
      <w:proofErr w:type="gramEnd"/>
      <w:r w:rsidRPr="001D6FF9">
        <w:rPr>
          <w:sz w:val="24"/>
        </w:rPr>
        <w:t>);w&gt;=0;w=</w:t>
      </w:r>
      <w:r w:rsidR="00F40436">
        <w:rPr>
          <w:sz w:val="24"/>
          <w:u w:val="single"/>
        </w:rPr>
        <w:t xml:space="preserve">                </w:t>
      </w:r>
      <w:r w:rsidRPr="001D6FF9">
        <w:rPr>
          <w:sz w:val="24"/>
        </w:rPr>
        <w:t>(G,v,w))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     if</w:t>
      </w:r>
      <w:proofErr w:type="gramStart"/>
      <w:r w:rsidRPr="001D6FF9">
        <w:rPr>
          <w:sz w:val="24"/>
        </w:rPr>
        <w:t>(!visited</w:t>
      </w:r>
      <w:proofErr w:type="gramEnd"/>
      <w:r w:rsidRPr="001D6FF9">
        <w:rPr>
          <w:sz w:val="24"/>
        </w:rPr>
        <w:t>[w])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       </w:t>
      </w:r>
      <w:r w:rsidR="00F40436">
        <w:rPr>
          <w:sz w:val="24"/>
          <w:u w:val="single"/>
        </w:rPr>
        <w:t xml:space="preserve">                             </w:t>
      </w:r>
      <w:r w:rsidRPr="001D6FF9">
        <w:rPr>
          <w:sz w:val="24"/>
        </w:rPr>
        <w:t xml:space="preserve">; 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>}</w:t>
      </w:r>
    </w:p>
    <w:p w:rsidR="00DD2CD2" w:rsidRPr="001D6FF9" w:rsidRDefault="00DD2CD2" w:rsidP="00DD2CD2">
      <w:pPr>
        <w:rPr>
          <w:sz w:val="24"/>
        </w:rPr>
      </w:pP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void </w:t>
      </w:r>
      <w:proofErr w:type="gramStart"/>
      <w:r w:rsidRPr="001D6FF9">
        <w:rPr>
          <w:sz w:val="24"/>
        </w:rPr>
        <w:t>DFSTraverse(</w:t>
      </w:r>
      <w:proofErr w:type="gramEnd"/>
      <w:r w:rsidRPr="001D6FF9">
        <w:rPr>
          <w:sz w:val="24"/>
        </w:rPr>
        <w:t>Graph G,Status(*Visit)(VertexType))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 {</w:t>
      </w:r>
    </w:p>
    <w:p w:rsidR="00F40436" w:rsidRDefault="00DD2CD2" w:rsidP="00DD2CD2">
      <w:pPr>
        <w:rPr>
          <w:sz w:val="24"/>
        </w:rPr>
      </w:pPr>
      <w:r w:rsidRPr="001D6FF9">
        <w:rPr>
          <w:sz w:val="24"/>
        </w:rPr>
        <w:t xml:space="preserve">   VisitFunc=</w:t>
      </w:r>
      <w:r w:rsidR="00F40436">
        <w:rPr>
          <w:sz w:val="24"/>
          <w:u w:val="single"/>
        </w:rPr>
        <w:t xml:space="preserve">              </w:t>
      </w:r>
      <w:proofErr w:type="gramStart"/>
      <w:r w:rsidR="00F40436">
        <w:rPr>
          <w:sz w:val="24"/>
          <w:u w:val="single"/>
        </w:rPr>
        <w:t xml:space="preserve">  </w:t>
      </w:r>
      <w:r w:rsidRPr="001D6FF9">
        <w:rPr>
          <w:sz w:val="24"/>
        </w:rPr>
        <w:t>;</w:t>
      </w:r>
      <w:proofErr w:type="gramEnd"/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   for(v=</w:t>
      </w:r>
      <w:proofErr w:type="gramStart"/>
      <w:r w:rsidRPr="001D6FF9">
        <w:rPr>
          <w:sz w:val="24"/>
        </w:rPr>
        <w:t>0;v&lt;G.vexnum</w:t>
      </w:r>
      <w:proofErr w:type="gramEnd"/>
      <w:r w:rsidRPr="001D6FF9">
        <w:rPr>
          <w:sz w:val="24"/>
        </w:rPr>
        <w:t>;v++)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     visited[v]=</w:t>
      </w:r>
      <w:r w:rsidR="00F40436">
        <w:rPr>
          <w:sz w:val="24"/>
          <w:u w:val="single"/>
        </w:rPr>
        <w:t xml:space="preserve">                </w:t>
      </w:r>
      <w:proofErr w:type="gramStart"/>
      <w:r w:rsidR="00F40436">
        <w:rPr>
          <w:sz w:val="24"/>
          <w:u w:val="single"/>
        </w:rPr>
        <w:t xml:space="preserve">  </w:t>
      </w:r>
      <w:r w:rsidRPr="001D6FF9">
        <w:rPr>
          <w:sz w:val="24"/>
        </w:rPr>
        <w:t>;</w:t>
      </w:r>
      <w:proofErr w:type="gramEnd"/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   for(v=</w:t>
      </w:r>
      <w:proofErr w:type="gramStart"/>
      <w:r w:rsidRPr="001D6FF9">
        <w:rPr>
          <w:sz w:val="24"/>
        </w:rPr>
        <w:t>0;v&lt;G.vexnum</w:t>
      </w:r>
      <w:proofErr w:type="gramEnd"/>
      <w:r w:rsidRPr="001D6FF9">
        <w:rPr>
          <w:sz w:val="24"/>
        </w:rPr>
        <w:t>;v++)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     if</w:t>
      </w:r>
      <w:proofErr w:type="gramStart"/>
      <w:r w:rsidRPr="001D6FF9">
        <w:rPr>
          <w:sz w:val="24"/>
        </w:rPr>
        <w:t>(!visited</w:t>
      </w:r>
      <w:proofErr w:type="gramEnd"/>
      <w:r w:rsidRPr="001D6FF9">
        <w:rPr>
          <w:sz w:val="24"/>
        </w:rPr>
        <w:t>[v])</w:t>
      </w:r>
    </w:p>
    <w:p w:rsidR="00DD2CD2" w:rsidRPr="001D6FF9" w:rsidRDefault="00DD2CD2" w:rsidP="00DD2CD2">
      <w:pPr>
        <w:rPr>
          <w:sz w:val="24"/>
        </w:rPr>
      </w:pPr>
      <w:r w:rsidRPr="001D6FF9">
        <w:rPr>
          <w:sz w:val="24"/>
        </w:rPr>
        <w:t xml:space="preserve">       </w:t>
      </w:r>
      <w:r w:rsidR="00F40436">
        <w:rPr>
          <w:sz w:val="24"/>
          <w:u w:val="single"/>
        </w:rPr>
        <w:t xml:space="preserve">                   </w:t>
      </w:r>
      <w:r w:rsidRPr="001D6FF9">
        <w:rPr>
          <w:sz w:val="24"/>
        </w:rPr>
        <w:t xml:space="preserve">;  </w:t>
      </w:r>
    </w:p>
    <w:p w:rsidR="001C2C88" w:rsidRDefault="00DD2CD2" w:rsidP="00F40436">
      <w:pPr>
        <w:rPr>
          <w:sz w:val="24"/>
        </w:rPr>
        <w:sectPr w:rsidR="001C2C88" w:rsidSect="00EF6E67">
          <w:footerReference w:type="default" r:id="rId10"/>
          <w:pgSz w:w="20639" w:h="14572" w:orient="landscape" w:code="12"/>
          <w:pgMar w:top="1418" w:right="567" w:bottom="1418" w:left="567" w:header="851" w:footer="992" w:gutter="2268"/>
          <w:pgNumType w:start="1"/>
          <w:cols w:num="2" w:sep="1" w:space="425" w:equalWidth="0">
            <w:col w:w="7980" w:space="425"/>
            <w:col w:w="8832"/>
          </w:cols>
          <w:docGrid w:type="lines" w:linePitch="312"/>
        </w:sectPr>
      </w:pPr>
      <w:r w:rsidRPr="001D6FF9">
        <w:rPr>
          <w:sz w:val="24"/>
        </w:rPr>
        <w:t xml:space="preserve"> }</w:t>
      </w:r>
    </w:p>
    <w:p w:rsidR="002E27ED" w:rsidRDefault="00FE0EA6" w:rsidP="001C2C88">
      <w:pPr>
        <w:jc w:val="center"/>
        <w:rPr>
          <w:b/>
          <w:bCs/>
          <w:sz w:val="36"/>
        </w:rPr>
      </w:pPr>
      <w:r>
        <w:rPr>
          <w:rFonts w:ascii="宋体" w:hAnsi="宋体"/>
          <w:b/>
          <w:noProof/>
          <w:sz w:val="24"/>
        </w:rPr>
        <w:lastRenderedPageBreak/>
        <w:pict>
          <v:group id="_x0000_s1402" style="position:absolute;left:0;text-align:left;margin-left:-949.95pt;margin-top:8.4pt;width:104.25pt;height:586.4pt;z-index:251682816" coordorigin="375,1624" coordsize="2085,11728">
            <v:shape id="_x0000_s1403" type="#_x0000_t202" style="position:absolute;left:1891;top:5565;width:569;height:2448;mso-wrap-style:none" filled="f" stroked="f">
              <v:textbox style="layout-flow:vertical-ideographic;mso-next-textbox:#_x0000_s1403">
                <w:txbxContent>
                  <w:p w:rsidR="00E11B8D" w:rsidRDefault="00E11B8D" w:rsidP="00DD2CD2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线</w:t>
                    </w:r>
                  </w:p>
                </w:txbxContent>
              </v:textbox>
            </v:shape>
            <v:shape id="_x0000_s1404" type="#_x0000_t202" style="position:absolute;left:754;top:8360;width:758;height:4992" filled="f" stroked="f">
              <v:textbox style="layout-flow:vertical-ideographic;mso-next-textbox:#_x0000_s1404">
                <w:txbxContent>
                  <w:p w:rsidR="00E11B8D" w:rsidRDefault="00E11B8D" w:rsidP="00DD2CD2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_x0000_s1405" style="position:absolute;left:375;top:1624;width:2085;height:7685" coordorigin="375,1624" coordsize="2085,7685">
              <v:group id="_x0000_s1406" style="position:absolute;left:375;top:3531;width:1516;height:1404" coordorigin="675,1953" coordsize="1440,1404">
                <v:group id="_x0000_s1407" style="position:absolute;left:675;top:1953;width:1440;height:1404" coordorigin="675,1953" coordsize="1440,1404">
                  <v:shape id="_x0000_s1408" type="#_x0000_t202" style="position:absolute;left:855;top:1953;width:942;height:624;mso-wrap-style:none" filled="f" stroked="f">
                    <v:textbox style="mso-next-textbox:#_x0000_s1408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09" style="position:absolute;left:675;top:1953;width:1440;height:1404" filled="f"/>
                </v:group>
                <v:line id="_x0000_s1410" style="position:absolute" from="675,2577" to="2115,2577"/>
              </v:group>
              <v:group id="_x0000_s1411" style="position:absolute;left:375;top:7210;width:1516;height:1404" coordorigin="675,5385" coordsize="1440,1404">
                <v:group id="_x0000_s1412" style="position:absolute;left:675;top:5385;width:1440;height:1404" coordorigin="675,1953" coordsize="1440,1404">
                  <v:shape id="_x0000_s1413" type="#_x0000_t202" style="position:absolute;left:855;top:1953;width:1080;height:624" filled="f" stroked="f">
                    <v:textbox style="mso-next-textbox:#_x0000_s1413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14" style="position:absolute;left:675;top:1953;width:1440;height:1404;mso-wrap-style:none" filled="f"/>
                </v:group>
                <v:line id="_x0000_s1415" style="position:absolute" from="675,6009" to="2115,6009"/>
              </v:group>
              <v:group id="_x0000_s1416" style="position:absolute;left:375;top:5380;width:1516;height:1404" coordorigin="675,3669" coordsize="1440,1404">
                <v:group id="_x0000_s1417" style="position:absolute;left:675;top:3669;width:1440;height:1404" coordorigin="675,1953" coordsize="1440,1404">
                  <v:shape id="_x0000_s1418" type="#_x0000_t202" style="position:absolute;left:855;top:1953;width:1080;height:624" filled="f" stroked="f">
                    <v:textbox style="mso-next-textbox:#_x0000_s1418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班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级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19" style="position:absolute;left:675;top:1953;width:1440;height:1404;mso-wrap-style:none" filled="f"/>
                </v:group>
                <v:line id="_x0000_s1420" style="position:absolute" from="675,4293" to="2115,4293"/>
              </v:group>
              <v:line id="_x0000_s1421" style="position:absolute" from="2460,4629" to="2460,9309"/>
              <v:group id="_x0000_s1422" style="position:absolute;left:387;top:1624;width:1516;height:1404" coordorigin="675,1953" coordsize="1440,1404">
                <v:group id="_x0000_s1423" style="position:absolute;left:675;top:1953;width:1440;height:1404" coordorigin="675,1953" coordsize="1440,1404">
                  <v:shape id="_x0000_s1424" type="#_x0000_t202" style="position:absolute;left:855;top:1953;width:1076;height:624;mso-wrap-style:none" filled="f" stroked="f">
                    <v:textbox style="mso-next-textbox:#_x0000_s1424">
                      <w:txbxContent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DD2C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25" style="position:absolute;left:675;top:1953;width:1440;height:1404" filled="f"/>
                </v:group>
                <v:line id="_x0000_s1426" style="position:absolute" from="675,2577" to="2115,2577"/>
              </v:group>
            </v:group>
          </v:group>
        </w:pict>
      </w:r>
      <w:r>
        <w:rPr>
          <w:rFonts w:ascii="宋体" w:hAnsi="宋体"/>
          <w:noProof/>
          <w:sz w:val="20"/>
        </w:rPr>
        <w:pict>
          <v:line id="_x0000_s1401" style="position:absolute;left:0;text-align:left;z-index:251681792" from="-845.7pt,-3.25pt" to="-845.7pt,137.15pt"/>
        </w:pict>
      </w:r>
      <w:r>
        <w:rPr>
          <w:noProof/>
          <w:sz w:val="24"/>
        </w:rPr>
        <w:pict>
          <v:group id="_x0000_s1342" style="position:absolute;left:0;text-align:left;margin-left:-117pt;margin-top:14pt;width:99pt;height:589.15pt;z-index:251666432" coordorigin="495,1698" coordsize="1980,11783">
            <v:shape id="_x0000_s1053" type="#_x0000_t202" style="position:absolute;left:855;top:8489;width:720;height:4992" filled="f" stroked="f">
              <v:textbox style="layout-flow:vertical-ideographic;mso-next-textbox:#_x0000_s1053">
                <w:txbxContent>
                  <w:p w:rsidR="00E11B8D" w:rsidRDefault="00E11B8D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_x0000_s1341" style="position:absolute;left:495;top:1698;width:1980;height:7595" coordorigin="495,1698" coordsize="1980,7595">
              <v:shape id="_x0000_s1069" type="#_x0000_t202" style="position:absolute;left:1935;top:5549;width:540;height:3744" filled="f" stroked="f">
                <v:textbox style="layout-flow:vertical-ideographic;mso-next-textbox:#_x0000_s1069">
                  <w:txbxContent>
                    <w:p w:rsidR="00E11B8D" w:rsidRDefault="00E11B8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_x0000_s1063" style="position:absolute;left:495;top:3561;width:1440;height:1404" coordorigin="675,1953" coordsize="1440,1404">
                <v:group id="_x0000_s1042" style="position:absolute;left:675;top:1953;width:1440;height:1404" coordorigin="675,1953" coordsize="1440,1404">
                  <v:shape id="_x0000_s1028" type="#_x0000_t202" style="position:absolute;left:855;top:1953;width:1080;height:624" filled="f" stroked="f">
                    <v:textbox style="mso-next-textbox:#_x0000_s1028">
                      <w:txbxContent>
                        <w:p w:rsidR="00E11B8D" w:rsidRDefault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041" style="position:absolute;left:675;top:1953;width:1440;height:1404" filled="f"/>
                </v:group>
                <v:line id="_x0000_s1056" style="position:absolute" from="675,2577" to="2115,2577"/>
              </v:group>
              <v:group id="_x0000_s1062" style="position:absolute;left:495;top:7202;width:1440;height:1404" coordorigin="675,5385" coordsize="1440,1404">
                <v:group id="_x0000_s1046" style="position:absolute;left:675;top:5385;width:1440;height:1404" coordorigin="675,1953" coordsize="1440,1404">
                  <v:shape id="_x0000_s1047" type="#_x0000_t202" style="position:absolute;left:855;top:1953;width:1080;height:624" filled="f" stroked="f">
                    <v:textbox style="mso-next-textbox:#_x0000_s1047">
                      <w:txbxContent>
                        <w:p w:rsidR="00E11B8D" w:rsidRDefault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048" style="position:absolute;left:675;top:1953;width:1440;height:1404" filled="f"/>
                </v:group>
                <v:line id="_x0000_s1057" style="position:absolute" from="675,6009" to="2115,6009"/>
              </v:group>
              <v:group id="_x0000_s1043" style="position:absolute;left:495;top:5415;width:1440;height:1404" coordorigin="675,1953" coordsize="1440,1404">
                <v:shape id="_x0000_s1044" type="#_x0000_t202" style="position:absolute;left:855;top:1953;width:1080;height:624" filled="f" stroked="f">
                  <v:textbox style="mso-next-textbox:#_x0000_s1044">
                    <w:txbxContent>
                      <w:p w:rsidR="00E11B8D" w:rsidRDefault="00E11B8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E11B8D" w:rsidRDefault="00E11B8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45" style="position:absolute;left:675;top:1953;width:1440;height:1404" filled="f"/>
              </v:group>
              <v:group id="_x0000_s1340" style="position:absolute;left:500;top:1698;width:1440;height:1404" coordorigin="500,1698" coordsize="1440,1404">
                <v:group id="_x0000_s1329" style="position:absolute;left:500;top:1698;width:1440;height:1404" coordorigin="495,3545" coordsize="1440,1404">
                  <v:shape id="_x0000_s1326" type="#_x0000_t202" style="position:absolute;left:615;top:3545;width:1260;height:624" filled="f" stroked="f">
                    <v:textbox style="mso-next-textbox:#_x0000_s1326">
                      <w:txbxContent>
                        <w:p w:rsidR="00E11B8D" w:rsidRDefault="00E11B8D" w:rsidP="00D542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D542D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27" style="position:absolute;left:495;top:3545;width:1440;height:1404" filled="f"/>
                </v:group>
                <v:line id="_x0000_s1339" style="position:absolute" from="500,2360" to="1940,2360"/>
              </v:group>
            </v:group>
          </v:group>
        </w:pict>
      </w:r>
      <w:r>
        <w:rPr>
          <w:noProof/>
          <w:sz w:val="20"/>
        </w:rPr>
        <w:pict>
          <v:line id="_x0000_s1072" style="position:absolute;left:0;text-align:left;z-index:251664384" from="-18pt,-4.05pt" to="-18pt,136.35pt"/>
        </w:pict>
      </w:r>
      <w:r>
        <w:rPr>
          <w:noProof/>
          <w:sz w:val="20"/>
        </w:rPr>
        <w:pict>
          <v:line id="_x0000_s1294" style="position:absolute;left:0;text-align:left;z-index:251663360" from="-18pt,3.75pt" to="-18pt,596.55pt"/>
        </w:pict>
      </w:r>
      <w:r>
        <w:rPr>
          <w:noProof/>
          <w:sz w:val="20"/>
        </w:rPr>
        <w:pict>
          <v:line id="_x0000_s1293" style="position:absolute;left:0;text-align:left;z-index:251655168" from="-18pt,0" to="-18pt,132.6pt"/>
        </w:pict>
      </w:r>
      <w:r>
        <w:rPr>
          <w:noProof/>
          <w:sz w:val="20"/>
        </w:rPr>
        <w:pict>
          <v:line id="_x0000_s1292" style="position:absolute;left:0;text-align:left;flip:y;z-index:251654144" from="-18pt,-7.8pt" to="-18pt,585pt"/>
        </w:pict>
      </w:r>
      <w:r>
        <w:rPr>
          <w:noProof/>
          <w:sz w:val="20"/>
        </w:rPr>
        <w:pict>
          <v:line id="_x0000_s1291" style="position:absolute;left:0;text-align:left;z-index:251653120" from="-18pt,-7.8pt" to="-18pt,585pt"/>
        </w:pict>
      </w:r>
      <w:r>
        <w:rPr>
          <w:noProof/>
          <w:sz w:val="20"/>
        </w:rPr>
        <w:pict>
          <v:line id="_x0000_s1290" style="position:absolute;left:0;text-align:left;flip:y;z-index:251652096" from="-18pt,-7.8pt" to="-18pt,7.8pt"/>
        </w:pict>
      </w:r>
      <w:r>
        <w:rPr>
          <w:noProof/>
          <w:sz w:val="20"/>
        </w:rPr>
        <w:pict>
          <v:line id="_x0000_s1289" style="position:absolute;left:0;text-align:left;z-index:251651072" from="-18pt,7.8pt" to="-18pt,585pt"/>
        </w:pict>
      </w:r>
      <w:r>
        <w:rPr>
          <w:noProof/>
        </w:rPr>
        <w:pict>
          <v:shape id="_x0000_s1084" type="#_x0000_t202" style="position:absolute;left:0;text-align:left;margin-left:165pt;margin-top:2.25pt;width:24pt;height:23.4pt;z-index:251649024" filled="f" stroked="f">
            <v:textbox style="mso-next-textbox:#_x0000_s1084">
              <w:txbxContent>
                <w:p w:rsidR="00E11B8D" w:rsidRDefault="00E11B8D">
                  <w:pPr>
                    <w:rPr>
                      <w:rFonts w:ascii="宋体" w:hAnsi="宋体"/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2E27ED">
        <w:rPr>
          <w:rFonts w:hint="eastAsia"/>
          <w:b/>
          <w:bCs/>
          <w:sz w:val="36"/>
        </w:rPr>
        <w:t>东</w:t>
      </w:r>
      <w:r w:rsidR="002E27ED">
        <w:rPr>
          <w:rFonts w:hint="eastAsia"/>
          <w:b/>
          <w:bCs/>
          <w:sz w:val="36"/>
        </w:rPr>
        <w:t xml:space="preserve"> </w:t>
      </w:r>
      <w:r w:rsidR="002E27ED">
        <w:rPr>
          <w:rFonts w:hint="eastAsia"/>
          <w:b/>
          <w:bCs/>
          <w:sz w:val="36"/>
        </w:rPr>
        <w:t>北</w:t>
      </w:r>
      <w:r w:rsidR="002E27ED">
        <w:rPr>
          <w:rFonts w:hint="eastAsia"/>
          <w:b/>
          <w:bCs/>
          <w:sz w:val="36"/>
        </w:rPr>
        <w:t xml:space="preserve"> </w:t>
      </w:r>
      <w:r w:rsidR="002E27ED">
        <w:rPr>
          <w:rFonts w:hint="eastAsia"/>
          <w:b/>
          <w:bCs/>
          <w:sz w:val="36"/>
        </w:rPr>
        <w:t>大</w:t>
      </w:r>
      <w:r w:rsidR="002E27ED">
        <w:rPr>
          <w:rFonts w:hint="eastAsia"/>
          <w:b/>
          <w:bCs/>
          <w:sz w:val="36"/>
        </w:rPr>
        <w:t xml:space="preserve"> </w:t>
      </w:r>
      <w:r w:rsidR="002E27ED">
        <w:rPr>
          <w:rFonts w:hint="eastAsia"/>
          <w:b/>
          <w:bCs/>
          <w:sz w:val="36"/>
        </w:rPr>
        <w:t>学</w:t>
      </w:r>
      <w:r w:rsidR="002E27ED">
        <w:rPr>
          <w:rFonts w:hint="eastAsia"/>
          <w:b/>
          <w:bCs/>
          <w:sz w:val="36"/>
        </w:rPr>
        <w:t xml:space="preserve"> </w:t>
      </w:r>
      <w:r w:rsidR="002E27ED">
        <w:rPr>
          <w:rFonts w:hint="eastAsia"/>
          <w:b/>
          <w:bCs/>
          <w:sz w:val="36"/>
        </w:rPr>
        <w:t>秦</w:t>
      </w:r>
      <w:r w:rsidR="002E27ED">
        <w:rPr>
          <w:rFonts w:hint="eastAsia"/>
          <w:b/>
          <w:bCs/>
          <w:sz w:val="36"/>
        </w:rPr>
        <w:t xml:space="preserve"> </w:t>
      </w:r>
      <w:r w:rsidR="002E27ED">
        <w:rPr>
          <w:rFonts w:hint="eastAsia"/>
          <w:b/>
          <w:bCs/>
          <w:sz w:val="36"/>
        </w:rPr>
        <w:t>皇</w:t>
      </w:r>
      <w:r w:rsidR="002E27ED">
        <w:rPr>
          <w:rFonts w:hint="eastAsia"/>
          <w:b/>
          <w:bCs/>
          <w:sz w:val="36"/>
        </w:rPr>
        <w:t xml:space="preserve"> </w:t>
      </w:r>
      <w:r w:rsidR="002E27ED">
        <w:rPr>
          <w:rFonts w:hint="eastAsia"/>
          <w:b/>
          <w:bCs/>
          <w:sz w:val="36"/>
        </w:rPr>
        <w:t>岛</w:t>
      </w:r>
      <w:r w:rsidR="002E27ED">
        <w:rPr>
          <w:rFonts w:hint="eastAsia"/>
          <w:b/>
          <w:bCs/>
          <w:sz w:val="36"/>
        </w:rPr>
        <w:t xml:space="preserve"> </w:t>
      </w:r>
      <w:r w:rsidR="002E27ED">
        <w:rPr>
          <w:rFonts w:hint="eastAsia"/>
          <w:b/>
          <w:bCs/>
          <w:sz w:val="36"/>
        </w:rPr>
        <w:t>分</w:t>
      </w:r>
      <w:r w:rsidR="002E27ED">
        <w:rPr>
          <w:rFonts w:hint="eastAsia"/>
          <w:b/>
          <w:bCs/>
          <w:sz w:val="36"/>
        </w:rPr>
        <w:t xml:space="preserve"> </w:t>
      </w:r>
      <w:r w:rsidR="002E27ED">
        <w:rPr>
          <w:rFonts w:hint="eastAsia"/>
          <w:b/>
          <w:bCs/>
          <w:sz w:val="36"/>
        </w:rPr>
        <w:t>校</w:t>
      </w:r>
    </w:p>
    <w:p w:rsidR="002E27ED" w:rsidRDefault="002E27ED" w:rsidP="005C59AA">
      <w:pPr>
        <w:ind w:firstLineChars="300" w:firstLine="331"/>
        <w:jc w:val="center"/>
        <w:rPr>
          <w:b/>
          <w:bCs/>
          <w:sz w:val="11"/>
        </w:rPr>
      </w:pPr>
    </w:p>
    <w:p w:rsidR="002E27ED" w:rsidRDefault="002E27ED">
      <w:pPr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 w:rsidR="00BA56F5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</w:t>
      </w:r>
      <w:r w:rsidR="00BA56F5" w:rsidRPr="00BA56F5">
        <w:rPr>
          <w:rFonts w:hint="eastAsia"/>
          <w:sz w:val="24"/>
          <w:u w:val="single"/>
        </w:rPr>
        <w:t>数据结构</w:t>
      </w:r>
      <w:r w:rsidR="00BA56F5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试卷：</w:t>
      </w:r>
      <w:r>
        <w:rPr>
          <w:rFonts w:hint="eastAsia"/>
          <w:sz w:val="24"/>
          <w:u w:val="single"/>
        </w:rPr>
        <w:t>(</w:t>
      </w:r>
      <w:r w:rsidR="00BA56F5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A</w:t>
      </w:r>
      <w:r w:rsidR="002745A3">
        <w:rPr>
          <w:rFonts w:hint="eastAsia"/>
          <w:sz w:val="24"/>
          <w:u w:val="single"/>
        </w:rPr>
        <w:t>答案</w:t>
      </w:r>
      <w:r w:rsidR="00BA56F5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)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考试形式：</w:t>
      </w:r>
      <w:r w:rsidR="00DB0F0B" w:rsidRPr="00DB0F0B">
        <w:rPr>
          <w:rFonts w:hint="eastAsia"/>
          <w:sz w:val="24"/>
          <w:u w:val="single"/>
        </w:rPr>
        <w:t>闭卷</w:t>
      </w:r>
    </w:p>
    <w:p w:rsidR="002E27ED" w:rsidRDefault="002E27ED">
      <w:pPr>
        <w:rPr>
          <w:sz w:val="10"/>
          <w:u w:val="single"/>
        </w:rPr>
      </w:pPr>
    </w:p>
    <w:p w:rsidR="002E27ED" w:rsidRDefault="006E7EA7">
      <w:pPr>
        <w:rPr>
          <w:sz w:val="24"/>
          <w:u w:val="single"/>
        </w:rPr>
      </w:pPr>
      <w:r>
        <w:rPr>
          <w:rFonts w:hint="eastAsia"/>
          <w:sz w:val="24"/>
        </w:rPr>
        <w:t>考试</w:t>
      </w:r>
      <w:r w:rsidR="003007FA">
        <w:rPr>
          <w:rFonts w:hint="eastAsia"/>
          <w:sz w:val="24"/>
        </w:rPr>
        <w:t>对象</w:t>
      </w:r>
      <w:r w:rsidR="002E27ED">
        <w:rPr>
          <w:rFonts w:hint="eastAsia"/>
          <w:sz w:val="24"/>
        </w:rPr>
        <w:t>：</w:t>
      </w:r>
      <w:r w:rsidR="00BA56F5" w:rsidRPr="00BA56F5">
        <w:rPr>
          <w:rFonts w:hint="eastAsia"/>
          <w:sz w:val="24"/>
          <w:u w:val="single"/>
        </w:rPr>
        <w:t>计算机、辅修</w:t>
      </w:r>
      <w:r w:rsidR="00EE3E34" w:rsidRPr="00BA56F5">
        <w:rPr>
          <w:rFonts w:hint="eastAsia"/>
          <w:sz w:val="24"/>
          <w:u w:val="single"/>
        </w:rPr>
        <w:t>专业</w:t>
      </w:r>
      <w:r w:rsidR="002E27ED">
        <w:rPr>
          <w:rFonts w:hint="eastAsia"/>
          <w:sz w:val="24"/>
        </w:rPr>
        <w:t>考试日期：</w:t>
      </w:r>
      <w:r w:rsidR="00BA56F5" w:rsidRPr="00BA56F5">
        <w:rPr>
          <w:rFonts w:hint="eastAsia"/>
          <w:sz w:val="24"/>
          <w:u w:val="single"/>
        </w:rPr>
        <w:t>2017</w:t>
      </w:r>
      <w:r w:rsidR="002E27ED">
        <w:rPr>
          <w:rFonts w:hint="eastAsia"/>
          <w:sz w:val="24"/>
          <w:u w:val="single"/>
        </w:rPr>
        <w:t>年</w:t>
      </w:r>
      <w:r w:rsidR="00BA56F5">
        <w:rPr>
          <w:rFonts w:hint="eastAsia"/>
          <w:sz w:val="24"/>
          <w:u w:val="single"/>
        </w:rPr>
        <w:t>12</w:t>
      </w:r>
      <w:r w:rsidR="002E27ED">
        <w:rPr>
          <w:rFonts w:hint="eastAsia"/>
          <w:sz w:val="24"/>
          <w:u w:val="single"/>
        </w:rPr>
        <w:t>月</w:t>
      </w:r>
      <w:r w:rsidR="00BA56F5">
        <w:rPr>
          <w:rFonts w:hint="eastAsia"/>
          <w:sz w:val="24"/>
          <w:u w:val="single"/>
        </w:rPr>
        <w:t>20</w:t>
      </w:r>
      <w:r w:rsidR="002E27ED">
        <w:rPr>
          <w:rFonts w:hint="eastAsia"/>
          <w:sz w:val="24"/>
          <w:u w:val="single"/>
        </w:rPr>
        <w:t>日</w:t>
      </w:r>
      <w:r w:rsidR="002E27ED">
        <w:rPr>
          <w:rFonts w:hint="eastAsia"/>
          <w:sz w:val="24"/>
        </w:rPr>
        <w:t xml:space="preserve"> </w:t>
      </w:r>
      <w:r w:rsidR="002E27ED">
        <w:rPr>
          <w:rFonts w:hint="eastAsia"/>
          <w:sz w:val="24"/>
        </w:rPr>
        <w:t>试卷：共</w:t>
      </w:r>
      <w:r w:rsidR="002E27ED">
        <w:rPr>
          <w:rFonts w:hint="eastAsia"/>
          <w:sz w:val="24"/>
          <w:u w:val="single"/>
        </w:rPr>
        <w:t xml:space="preserve"> </w:t>
      </w:r>
      <w:r w:rsidR="00BA56F5">
        <w:rPr>
          <w:rFonts w:hint="eastAsia"/>
          <w:sz w:val="24"/>
          <w:u w:val="single"/>
        </w:rPr>
        <w:t>3</w:t>
      </w:r>
      <w:r w:rsidR="002E27ED">
        <w:rPr>
          <w:rFonts w:hint="eastAsia"/>
          <w:sz w:val="24"/>
          <w:u w:val="single"/>
        </w:rPr>
        <w:t xml:space="preserve"> </w:t>
      </w:r>
      <w:r w:rsidR="002E27ED">
        <w:rPr>
          <w:rFonts w:hint="eastAsia"/>
          <w:sz w:val="24"/>
        </w:rPr>
        <w:t>页</w:t>
      </w:r>
    </w:p>
    <w:p w:rsidR="002E27ED" w:rsidRDefault="002E27ED">
      <w:pPr>
        <w:rPr>
          <w:rFonts w:ascii="宋体" w:hAnsi="宋体"/>
          <w:b/>
          <w:sz w:val="24"/>
        </w:rPr>
      </w:pPr>
      <w:r>
        <w:rPr>
          <w:rFonts w:hint="eastAsia"/>
          <w:sz w:val="24"/>
        </w:rPr>
        <w:t xml:space="preserve"> </w:t>
      </w:r>
    </w:p>
    <w:tbl>
      <w:tblPr>
        <w:tblW w:w="475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8"/>
        <w:gridCol w:w="1301"/>
        <w:gridCol w:w="1301"/>
        <w:gridCol w:w="1299"/>
        <w:gridCol w:w="1301"/>
        <w:gridCol w:w="1298"/>
      </w:tblGrid>
      <w:tr w:rsidR="00C5176B" w:rsidTr="00C5176B">
        <w:trPr>
          <w:cantSplit/>
          <w:trHeight w:val="639"/>
        </w:trPr>
        <w:tc>
          <w:tcPr>
            <w:tcW w:w="833" w:type="pct"/>
            <w:vAlign w:val="center"/>
          </w:tcPr>
          <w:p w:rsidR="00C5176B" w:rsidRDefault="00C5176B" w:rsidP="003007F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834" w:type="pct"/>
            <w:vAlign w:val="center"/>
          </w:tcPr>
          <w:p w:rsidR="00C5176B" w:rsidRDefault="00C5176B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834" w:type="pct"/>
            <w:vAlign w:val="center"/>
          </w:tcPr>
          <w:p w:rsidR="00C5176B" w:rsidRDefault="00C517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833" w:type="pct"/>
            <w:vAlign w:val="center"/>
          </w:tcPr>
          <w:p w:rsidR="00C5176B" w:rsidRDefault="00C517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834" w:type="pct"/>
            <w:vAlign w:val="center"/>
          </w:tcPr>
          <w:p w:rsidR="00C5176B" w:rsidRDefault="00C517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834" w:type="pct"/>
            <w:vAlign w:val="center"/>
          </w:tcPr>
          <w:p w:rsidR="00C5176B" w:rsidRDefault="00C517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C5176B" w:rsidTr="00C5176B">
        <w:trPr>
          <w:cantSplit/>
          <w:trHeight w:val="603"/>
        </w:trPr>
        <w:tc>
          <w:tcPr>
            <w:tcW w:w="833" w:type="pct"/>
            <w:vAlign w:val="center"/>
          </w:tcPr>
          <w:p w:rsidR="00C5176B" w:rsidRDefault="00FE0EA6" w:rsidP="003007FA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line id="_x0000_s1392" style="position:absolute;left:0;text-align:left;z-index:251672576;mso-position-horizontal-relative:text;mso-position-vertical-relative:text" from="-23.4pt,13.85pt" to="-23.4pt,247.85pt"/>
              </w:pict>
            </w:r>
            <w:r w:rsidR="00C5176B">
              <w:rPr>
                <w:rFonts w:hint="eastAsia"/>
                <w:sz w:val="24"/>
              </w:rPr>
              <w:t>得分</w:t>
            </w:r>
          </w:p>
        </w:tc>
        <w:tc>
          <w:tcPr>
            <w:tcW w:w="834" w:type="pct"/>
            <w:vAlign w:val="center"/>
          </w:tcPr>
          <w:p w:rsidR="00C5176B" w:rsidRDefault="00C5176B">
            <w:pPr>
              <w:jc w:val="center"/>
              <w:rPr>
                <w:sz w:val="24"/>
              </w:rPr>
            </w:pPr>
          </w:p>
        </w:tc>
        <w:tc>
          <w:tcPr>
            <w:tcW w:w="834" w:type="pct"/>
            <w:vAlign w:val="center"/>
          </w:tcPr>
          <w:p w:rsidR="00C5176B" w:rsidRDefault="00C5176B">
            <w:pPr>
              <w:jc w:val="center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C5176B" w:rsidRDefault="00C5176B">
            <w:pPr>
              <w:jc w:val="center"/>
              <w:rPr>
                <w:sz w:val="24"/>
              </w:rPr>
            </w:pPr>
          </w:p>
        </w:tc>
        <w:tc>
          <w:tcPr>
            <w:tcW w:w="834" w:type="pct"/>
            <w:vAlign w:val="center"/>
          </w:tcPr>
          <w:p w:rsidR="00C5176B" w:rsidRDefault="00C5176B">
            <w:pPr>
              <w:jc w:val="center"/>
              <w:rPr>
                <w:sz w:val="24"/>
              </w:rPr>
            </w:pPr>
          </w:p>
        </w:tc>
        <w:tc>
          <w:tcPr>
            <w:tcW w:w="834" w:type="pct"/>
            <w:vAlign w:val="center"/>
          </w:tcPr>
          <w:p w:rsidR="00C5176B" w:rsidRDefault="00C5176B">
            <w:pPr>
              <w:jc w:val="center"/>
              <w:rPr>
                <w:sz w:val="24"/>
              </w:rPr>
            </w:pPr>
          </w:p>
        </w:tc>
      </w:tr>
    </w:tbl>
    <w:p w:rsidR="00C613D3" w:rsidRDefault="00C613D3" w:rsidP="00C613D3">
      <w:pPr>
        <w:rPr>
          <w:sz w:val="24"/>
        </w:rPr>
      </w:pPr>
    </w:p>
    <w:tbl>
      <w:tblPr>
        <w:tblpPr w:leftFromText="180" w:rightFromText="180" w:vertAnchor="text" w:horzAnchor="page" w:tblpX="2944" w:tblpY="66"/>
        <w:tblW w:w="0" w:type="auto"/>
        <w:tblLook w:val="04A0" w:firstRow="1" w:lastRow="0" w:firstColumn="1" w:lastColumn="0" w:noHBand="0" w:noVBand="1"/>
      </w:tblPr>
      <w:tblGrid>
        <w:gridCol w:w="601"/>
        <w:gridCol w:w="992"/>
        <w:gridCol w:w="6387"/>
      </w:tblGrid>
      <w:tr w:rsidR="003007FA" w:rsidRPr="003007FA" w:rsidTr="00165F55">
        <w:trPr>
          <w:trHeight w:val="56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07FA" w:rsidRPr="003007FA" w:rsidRDefault="003007FA" w:rsidP="009C326A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07FA" w:rsidRPr="003007FA" w:rsidRDefault="003007FA" w:rsidP="009C326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sz="4" w:space="0" w:color="000000"/>
            </w:tcBorders>
            <w:vAlign w:val="center"/>
          </w:tcPr>
          <w:p w:rsidR="003007FA" w:rsidRPr="009C326A" w:rsidRDefault="003007FA" w:rsidP="009C326A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一、填空题（每空</w:t>
            </w:r>
            <w:r w:rsidR="00BE0532">
              <w:rPr>
                <w:b/>
                <w:sz w:val="24"/>
              </w:rPr>
              <w:t>1</w:t>
            </w:r>
            <w:r w:rsidRPr="009C326A">
              <w:rPr>
                <w:rFonts w:hint="eastAsia"/>
                <w:b/>
                <w:sz w:val="24"/>
              </w:rPr>
              <w:t>分，共</w:t>
            </w:r>
            <w:r w:rsidR="00BE0532">
              <w:rPr>
                <w:b/>
                <w:sz w:val="24"/>
              </w:rPr>
              <w:t>1</w:t>
            </w:r>
            <w:r w:rsidRPr="009C326A">
              <w:rPr>
                <w:rFonts w:hint="eastAsia"/>
                <w:b/>
                <w:sz w:val="24"/>
              </w:rPr>
              <w:t>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C5176B" w:rsidRDefault="00FE0EA6" w:rsidP="006E2F4E">
      <w:pPr>
        <w:rPr>
          <w:sz w:val="24"/>
        </w:rPr>
      </w:pPr>
      <w:r>
        <w:rPr>
          <w:noProof/>
          <w:sz w:val="24"/>
        </w:rPr>
        <w:pict>
          <v:line id="_x0000_s1058" style="position:absolute;left:0;text-align:left;z-index:251665408;mso-position-horizontal-relative:text;mso-position-vertical-relative:text" from="-117pt,42.65pt" to="-45pt,42.65pt"/>
        </w:pict>
      </w:r>
    </w:p>
    <w:p w:rsidR="006E2F4E" w:rsidRPr="00713C9A" w:rsidRDefault="006E2F4E" w:rsidP="006E2F4E">
      <w:pPr>
        <w:rPr>
          <w:rFonts w:asciiTheme="minorEastAsia" w:eastAsiaTheme="minorEastAsia" w:hAnsiTheme="minorEastAsia"/>
          <w:sz w:val="24"/>
        </w:rPr>
      </w:pPr>
      <w:r w:rsidRPr="009F0BF8">
        <w:rPr>
          <w:rFonts w:asciiTheme="minorEastAsia" w:eastAsiaTheme="minorEastAsia" w:hAnsiTheme="minorEastAsia" w:hint="eastAsia"/>
          <w:sz w:val="24"/>
        </w:rPr>
        <w:t>1</w:t>
      </w:r>
      <w:r w:rsidRPr="00713C9A">
        <w:rPr>
          <w:rFonts w:asciiTheme="minorEastAsia" w:eastAsiaTheme="minorEastAsia" w:hAnsiTheme="minorEastAsia" w:hint="eastAsia"/>
          <w:sz w:val="24"/>
        </w:rPr>
        <w:t>．</w:t>
      </w:r>
      <w:r w:rsidR="00DB0F0B" w:rsidRPr="00713C9A">
        <w:rPr>
          <w:rFonts w:asciiTheme="minorEastAsia" w:eastAsiaTheme="minorEastAsia" w:hAnsiTheme="minorEastAsia" w:hint="eastAsia"/>
          <w:sz w:val="24"/>
        </w:rPr>
        <w:t>_</w:t>
      </w:r>
      <w:r w:rsidR="009F0BF8" w:rsidRPr="00713C9A">
        <w:rPr>
          <w:rFonts w:asciiTheme="minorEastAsia" w:eastAsiaTheme="minorEastAsia" w:hAnsiTheme="minorEastAsia" w:hint="eastAsia"/>
          <w:sz w:val="24"/>
          <w:u w:val="single"/>
        </w:rPr>
        <w:t>数据元素</w:t>
      </w:r>
      <w:r w:rsidR="00DB0F0B" w:rsidRPr="00713C9A">
        <w:rPr>
          <w:rFonts w:asciiTheme="minorEastAsia" w:eastAsiaTheme="minorEastAsia" w:hAnsiTheme="minorEastAsia" w:hint="eastAsia"/>
          <w:sz w:val="24"/>
        </w:rPr>
        <w:t>__是数据的基本单位，也称节点（node）或记录（record）。</w:t>
      </w:r>
    </w:p>
    <w:p w:rsidR="006E2F4E" w:rsidRPr="00713C9A" w:rsidRDefault="006E2F4E" w:rsidP="006E2F4E">
      <w:pPr>
        <w:rPr>
          <w:rFonts w:asciiTheme="minorEastAsia" w:eastAsiaTheme="minorEastAsia" w:hAnsiTheme="minorEastAsia"/>
          <w:sz w:val="24"/>
          <w:u w:val="single"/>
        </w:rPr>
      </w:pPr>
      <w:r w:rsidRPr="00713C9A">
        <w:rPr>
          <w:rFonts w:asciiTheme="minorEastAsia" w:eastAsiaTheme="minorEastAsia" w:hAnsiTheme="minorEastAsia" w:hint="eastAsia"/>
          <w:sz w:val="24"/>
        </w:rPr>
        <w:t>2．</w:t>
      </w:r>
      <w:r w:rsidR="00367D5D" w:rsidRPr="00713C9A">
        <w:rPr>
          <w:rFonts w:asciiTheme="minorEastAsia" w:eastAsiaTheme="minorEastAsia" w:hAnsiTheme="minorEastAsia" w:hint="eastAsia"/>
          <w:sz w:val="24"/>
        </w:rPr>
        <w:t>很多算法的时间复杂度不仅与__</w:t>
      </w:r>
      <w:r w:rsidR="009F0BF8" w:rsidRPr="00713C9A">
        <w:rPr>
          <w:rFonts w:asciiTheme="minorEastAsia" w:eastAsiaTheme="minorEastAsia" w:hAnsiTheme="minorEastAsia" w:hint="eastAsia"/>
          <w:sz w:val="24"/>
          <w:u w:val="single"/>
        </w:rPr>
        <w:t>问题的规模</w:t>
      </w:r>
      <w:r w:rsidR="00367D5D" w:rsidRPr="00713C9A">
        <w:rPr>
          <w:rFonts w:asciiTheme="minorEastAsia" w:eastAsiaTheme="minorEastAsia" w:hAnsiTheme="minorEastAsia" w:hint="eastAsia"/>
          <w:sz w:val="24"/>
        </w:rPr>
        <w:t>__有关，而且还与它所处理的数据集的状态有关。</w:t>
      </w:r>
    </w:p>
    <w:p w:rsidR="006E2F4E" w:rsidRPr="00713C9A" w:rsidRDefault="00DC009A" w:rsidP="00DC009A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3.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Pr="00713C9A">
        <w:rPr>
          <w:rFonts w:asciiTheme="minorEastAsia" w:eastAsiaTheme="minorEastAsia" w:hAnsiTheme="minorEastAsia" w:hint="eastAsia"/>
          <w:sz w:val="24"/>
        </w:rPr>
        <w:t>在一个长度为n的顺序表中删除第i</w:t>
      </w:r>
      <w:proofErr w:type="gramStart"/>
      <w:r w:rsidRPr="00713C9A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Pr="00713C9A">
        <w:rPr>
          <w:rFonts w:asciiTheme="minorEastAsia" w:eastAsiaTheme="minorEastAsia" w:hAnsiTheme="minorEastAsia" w:hint="eastAsia"/>
          <w:sz w:val="24"/>
        </w:rPr>
        <w:t>元素(0＜i＜=n)时，需向前移动</w:t>
      </w:r>
      <w:r w:rsidRPr="00713C9A">
        <w:rPr>
          <w:rFonts w:asciiTheme="minorEastAsia" w:eastAsiaTheme="minorEastAsia" w:hAnsiTheme="minorEastAsia"/>
          <w:sz w:val="24"/>
        </w:rPr>
        <w:t>___</w:t>
      </w:r>
      <w:r w:rsidRPr="00713C9A">
        <w:rPr>
          <w:rFonts w:asciiTheme="minorEastAsia" w:eastAsiaTheme="minorEastAsia" w:hAnsiTheme="minorEastAsia"/>
          <w:sz w:val="24"/>
          <w:u w:val="single"/>
        </w:rPr>
        <w:t>_</w:t>
      </w:r>
      <w:r w:rsidR="009F0BF8" w:rsidRPr="00713C9A">
        <w:rPr>
          <w:rFonts w:asciiTheme="minorEastAsia" w:eastAsiaTheme="minorEastAsia" w:hAnsiTheme="minorEastAsia"/>
          <w:color w:val="333333"/>
          <w:sz w:val="24"/>
          <w:u w:val="single"/>
        </w:rPr>
        <w:t xml:space="preserve"> n-i</w:t>
      </w:r>
      <w:r w:rsidR="009F0BF8" w:rsidRPr="00713C9A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Pr="00713C9A">
        <w:rPr>
          <w:rFonts w:asciiTheme="minorEastAsia" w:eastAsiaTheme="minorEastAsia" w:hAnsiTheme="minorEastAsia"/>
          <w:sz w:val="24"/>
          <w:u w:val="single"/>
        </w:rPr>
        <w:t>_</w:t>
      </w:r>
      <w:r w:rsidRPr="00713C9A">
        <w:rPr>
          <w:rFonts w:asciiTheme="minorEastAsia" w:eastAsiaTheme="minorEastAsia" w:hAnsiTheme="minorEastAsia"/>
          <w:sz w:val="24"/>
        </w:rPr>
        <w:t>__</w:t>
      </w:r>
      <w:proofErr w:type="gramStart"/>
      <w:r w:rsidRPr="00713C9A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Pr="00713C9A">
        <w:rPr>
          <w:rFonts w:asciiTheme="minorEastAsia" w:eastAsiaTheme="minorEastAsia" w:hAnsiTheme="minorEastAsia" w:hint="eastAsia"/>
          <w:sz w:val="24"/>
        </w:rPr>
        <w:t>元素。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</w:p>
    <w:p w:rsidR="006E2F4E" w:rsidRPr="00713C9A" w:rsidRDefault="00A00B02" w:rsidP="006E2F4E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4.</w:t>
      </w:r>
      <w:r w:rsidR="00576189" w:rsidRPr="00713C9A">
        <w:rPr>
          <w:rFonts w:asciiTheme="minorEastAsia" w:eastAsiaTheme="minorEastAsia" w:hAnsiTheme="minorEastAsia"/>
          <w:sz w:val="24"/>
        </w:rPr>
        <w:t xml:space="preserve"> </w:t>
      </w:r>
      <w:r w:rsidR="00576189" w:rsidRPr="00713C9A">
        <w:rPr>
          <w:rFonts w:asciiTheme="minorEastAsia" w:eastAsiaTheme="minorEastAsia" w:hAnsiTheme="minorEastAsia" w:hint="eastAsia"/>
          <w:sz w:val="24"/>
        </w:rPr>
        <w:t>广义表((a,b,c,d))的表尾是_____</w:t>
      </w:r>
      <w:r w:rsidR="00576189" w:rsidRPr="00713C9A">
        <w:rPr>
          <w:rFonts w:asciiTheme="minorEastAsia" w:eastAsiaTheme="minorEastAsia" w:hAnsiTheme="minorEastAsia" w:hint="eastAsia"/>
          <w:sz w:val="24"/>
          <w:u w:val="single"/>
        </w:rPr>
        <w:t>___</w:t>
      </w:r>
      <w:r w:rsidR="009F0BF8" w:rsidRPr="00713C9A">
        <w:rPr>
          <w:rFonts w:asciiTheme="minorEastAsia" w:eastAsiaTheme="minorEastAsia" w:hAnsiTheme="minorEastAsia" w:hint="eastAsia"/>
          <w:sz w:val="24"/>
          <w:u w:val="single"/>
        </w:rPr>
        <w:t>()</w:t>
      </w:r>
      <w:r w:rsidR="00576189" w:rsidRPr="00713C9A">
        <w:rPr>
          <w:rFonts w:asciiTheme="minorEastAsia" w:eastAsiaTheme="minorEastAsia" w:hAnsiTheme="minorEastAsia" w:hint="eastAsia"/>
          <w:sz w:val="24"/>
        </w:rPr>
        <w:t>______。</w:t>
      </w:r>
    </w:p>
    <w:p w:rsidR="006E2F4E" w:rsidRPr="00713C9A" w:rsidRDefault="00007548" w:rsidP="006E2F4E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5.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Pr="00713C9A">
        <w:rPr>
          <w:rFonts w:asciiTheme="minorEastAsia" w:eastAsiaTheme="minorEastAsia" w:hAnsiTheme="minorEastAsia" w:hint="eastAsia"/>
          <w:sz w:val="24"/>
        </w:rPr>
        <w:t>高度为k的完全二叉树至少有___</w:t>
      </w:r>
      <w:r w:rsidRPr="00EF6E67">
        <w:rPr>
          <w:rFonts w:asciiTheme="minorEastAsia" w:eastAsiaTheme="minorEastAsia" w:hAnsiTheme="minorEastAsia" w:hint="eastAsia"/>
          <w:sz w:val="24"/>
          <w:u w:val="single"/>
        </w:rPr>
        <w:t>_</w:t>
      </w:r>
      <w:r w:rsidR="009F0BF8" w:rsidRPr="00EF6E67">
        <w:rPr>
          <w:rFonts w:asciiTheme="minorEastAsia" w:eastAsiaTheme="minorEastAsia" w:hAnsiTheme="minorEastAsia"/>
          <w:sz w:val="24"/>
          <w:u w:val="single"/>
        </w:rPr>
        <w:t xml:space="preserve"> 2^(k-</w:t>
      </w:r>
      <w:r w:rsidR="004A5CFC">
        <w:rPr>
          <w:rFonts w:asciiTheme="minorEastAsia" w:eastAsiaTheme="minorEastAsia" w:hAnsiTheme="minorEastAsia" w:hint="eastAsia"/>
          <w:sz w:val="24"/>
          <w:u w:val="single"/>
        </w:rPr>
        <w:t>2</w:t>
      </w:r>
      <w:r w:rsidR="009F0BF8" w:rsidRPr="00EF6E67">
        <w:rPr>
          <w:rFonts w:asciiTheme="minorEastAsia" w:eastAsiaTheme="minorEastAsia" w:hAnsiTheme="minorEastAsia"/>
          <w:sz w:val="24"/>
          <w:u w:val="single"/>
        </w:rPr>
        <w:t>)</w:t>
      </w:r>
      <w:r w:rsidR="009F0BF8" w:rsidRPr="00EF6E67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Pr="00713C9A">
        <w:rPr>
          <w:rFonts w:asciiTheme="minorEastAsia" w:eastAsiaTheme="minorEastAsia" w:hAnsiTheme="minorEastAsia" w:hint="eastAsia"/>
          <w:sz w:val="24"/>
        </w:rPr>
        <w:t>__________</w:t>
      </w:r>
      <w:proofErr w:type="gramStart"/>
      <w:r w:rsidRPr="00713C9A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Pr="00713C9A">
        <w:rPr>
          <w:rFonts w:asciiTheme="minorEastAsia" w:eastAsiaTheme="minorEastAsia" w:hAnsiTheme="minorEastAsia" w:hint="eastAsia"/>
          <w:sz w:val="24"/>
        </w:rPr>
        <w:t>叶子结点。</w:t>
      </w:r>
    </w:p>
    <w:p w:rsidR="00671D8E" w:rsidRPr="00713C9A" w:rsidRDefault="00671D8E" w:rsidP="006E2F4E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6.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="00FC2BE7" w:rsidRPr="00713C9A">
        <w:rPr>
          <w:rFonts w:asciiTheme="minorEastAsia" w:eastAsiaTheme="minorEastAsia" w:hAnsiTheme="minorEastAsia" w:hint="eastAsia"/>
          <w:sz w:val="24"/>
        </w:rPr>
        <w:t>在单链表L中，指针p所指结点有后继结点的条件是：_</w:t>
      </w:r>
      <w:r w:rsidR="00713C9A" w:rsidRPr="00713C9A">
        <w:rPr>
          <w:rFonts w:asciiTheme="minorEastAsia" w:eastAsiaTheme="minorEastAsia" w:hAnsiTheme="minorEastAsia" w:hint="eastAsia"/>
          <w:sz w:val="24"/>
          <w:u w:val="single"/>
        </w:rPr>
        <w:t>p</w:t>
      </w:r>
      <w:r w:rsidR="00713C9A" w:rsidRPr="00713C9A">
        <w:rPr>
          <w:rFonts w:asciiTheme="minorEastAsia" w:eastAsiaTheme="minorEastAsia" w:hAnsiTheme="minorEastAsia"/>
          <w:sz w:val="24"/>
          <w:u w:val="single"/>
        </w:rPr>
        <w:t>-&gt;</w:t>
      </w:r>
      <w:proofErr w:type="gramStart"/>
      <w:r w:rsidR="00713C9A" w:rsidRPr="00713C9A">
        <w:rPr>
          <w:rFonts w:asciiTheme="minorEastAsia" w:eastAsiaTheme="minorEastAsia" w:hAnsiTheme="minorEastAsia"/>
          <w:sz w:val="24"/>
          <w:u w:val="single"/>
        </w:rPr>
        <w:t>next!=</w:t>
      </w:r>
      <w:proofErr w:type="gramEnd"/>
      <w:r w:rsidR="00713C9A" w:rsidRPr="00713C9A">
        <w:rPr>
          <w:rFonts w:asciiTheme="minorEastAsia" w:eastAsiaTheme="minorEastAsia" w:hAnsiTheme="minorEastAsia"/>
          <w:sz w:val="24"/>
          <w:u w:val="single"/>
        </w:rPr>
        <w:t>null</w:t>
      </w:r>
      <w:r w:rsidR="00713C9A">
        <w:rPr>
          <w:rFonts w:asciiTheme="minorEastAsia" w:eastAsiaTheme="minorEastAsia" w:hAnsiTheme="minorEastAsia" w:hint="eastAsia"/>
          <w:sz w:val="24"/>
          <w:u w:val="single"/>
        </w:rPr>
        <w:t>。</w:t>
      </w:r>
    </w:p>
    <w:p w:rsidR="00671D8E" w:rsidRPr="00713C9A" w:rsidRDefault="00671D8E" w:rsidP="006E2F4E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7.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Pr="00713C9A">
        <w:rPr>
          <w:sz w:val="24"/>
        </w:rPr>
        <w:t>所谓稀疏矩阵指的是</w:t>
      </w:r>
      <w:r w:rsidRPr="00713C9A">
        <w:rPr>
          <w:rFonts w:asciiTheme="minorEastAsia" w:eastAsiaTheme="minorEastAsia" w:hAnsiTheme="minorEastAsia"/>
          <w:sz w:val="24"/>
          <w:u w:val="single"/>
        </w:rPr>
        <w:t>非零元很少(t&lt;&lt;m*n)且分布没有规律</w:t>
      </w:r>
      <w:r w:rsidR="00713C9A">
        <w:rPr>
          <w:rFonts w:asciiTheme="minorEastAsia" w:eastAsiaTheme="minorEastAsia" w:hAnsiTheme="minorEastAsia" w:hint="eastAsia"/>
          <w:sz w:val="24"/>
          <w:u w:val="single"/>
        </w:rPr>
        <w:t>。</w:t>
      </w:r>
    </w:p>
    <w:p w:rsidR="00535D70" w:rsidRPr="00713C9A" w:rsidRDefault="00535D70" w:rsidP="006E2F4E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8.</w:t>
      </w:r>
      <w:r w:rsidR="00671D8E" w:rsidRPr="00713C9A">
        <w:rPr>
          <w:rFonts w:asciiTheme="minorEastAsia" w:eastAsiaTheme="minorEastAsia" w:hAnsiTheme="minorEastAsia"/>
          <w:sz w:val="24"/>
        </w:rPr>
        <w:t xml:space="preserve"> </w:t>
      </w:r>
      <w:r w:rsidR="00671D8E" w:rsidRPr="00713C9A">
        <w:rPr>
          <w:rFonts w:asciiTheme="minorEastAsia" w:eastAsiaTheme="minorEastAsia" w:hAnsiTheme="minorEastAsia" w:hint="eastAsia"/>
          <w:sz w:val="24"/>
        </w:rPr>
        <w:t>设F是由T1,T2,T3</w:t>
      </w:r>
      <w:proofErr w:type="gramStart"/>
      <w:r w:rsidR="00671D8E" w:rsidRPr="00713C9A">
        <w:rPr>
          <w:rFonts w:asciiTheme="minorEastAsia" w:eastAsiaTheme="minorEastAsia" w:hAnsiTheme="minorEastAsia" w:hint="eastAsia"/>
          <w:sz w:val="24"/>
        </w:rPr>
        <w:t>三</w:t>
      </w:r>
      <w:proofErr w:type="gramEnd"/>
      <w:r w:rsidR="00671D8E" w:rsidRPr="00713C9A">
        <w:rPr>
          <w:rFonts w:asciiTheme="minorEastAsia" w:eastAsiaTheme="minorEastAsia" w:hAnsiTheme="minorEastAsia" w:hint="eastAsia"/>
          <w:sz w:val="24"/>
        </w:rPr>
        <w:t>棵树组成的森林,与F对应的二叉树为B,已知T1,T2,T3的结点数分别为n1,n2和n3则二叉树B的左子树中有</w:t>
      </w:r>
      <w:r w:rsidR="00671D8E" w:rsidRPr="00713C9A">
        <w:rPr>
          <w:rFonts w:asciiTheme="minorEastAsia" w:eastAsiaTheme="minorEastAsia" w:hAnsiTheme="minorEastAsia" w:hint="eastAsia"/>
          <w:sz w:val="24"/>
          <w:u w:val="single"/>
        </w:rPr>
        <w:t>___</w:t>
      </w:r>
      <w:r w:rsidR="00713C9A" w:rsidRPr="00713C9A">
        <w:rPr>
          <w:rFonts w:asciiTheme="minorEastAsia" w:eastAsiaTheme="minorEastAsia" w:hAnsiTheme="minorEastAsia"/>
          <w:sz w:val="24"/>
          <w:u w:val="single"/>
        </w:rPr>
        <w:t>n1-1</w:t>
      </w:r>
      <w:r w:rsidR="00713C9A">
        <w:rPr>
          <w:rFonts w:asciiTheme="minorEastAsia" w:eastAsiaTheme="minorEastAsia" w:hAnsiTheme="minorEastAsia"/>
          <w:sz w:val="24"/>
        </w:rPr>
        <w:t>___</w:t>
      </w:r>
      <w:r w:rsidR="00671D8E" w:rsidRPr="00713C9A">
        <w:rPr>
          <w:rFonts w:asciiTheme="minorEastAsia" w:eastAsiaTheme="minorEastAsia" w:hAnsiTheme="minorEastAsia"/>
          <w:sz w:val="24"/>
        </w:rPr>
        <w:t xml:space="preserve">     </w:t>
      </w:r>
      <w:r w:rsidR="00671D8E" w:rsidRPr="00713C9A">
        <w:rPr>
          <w:rFonts w:asciiTheme="minorEastAsia" w:eastAsiaTheme="minorEastAsia" w:hAnsiTheme="minorEastAsia" w:hint="eastAsia"/>
          <w:sz w:val="24"/>
        </w:rPr>
        <w:t>个结点</w:t>
      </w:r>
    </w:p>
    <w:p w:rsidR="00535D70" w:rsidRPr="00713C9A" w:rsidRDefault="00535D70" w:rsidP="006E2F4E">
      <w:pPr>
        <w:rPr>
          <w:rFonts w:asciiTheme="minorEastAsia" w:eastAsiaTheme="minorEastAsia" w:hAnsiTheme="minorEastAsia"/>
          <w:sz w:val="24"/>
        </w:rPr>
      </w:pPr>
      <w:r w:rsidRPr="00713C9A">
        <w:rPr>
          <w:rFonts w:asciiTheme="minorEastAsia" w:eastAsiaTheme="minorEastAsia" w:hAnsiTheme="minorEastAsia" w:hint="eastAsia"/>
          <w:sz w:val="24"/>
        </w:rPr>
        <w:t>9.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Pr="00713C9A">
        <w:rPr>
          <w:rFonts w:asciiTheme="minorEastAsia" w:eastAsiaTheme="minorEastAsia" w:hAnsiTheme="minorEastAsia" w:hint="eastAsia"/>
          <w:sz w:val="24"/>
        </w:rPr>
        <w:t>在有向图的邻接矩阵表示中，计算第i</w:t>
      </w:r>
      <w:proofErr w:type="gramStart"/>
      <w:r w:rsidRPr="00713C9A">
        <w:rPr>
          <w:rFonts w:asciiTheme="minorEastAsia" w:eastAsiaTheme="minorEastAsia" w:hAnsiTheme="minorEastAsia" w:hint="eastAsia"/>
          <w:sz w:val="24"/>
        </w:rPr>
        <w:t>个顶点入度</w:t>
      </w:r>
      <w:proofErr w:type="gramEnd"/>
      <w:r w:rsidRPr="00713C9A">
        <w:rPr>
          <w:rFonts w:asciiTheme="minorEastAsia" w:eastAsiaTheme="minorEastAsia" w:hAnsiTheme="minorEastAsia" w:hint="eastAsia"/>
          <w:sz w:val="24"/>
        </w:rPr>
        <w:t>的方法是</w:t>
      </w:r>
      <w:r w:rsidRPr="00713C9A">
        <w:rPr>
          <w:rFonts w:asciiTheme="minorEastAsia" w:eastAsiaTheme="minorEastAsia" w:hAnsiTheme="minorEastAsia" w:hint="eastAsia"/>
          <w:sz w:val="24"/>
          <w:u w:val="single"/>
        </w:rPr>
        <w:t>_</w:t>
      </w:r>
      <w:r w:rsidRPr="00713C9A">
        <w:rPr>
          <w:rFonts w:asciiTheme="minorEastAsia" w:eastAsiaTheme="minorEastAsia" w:hAnsiTheme="minorEastAsia"/>
          <w:sz w:val="24"/>
          <w:u w:val="single"/>
        </w:rPr>
        <w:t>第j列元素之和</w:t>
      </w:r>
      <w:r w:rsidRPr="00713C9A">
        <w:rPr>
          <w:rFonts w:asciiTheme="minorEastAsia" w:eastAsiaTheme="minorEastAsia" w:hAnsiTheme="minorEastAsia" w:hint="eastAsia"/>
          <w:sz w:val="24"/>
          <w:u w:val="single"/>
        </w:rPr>
        <w:t>_____</w:t>
      </w:r>
      <w:r w:rsidRPr="00713C9A">
        <w:rPr>
          <w:rFonts w:asciiTheme="minorEastAsia" w:eastAsiaTheme="minorEastAsia" w:hAnsiTheme="minorEastAsia" w:hint="eastAsia"/>
          <w:sz w:val="24"/>
        </w:rPr>
        <w:t>。</w:t>
      </w:r>
    </w:p>
    <w:p w:rsidR="007F77C6" w:rsidRDefault="007F77C6" w:rsidP="006E2F4E">
      <w:pPr>
        <w:rPr>
          <w:sz w:val="24"/>
          <w:u w:val="single"/>
        </w:rPr>
      </w:pPr>
      <w:r w:rsidRPr="00713C9A">
        <w:rPr>
          <w:rFonts w:asciiTheme="minorEastAsia" w:eastAsiaTheme="minorEastAsia" w:hAnsiTheme="minorEastAsia" w:hint="eastAsia"/>
          <w:sz w:val="24"/>
        </w:rPr>
        <w:t>10.</w:t>
      </w:r>
      <w:r w:rsidRPr="00713C9A">
        <w:rPr>
          <w:rFonts w:asciiTheme="minorEastAsia" w:eastAsiaTheme="minorEastAsia" w:hAnsiTheme="minorEastAsia"/>
          <w:sz w:val="24"/>
        </w:rPr>
        <w:t xml:space="preserve"> </w:t>
      </w:r>
      <w:r w:rsidR="00535D70" w:rsidRPr="00713C9A">
        <w:rPr>
          <w:rFonts w:asciiTheme="minorEastAsia" w:eastAsiaTheme="minorEastAsia" w:hAnsiTheme="minorEastAsia" w:hint="eastAsia"/>
          <w:sz w:val="24"/>
        </w:rPr>
        <w:t>求从某源点到其余各顶点的Dijkstra算法在图的顶点数为10，用邻接矩阵表示图时计算时间约为10ms,则在图的顶点数为40，计算时间约为___</w:t>
      </w:r>
      <w:r w:rsidR="00535D70" w:rsidRPr="00713C9A">
        <w:rPr>
          <w:rFonts w:asciiTheme="minorEastAsia" w:eastAsiaTheme="minorEastAsia" w:hAnsiTheme="minorEastAsia" w:hint="eastAsia"/>
          <w:sz w:val="24"/>
          <w:u w:val="single"/>
        </w:rPr>
        <w:t>160_</w:t>
      </w:r>
      <w:r w:rsidR="00535D70" w:rsidRPr="00713C9A">
        <w:rPr>
          <w:rFonts w:asciiTheme="minorEastAsia" w:eastAsiaTheme="minorEastAsia" w:hAnsiTheme="minorEastAsia" w:hint="eastAsia"/>
          <w:sz w:val="24"/>
        </w:rPr>
        <w:t>__ms。</w:t>
      </w:r>
    </w:p>
    <w:p w:rsidR="002E27ED" w:rsidRDefault="002E27ED" w:rsidP="00C613D3">
      <w:pPr>
        <w:ind w:leftChars="-742" w:left="-1558"/>
        <w:rPr>
          <w:sz w:val="24"/>
        </w:rPr>
      </w:pPr>
    </w:p>
    <w:tbl>
      <w:tblPr>
        <w:tblpPr w:leftFromText="180" w:rightFromText="180" w:vertAnchor="text" w:horzAnchor="page" w:tblpX="2944" w:tblpY="66"/>
        <w:tblW w:w="0" w:type="auto"/>
        <w:tblLook w:val="04A0" w:firstRow="1" w:lastRow="0" w:firstColumn="1" w:lastColumn="0" w:noHBand="0" w:noVBand="1"/>
      </w:tblPr>
      <w:tblGrid>
        <w:gridCol w:w="601"/>
        <w:gridCol w:w="992"/>
        <w:gridCol w:w="6387"/>
      </w:tblGrid>
      <w:tr w:rsidR="009C326A" w:rsidRPr="003007FA" w:rsidTr="00165F55">
        <w:trPr>
          <w:trHeight w:val="56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326A" w:rsidRPr="003007FA" w:rsidRDefault="009C326A" w:rsidP="009C326A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326A" w:rsidRPr="003007FA" w:rsidRDefault="009C326A" w:rsidP="009C326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sz="4" w:space="0" w:color="000000"/>
            </w:tcBorders>
            <w:vAlign w:val="center"/>
          </w:tcPr>
          <w:p w:rsidR="009C326A" w:rsidRPr="009C326A" w:rsidRDefault="009C326A" w:rsidP="009C326A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二、选择题（每题</w:t>
            </w:r>
            <w:r w:rsidRPr="009C326A">
              <w:rPr>
                <w:rFonts w:hint="eastAsia"/>
                <w:b/>
                <w:sz w:val="24"/>
              </w:rPr>
              <w:t>2</w:t>
            </w:r>
            <w:r w:rsidRPr="009C326A">
              <w:rPr>
                <w:rFonts w:hint="eastAsia"/>
                <w:b/>
                <w:sz w:val="24"/>
              </w:rPr>
              <w:t>分，共</w:t>
            </w:r>
            <w:r w:rsidRPr="009C326A">
              <w:rPr>
                <w:rFonts w:hint="eastAsia"/>
                <w:b/>
                <w:sz w:val="24"/>
              </w:rPr>
              <w:t>20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9A4B04" w:rsidRPr="00713C9A" w:rsidRDefault="009A4B04" w:rsidP="009A4B04">
      <w:pPr>
        <w:rPr>
          <w:sz w:val="24"/>
        </w:rPr>
      </w:pPr>
      <w:r w:rsidRPr="00713C9A">
        <w:rPr>
          <w:sz w:val="24"/>
        </w:rPr>
        <w:t xml:space="preserve">1. </w:t>
      </w:r>
      <w:r w:rsidRPr="00713C9A">
        <w:rPr>
          <w:sz w:val="24"/>
        </w:rPr>
        <w:t>能在</w:t>
      </w:r>
      <w:r w:rsidRPr="00713C9A">
        <w:rPr>
          <w:sz w:val="24"/>
        </w:rPr>
        <w:t>O(1)</w:t>
      </w:r>
      <w:r w:rsidRPr="00713C9A">
        <w:rPr>
          <w:sz w:val="24"/>
        </w:rPr>
        <w:t>时间内访问线性表的第</w:t>
      </w:r>
      <w:r w:rsidRPr="00713C9A">
        <w:rPr>
          <w:sz w:val="24"/>
        </w:rPr>
        <w:t>i</w:t>
      </w:r>
      <w:proofErr w:type="gramStart"/>
      <w:r w:rsidRPr="00713C9A">
        <w:rPr>
          <w:sz w:val="24"/>
        </w:rPr>
        <w:t>个</w:t>
      </w:r>
      <w:proofErr w:type="gramEnd"/>
      <w:r w:rsidRPr="00713C9A">
        <w:rPr>
          <w:sz w:val="24"/>
        </w:rPr>
        <w:t>元素的结构是</w:t>
      </w:r>
      <w:r w:rsidRPr="00713C9A">
        <w:rPr>
          <w:sz w:val="24"/>
        </w:rPr>
        <w:t xml:space="preserve">(   </w:t>
      </w:r>
      <w:r w:rsidR="00713C9A" w:rsidRPr="00713C9A">
        <w:rPr>
          <w:sz w:val="24"/>
        </w:rPr>
        <w:t>A</w:t>
      </w:r>
      <w:r w:rsidRPr="00713C9A">
        <w:rPr>
          <w:sz w:val="24"/>
        </w:rPr>
        <w:t xml:space="preserve">    )</w:t>
      </w:r>
      <w:r w:rsidRPr="00713C9A">
        <w:rPr>
          <w:sz w:val="24"/>
        </w:rPr>
        <w:t>。</w:t>
      </w:r>
    </w:p>
    <w:p w:rsidR="006E2F4E" w:rsidRPr="00713C9A" w:rsidRDefault="009A4B04" w:rsidP="009A4B04">
      <w:pPr>
        <w:rPr>
          <w:sz w:val="24"/>
        </w:rPr>
      </w:pPr>
      <w:r w:rsidRPr="00713C9A">
        <w:rPr>
          <w:sz w:val="24"/>
        </w:rPr>
        <w:t>A</w:t>
      </w:r>
      <w:r w:rsidRPr="00713C9A">
        <w:rPr>
          <w:sz w:val="24"/>
        </w:rPr>
        <w:t>．顺序表</w:t>
      </w:r>
      <w:r w:rsidRPr="00713C9A">
        <w:rPr>
          <w:sz w:val="24"/>
        </w:rPr>
        <w:t xml:space="preserve"> B</w:t>
      </w:r>
      <w:r w:rsidRPr="00713C9A">
        <w:rPr>
          <w:sz w:val="24"/>
        </w:rPr>
        <w:t>．单链表</w:t>
      </w:r>
      <w:r w:rsidRPr="00713C9A">
        <w:rPr>
          <w:sz w:val="24"/>
        </w:rPr>
        <w:t xml:space="preserve"> C</w:t>
      </w:r>
      <w:r w:rsidRPr="00713C9A">
        <w:rPr>
          <w:sz w:val="24"/>
        </w:rPr>
        <w:t>．单向循环链表</w:t>
      </w:r>
      <w:r w:rsidRPr="00713C9A">
        <w:rPr>
          <w:sz w:val="24"/>
        </w:rPr>
        <w:t xml:space="preserve"> D</w:t>
      </w:r>
      <w:r w:rsidRPr="00713C9A">
        <w:rPr>
          <w:sz w:val="24"/>
        </w:rPr>
        <w:t>．双向链表</w:t>
      </w:r>
    </w:p>
    <w:p w:rsidR="00F859C0" w:rsidRPr="00713C9A" w:rsidRDefault="00F859C0" w:rsidP="00F859C0">
      <w:pPr>
        <w:rPr>
          <w:sz w:val="24"/>
        </w:rPr>
      </w:pPr>
      <w:r w:rsidRPr="00713C9A">
        <w:rPr>
          <w:sz w:val="24"/>
        </w:rPr>
        <w:t xml:space="preserve">2. </w:t>
      </w:r>
      <w:r w:rsidRPr="00713C9A">
        <w:rPr>
          <w:sz w:val="24"/>
        </w:rPr>
        <w:t>为解决计算机主机与打印机之间速度不匹配问题，通常设置一个打印数据缓冲区，主机将要输出的数据依次写入该缓冲区，而打印机则依次从该缓冲区中取出数据。该缓冲区的逻辑结构应该是（</w:t>
      </w:r>
      <w:r w:rsidRPr="00713C9A">
        <w:rPr>
          <w:sz w:val="24"/>
        </w:rPr>
        <w:t xml:space="preserve"> </w:t>
      </w:r>
      <w:r w:rsidR="00713C9A">
        <w:rPr>
          <w:sz w:val="24"/>
        </w:rPr>
        <w:t xml:space="preserve"> </w:t>
      </w:r>
      <w:r w:rsidRPr="00713C9A">
        <w:rPr>
          <w:sz w:val="24"/>
        </w:rPr>
        <w:t xml:space="preserve"> </w:t>
      </w:r>
      <w:r w:rsidR="00713C9A" w:rsidRPr="00713C9A">
        <w:rPr>
          <w:sz w:val="24"/>
        </w:rPr>
        <w:t>B</w:t>
      </w:r>
      <w:r w:rsidRPr="00713C9A">
        <w:rPr>
          <w:sz w:val="24"/>
        </w:rPr>
        <w:t xml:space="preserve">    </w:t>
      </w:r>
      <w:r w:rsidRPr="00713C9A">
        <w:rPr>
          <w:sz w:val="24"/>
        </w:rPr>
        <w:t>）。</w:t>
      </w:r>
    </w:p>
    <w:p w:rsidR="006E2F4E" w:rsidRPr="00713C9A" w:rsidRDefault="00F859C0" w:rsidP="00F859C0">
      <w:pPr>
        <w:rPr>
          <w:sz w:val="24"/>
        </w:rPr>
      </w:pPr>
      <w:r w:rsidRPr="00713C9A">
        <w:rPr>
          <w:sz w:val="24"/>
        </w:rPr>
        <w:t>A</w:t>
      </w:r>
      <w:r w:rsidRPr="00713C9A">
        <w:rPr>
          <w:sz w:val="24"/>
        </w:rPr>
        <w:t>．</w:t>
      </w:r>
      <w:proofErr w:type="gramStart"/>
      <w:r w:rsidRPr="00713C9A">
        <w:rPr>
          <w:sz w:val="24"/>
        </w:rPr>
        <w:t>栈</w:t>
      </w:r>
      <w:proofErr w:type="gramEnd"/>
      <w:r w:rsidRPr="00713C9A">
        <w:rPr>
          <w:sz w:val="24"/>
        </w:rPr>
        <w:t xml:space="preserve"> B</w:t>
      </w:r>
      <w:r w:rsidRPr="00713C9A">
        <w:rPr>
          <w:sz w:val="24"/>
        </w:rPr>
        <w:t>．队列</w:t>
      </w:r>
      <w:r w:rsidRPr="00713C9A">
        <w:rPr>
          <w:sz w:val="24"/>
        </w:rPr>
        <w:t xml:space="preserve"> C</w:t>
      </w:r>
      <w:r w:rsidRPr="00713C9A">
        <w:rPr>
          <w:sz w:val="24"/>
        </w:rPr>
        <w:t>．树</w:t>
      </w:r>
      <w:r w:rsidRPr="00713C9A">
        <w:rPr>
          <w:sz w:val="24"/>
        </w:rPr>
        <w:t xml:space="preserve"> D</w:t>
      </w:r>
      <w:r w:rsidRPr="00713C9A">
        <w:rPr>
          <w:sz w:val="24"/>
        </w:rPr>
        <w:t>．图</w:t>
      </w:r>
    </w:p>
    <w:p w:rsidR="00A00B02" w:rsidRPr="00713C9A" w:rsidRDefault="00A00B02" w:rsidP="00A00B02">
      <w:pPr>
        <w:rPr>
          <w:sz w:val="24"/>
        </w:rPr>
      </w:pPr>
      <w:r w:rsidRPr="00713C9A">
        <w:rPr>
          <w:sz w:val="24"/>
        </w:rPr>
        <w:t xml:space="preserve">3. </w:t>
      </w:r>
      <w:r w:rsidRPr="00713C9A">
        <w:rPr>
          <w:sz w:val="24"/>
        </w:rPr>
        <w:t>串的长度是指（</w:t>
      </w:r>
      <w:r w:rsidR="00486957" w:rsidRPr="00713C9A">
        <w:rPr>
          <w:sz w:val="24"/>
        </w:rPr>
        <w:t xml:space="preserve">  </w:t>
      </w:r>
      <w:r w:rsidR="00713C9A">
        <w:rPr>
          <w:sz w:val="24"/>
        </w:rPr>
        <w:t xml:space="preserve"> </w:t>
      </w:r>
      <w:r w:rsidR="00713C9A" w:rsidRPr="00713C9A">
        <w:rPr>
          <w:sz w:val="24"/>
        </w:rPr>
        <w:t>B</w:t>
      </w:r>
      <w:r w:rsidR="00486957" w:rsidRPr="00713C9A">
        <w:rPr>
          <w:sz w:val="24"/>
        </w:rPr>
        <w:t xml:space="preserve">  </w:t>
      </w:r>
      <w:r w:rsidRPr="00713C9A">
        <w:rPr>
          <w:sz w:val="24"/>
        </w:rPr>
        <w:t xml:space="preserve">  </w:t>
      </w:r>
      <w:r w:rsidRPr="00713C9A">
        <w:rPr>
          <w:sz w:val="24"/>
        </w:rPr>
        <w:t>）。</w:t>
      </w:r>
    </w:p>
    <w:p w:rsidR="00A00B02" w:rsidRPr="00713C9A" w:rsidRDefault="00A00B02" w:rsidP="00A00B02">
      <w:pPr>
        <w:rPr>
          <w:sz w:val="24"/>
        </w:rPr>
      </w:pPr>
      <w:r w:rsidRPr="00713C9A">
        <w:rPr>
          <w:sz w:val="24"/>
        </w:rPr>
        <w:t>A</w:t>
      </w:r>
      <w:r w:rsidRPr="00713C9A">
        <w:rPr>
          <w:sz w:val="24"/>
        </w:rPr>
        <w:t>．串中所含不同字母的个数</w:t>
      </w:r>
      <w:r w:rsidRPr="00713C9A">
        <w:rPr>
          <w:sz w:val="24"/>
        </w:rPr>
        <w:t xml:space="preserve"> B</w:t>
      </w:r>
      <w:r w:rsidRPr="00713C9A">
        <w:rPr>
          <w:sz w:val="24"/>
        </w:rPr>
        <w:t>．串中所含字符的个数</w:t>
      </w:r>
    </w:p>
    <w:p w:rsidR="006E2F4E" w:rsidRPr="00713C9A" w:rsidRDefault="00A00B02" w:rsidP="009A34D1">
      <w:pPr>
        <w:rPr>
          <w:sz w:val="24"/>
        </w:rPr>
      </w:pPr>
      <w:r w:rsidRPr="00713C9A">
        <w:rPr>
          <w:sz w:val="24"/>
        </w:rPr>
        <w:t>C</w:t>
      </w:r>
      <w:r w:rsidRPr="00713C9A">
        <w:rPr>
          <w:sz w:val="24"/>
        </w:rPr>
        <w:t>．串中所含不同字符的个数</w:t>
      </w:r>
      <w:r w:rsidRPr="00713C9A">
        <w:rPr>
          <w:sz w:val="24"/>
        </w:rPr>
        <w:t xml:space="preserve"> D</w:t>
      </w:r>
      <w:r w:rsidRPr="00713C9A">
        <w:rPr>
          <w:sz w:val="24"/>
        </w:rPr>
        <w:t>．串中所含非空格字符的个数</w:t>
      </w:r>
    </w:p>
    <w:p w:rsidR="00486957" w:rsidRPr="00713C9A" w:rsidRDefault="00486957" w:rsidP="009A34D1">
      <w:pPr>
        <w:rPr>
          <w:sz w:val="24"/>
        </w:rPr>
      </w:pPr>
      <w:r w:rsidRPr="00713C9A">
        <w:rPr>
          <w:sz w:val="24"/>
        </w:rPr>
        <w:t>4. n*n</w:t>
      </w:r>
      <w:r w:rsidRPr="00713C9A">
        <w:rPr>
          <w:sz w:val="24"/>
        </w:rPr>
        <w:t>的对称矩阵采用压缩存储，需要表长为（</w:t>
      </w:r>
      <w:r w:rsidRPr="00713C9A">
        <w:rPr>
          <w:sz w:val="24"/>
        </w:rPr>
        <w:t xml:space="preserve"> </w:t>
      </w:r>
      <w:r w:rsidR="00713C9A">
        <w:rPr>
          <w:sz w:val="24"/>
        </w:rPr>
        <w:t xml:space="preserve"> </w:t>
      </w:r>
      <w:r w:rsidRPr="00713C9A">
        <w:rPr>
          <w:sz w:val="24"/>
        </w:rPr>
        <w:t xml:space="preserve"> </w:t>
      </w:r>
      <w:r w:rsidR="00713C9A" w:rsidRPr="00713C9A">
        <w:rPr>
          <w:sz w:val="24"/>
        </w:rPr>
        <w:t>D</w:t>
      </w:r>
      <w:r w:rsidRPr="00713C9A">
        <w:rPr>
          <w:sz w:val="24"/>
        </w:rPr>
        <w:t xml:space="preserve">     </w:t>
      </w:r>
      <w:r w:rsidRPr="00713C9A">
        <w:rPr>
          <w:sz w:val="24"/>
        </w:rPr>
        <w:t>）的顺序表。</w:t>
      </w:r>
      <w:r w:rsidRPr="00713C9A">
        <w:rPr>
          <w:sz w:val="24"/>
        </w:rPr>
        <w:t xml:space="preserve"> </w:t>
      </w:r>
    </w:p>
    <w:p w:rsidR="006E2F4E" w:rsidRPr="00713C9A" w:rsidRDefault="00486957" w:rsidP="00535D70">
      <w:pPr>
        <w:rPr>
          <w:sz w:val="24"/>
        </w:rPr>
      </w:pPr>
      <w:r w:rsidRPr="00713C9A">
        <w:rPr>
          <w:sz w:val="24"/>
        </w:rPr>
        <w:t xml:space="preserve">A. n*n B. </w:t>
      </w:r>
      <w:proofErr w:type="gramStart"/>
      <w:r w:rsidRPr="00713C9A">
        <w:rPr>
          <w:sz w:val="24"/>
        </w:rPr>
        <w:t>n</w:t>
      </w:r>
      <w:proofErr w:type="gramEnd"/>
      <w:r w:rsidRPr="00713C9A">
        <w:rPr>
          <w:sz w:val="24"/>
        </w:rPr>
        <w:t xml:space="preserve"> C. n*n/2 D. n*(n+1)/2</w:t>
      </w:r>
      <w:r w:rsidR="009A34D1" w:rsidRPr="00713C9A">
        <w:rPr>
          <w:sz w:val="24"/>
        </w:rPr>
        <w:t xml:space="preserve">            </w:t>
      </w:r>
    </w:p>
    <w:p w:rsidR="007F77C6" w:rsidRPr="00713C9A" w:rsidRDefault="00AC418F" w:rsidP="007F77C6">
      <w:pPr>
        <w:rPr>
          <w:sz w:val="24"/>
        </w:rPr>
      </w:pPr>
      <w:r w:rsidRPr="00713C9A">
        <w:rPr>
          <w:sz w:val="24"/>
        </w:rPr>
        <w:t>5.</w:t>
      </w:r>
      <w:r w:rsidR="007F77C6" w:rsidRPr="00713C9A">
        <w:rPr>
          <w:sz w:val="24"/>
        </w:rPr>
        <w:t xml:space="preserve"> n</w:t>
      </w:r>
      <w:proofErr w:type="gramStart"/>
      <w:r w:rsidR="007F77C6" w:rsidRPr="00713C9A">
        <w:rPr>
          <w:sz w:val="24"/>
        </w:rPr>
        <w:t>个</w:t>
      </w:r>
      <w:proofErr w:type="gramEnd"/>
      <w:r w:rsidR="007F77C6" w:rsidRPr="00713C9A">
        <w:rPr>
          <w:sz w:val="24"/>
        </w:rPr>
        <w:t>结点的线索二叉树上含有的线索数为（</w:t>
      </w:r>
      <w:r w:rsidR="007F77C6" w:rsidRPr="00713C9A">
        <w:rPr>
          <w:sz w:val="24"/>
        </w:rPr>
        <w:t xml:space="preserve"> </w:t>
      </w:r>
      <w:r w:rsidR="00713C9A">
        <w:rPr>
          <w:sz w:val="24"/>
        </w:rPr>
        <w:t xml:space="preserve">     </w:t>
      </w:r>
      <w:r w:rsidR="00713C9A" w:rsidRPr="00713C9A">
        <w:rPr>
          <w:sz w:val="24"/>
        </w:rPr>
        <w:t>C</w:t>
      </w:r>
      <w:r w:rsidR="007F77C6" w:rsidRPr="00713C9A">
        <w:rPr>
          <w:sz w:val="24"/>
        </w:rPr>
        <w:t xml:space="preserve"> </w:t>
      </w:r>
      <w:r w:rsidR="00713C9A">
        <w:rPr>
          <w:sz w:val="24"/>
        </w:rPr>
        <w:t xml:space="preserve"> </w:t>
      </w:r>
      <w:r w:rsidR="007F77C6" w:rsidRPr="00713C9A">
        <w:rPr>
          <w:sz w:val="24"/>
        </w:rPr>
        <w:t xml:space="preserve">  </w:t>
      </w:r>
      <w:r w:rsidR="007F77C6" w:rsidRPr="00713C9A">
        <w:rPr>
          <w:sz w:val="24"/>
        </w:rPr>
        <w:t>）</w:t>
      </w:r>
    </w:p>
    <w:p w:rsidR="00AC418F" w:rsidRPr="00713C9A" w:rsidRDefault="007F77C6" w:rsidP="007F77C6">
      <w:pPr>
        <w:rPr>
          <w:sz w:val="24"/>
        </w:rPr>
      </w:pPr>
      <w:r w:rsidRPr="00713C9A">
        <w:rPr>
          <w:sz w:val="24"/>
        </w:rPr>
        <w:t>A</w:t>
      </w:r>
      <w:r w:rsidRPr="00713C9A">
        <w:rPr>
          <w:sz w:val="24"/>
        </w:rPr>
        <w:t>．</w:t>
      </w:r>
      <w:r w:rsidRPr="00713C9A">
        <w:rPr>
          <w:sz w:val="24"/>
        </w:rPr>
        <w:t>2n      B</w:t>
      </w:r>
      <w:r w:rsidRPr="00713C9A">
        <w:rPr>
          <w:sz w:val="24"/>
        </w:rPr>
        <w:t>．</w:t>
      </w:r>
      <w:r w:rsidRPr="00713C9A">
        <w:rPr>
          <w:sz w:val="24"/>
        </w:rPr>
        <w:t>n</w:t>
      </w:r>
      <w:r w:rsidRPr="00713C9A">
        <w:rPr>
          <w:sz w:val="24"/>
        </w:rPr>
        <w:t>－</w:t>
      </w:r>
      <w:r w:rsidRPr="00713C9A">
        <w:rPr>
          <w:sz w:val="24"/>
        </w:rPr>
        <w:t>l       C</w:t>
      </w:r>
      <w:r w:rsidRPr="00713C9A">
        <w:rPr>
          <w:sz w:val="24"/>
        </w:rPr>
        <w:t>．</w:t>
      </w:r>
      <w:r w:rsidRPr="00713C9A">
        <w:rPr>
          <w:sz w:val="24"/>
        </w:rPr>
        <w:t>n</w:t>
      </w:r>
      <w:r w:rsidRPr="00713C9A">
        <w:rPr>
          <w:sz w:val="24"/>
        </w:rPr>
        <w:t>＋</w:t>
      </w:r>
      <w:r w:rsidRPr="00713C9A">
        <w:rPr>
          <w:sz w:val="24"/>
        </w:rPr>
        <w:t>l         D</w:t>
      </w:r>
      <w:r w:rsidRPr="00713C9A">
        <w:rPr>
          <w:sz w:val="24"/>
        </w:rPr>
        <w:t>．</w:t>
      </w:r>
      <w:r w:rsidRPr="00713C9A">
        <w:rPr>
          <w:sz w:val="24"/>
        </w:rPr>
        <w:t>n</w:t>
      </w:r>
    </w:p>
    <w:p w:rsidR="00AC418F" w:rsidRPr="00713C9A" w:rsidRDefault="00AC418F" w:rsidP="00AC418F">
      <w:pPr>
        <w:rPr>
          <w:sz w:val="24"/>
        </w:rPr>
      </w:pPr>
      <w:r w:rsidRPr="00713C9A">
        <w:rPr>
          <w:sz w:val="24"/>
        </w:rPr>
        <w:t>6.</w:t>
      </w:r>
      <w:r w:rsidRPr="00713C9A">
        <w:rPr>
          <w:sz w:val="24"/>
        </w:rPr>
        <w:t>下列关于</w:t>
      </w:r>
      <w:r w:rsidRPr="00713C9A">
        <w:rPr>
          <w:sz w:val="24"/>
        </w:rPr>
        <w:t>AOE</w:t>
      </w:r>
      <w:r w:rsidRPr="00713C9A">
        <w:rPr>
          <w:sz w:val="24"/>
        </w:rPr>
        <w:t>网的叙述中，不正确的是（</w:t>
      </w:r>
      <w:r w:rsidRPr="00713C9A">
        <w:rPr>
          <w:sz w:val="24"/>
        </w:rPr>
        <w:t xml:space="preserve"> </w:t>
      </w:r>
      <w:r w:rsidR="00713C9A">
        <w:rPr>
          <w:sz w:val="24"/>
        </w:rPr>
        <w:t xml:space="preserve">  </w:t>
      </w:r>
      <w:r w:rsidRPr="00713C9A">
        <w:rPr>
          <w:sz w:val="24"/>
        </w:rPr>
        <w:t xml:space="preserve"> </w:t>
      </w:r>
      <w:r w:rsidR="007F77C6" w:rsidRPr="00713C9A">
        <w:rPr>
          <w:sz w:val="24"/>
        </w:rPr>
        <w:t>B</w:t>
      </w:r>
      <w:r w:rsidR="00713C9A">
        <w:rPr>
          <w:sz w:val="24"/>
        </w:rPr>
        <w:t xml:space="preserve"> </w:t>
      </w:r>
      <w:r w:rsidRPr="00713C9A">
        <w:rPr>
          <w:sz w:val="24"/>
        </w:rPr>
        <w:t xml:space="preserve">  </w:t>
      </w:r>
      <w:r w:rsidRPr="00713C9A">
        <w:rPr>
          <w:sz w:val="24"/>
        </w:rPr>
        <w:t>）。</w:t>
      </w:r>
    </w:p>
    <w:p w:rsidR="006E2F4E" w:rsidRPr="00713C9A" w:rsidRDefault="00AC418F" w:rsidP="009A34D1">
      <w:pPr>
        <w:rPr>
          <w:sz w:val="24"/>
        </w:rPr>
      </w:pPr>
      <w:r w:rsidRPr="00713C9A">
        <w:rPr>
          <w:sz w:val="24"/>
        </w:rPr>
        <w:t>A</w:t>
      </w:r>
      <w:r w:rsidRPr="00713C9A">
        <w:rPr>
          <w:sz w:val="24"/>
        </w:rPr>
        <w:t>．关键活动不按期完成就会影响整个工程的完成时间</w:t>
      </w:r>
      <w:r w:rsidRPr="00713C9A">
        <w:rPr>
          <w:sz w:val="24"/>
        </w:rPr>
        <w:t xml:space="preserve"> B</w:t>
      </w:r>
      <w:r w:rsidRPr="00713C9A">
        <w:rPr>
          <w:sz w:val="24"/>
        </w:rPr>
        <w:t>．任何一个关键活动提前完成，那么整个工程将会提前完成</w:t>
      </w:r>
      <w:r w:rsidRPr="00713C9A">
        <w:rPr>
          <w:sz w:val="24"/>
        </w:rPr>
        <w:t xml:space="preserve"> C</w:t>
      </w:r>
      <w:r w:rsidRPr="00713C9A">
        <w:rPr>
          <w:sz w:val="24"/>
        </w:rPr>
        <w:t>．所有的关键活动提前完成，那么整个工程将会提前完成</w:t>
      </w:r>
      <w:r w:rsidRPr="00713C9A">
        <w:rPr>
          <w:sz w:val="24"/>
        </w:rPr>
        <w:t xml:space="preserve"> D</w:t>
      </w:r>
      <w:r w:rsidRPr="00713C9A">
        <w:rPr>
          <w:sz w:val="24"/>
        </w:rPr>
        <w:t>．某些关键活动提前完成，那么整个工程</w:t>
      </w:r>
      <w:r w:rsidR="007F77C6" w:rsidRPr="00713C9A">
        <w:rPr>
          <w:sz w:val="24"/>
        </w:rPr>
        <w:t>可能</w:t>
      </w:r>
      <w:r w:rsidRPr="00713C9A">
        <w:rPr>
          <w:sz w:val="24"/>
        </w:rPr>
        <w:t>会提前完成</w:t>
      </w:r>
    </w:p>
    <w:p w:rsidR="0053479C" w:rsidRPr="00713C9A" w:rsidRDefault="00AC418F" w:rsidP="0053479C">
      <w:pPr>
        <w:rPr>
          <w:sz w:val="24"/>
        </w:rPr>
      </w:pPr>
      <w:r w:rsidRPr="00713C9A">
        <w:rPr>
          <w:sz w:val="24"/>
        </w:rPr>
        <w:t>7.</w:t>
      </w:r>
      <w:r w:rsidR="0053479C" w:rsidRPr="00713C9A">
        <w:rPr>
          <w:sz w:val="24"/>
        </w:rPr>
        <w:t>下面哪一个方法可以判断出一个有向图中是否有环（回路</w:t>
      </w:r>
      <w:r w:rsidR="0053479C" w:rsidRPr="00713C9A">
        <w:rPr>
          <w:sz w:val="24"/>
        </w:rPr>
        <w:t>)</w:t>
      </w:r>
      <w:r w:rsidR="00713C9A" w:rsidRPr="00713C9A">
        <w:rPr>
          <w:sz w:val="24"/>
        </w:rPr>
        <w:t xml:space="preserve"> </w:t>
      </w:r>
      <w:r w:rsidR="00713C9A" w:rsidRPr="00713C9A">
        <w:rPr>
          <w:sz w:val="24"/>
        </w:rPr>
        <w:t>？</w:t>
      </w:r>
      <w:proofErr w:type="gramStart"/>
      <w:r w:rsidR="00713C9A" w:rsidRPr="00713C9A">
        <w:rPr>
          <w:sz w:val="24"/>
        </w:rPr>
        <w:t>(</w:t>
      </w:r>
      <w:r w:rsidR="00713C9A">
        <w:rPr>
          <w:sz w:val="24"/>
        </w:rPr>
        <w:t xml:space="preserve">  </w:t>
      </w:r>
      <w:proofErr w:type="gramEnd"/>
      <w:r w:rsidR="00713C9A">
        <w:rPr>
          <w:sz w:val="24"/>
        </w:rPr>
        <w:t xml:space="preserve">  </w:t>
      </w:r>
      <w:r w:rsidR="00713C9A" w:rsidRPr="00713C9A">
        <w:rPr>
          <w:sz w:val="24"/>
        </w:rPr>
        <w:t>B</w:t>
      </w:r>
      <w:r w:rsidR="00713C9A">
        <w:rPr>
          <w:sz w:val="24"/>
        </w:rPr>
        <w:t xml:space="preserve">    </w:t>
      </w:r>
      <w:r w:rsidR="00713C9A" w:rsidRPr="00713C9A">
        <w:rPr>
          <w:sz w:val="24"/>
        </w:rPr>
        <w:t>)</w:t>
      </w:r>
      <w:r w:rsidR="0053479C" w:rsidRPr="00713C9A">
        <w:rPr>
          <w:sz w:val="24"/>
        </w:rPr>
        <w:t xml:space="preserve"> </w:t>
      </w:r>
    </w:p>
    <w:p w:rsidR="002A3E27" w:rsidRPr="00713C9A" w:rsidRDefault="0053479C" w:rsidP="0053479C">
      <w:pPr>
        <w:rPr>
          <w:sz w:val="24"/>
        </w:rPr>
      </w:pPr>
      <w:r w:rsidRPr="00713C9A">
        <w:rPr>
          <w:sz w:val="24"/>
        </w:rPr>
        <w:t>A.</w:t>
      </w:r>
      <w:r w:rsidRPr="00713C9A">
        <w:rPr>
          <w:sz w:val="24"/>
        </w:rPr>
        <w:t>广度优先遍历</w:t>
      </w:r>
      <w:r w:rsidRPr="00713C9A">
        <w:rPr>
          <w:sz w:val="24"/>
        </w:rPr>
        <w:t xml:space="preserve"> B.</w:t>
      </w:r>
      <w:r w:rsidR="004A5CFC">
        <w:rPr>
          <w:rFonts w:hint="eastAsia"/>
          <w:sz w:val="24"/>
        </w:rPr>
        <w:t>拓扑</w:t>
      </w:r>
      <w:r w:rsidRPr="00713C9A">
        <w:rPr>
          <w:sz w:val="24"/>
        </w:rPr>
        <w:t>排序</w:t>
      </w:r>
      <w:r w:rsidRPr="00713C9A">
        <w:rPr>
          <w:sz w:val="24"/>
        </w:rPr>
        <w:t xml:space="preserve"> C.</w:t>
      </w:r>
      <w:r w:rsidRPr="00713C9A">
        <w:rPr>
          <w:sz w:val="24"/>
        </w:rPr>
        <w:t>求最短路径</w:t>
      </w:r>
      <w:r w:rsidRPr="00713C9A">
        <w:rPr>
          <w:sz w:val="24"/>
        </w:rPr>
        <w:t xml:space="preserve"> D.</w:t>
      </w:r>
      <w:r w:rsidR="004A5CFC">
        <w:rPr>
          <w:rFonts w:hint="eastAsia"/>
          <w:sz w:val="24"/>
        </w:rPr>
        <w:t>以上都不对</w:t>
      </w:r>
    </w:p>
    <w:p w:rsidR="002A3E27" w:rsidRPr="00713C9A" w:rsidRDefault="00AC418F" w:rsidP="002A3E27">
      <w:pPr>
        <w:rPr>
          <w:sz w:val="24"/>
        </w:rPr>
      </w:pPr>
      <w:r w:rsidRPr="00713C9A">
        <w:rPr>
          <w:sz w:val="24"/>
        </w:rPr>
        <w:t>8.</w:t>
      </w:r>
      <w:r w:rsidR="002A3E27" w:rsidRPr="00713C9A">
        <w:rPr>
          <w:sz w:val="24"/>
        </w:rPr>
        <w:t>下面关于</w:t>
      </w:r>
      <w:r w:rsidR="002A3E27" w:rsidRPr="00713C9A">
        <w:rPr>
          <w:sz w:val="24"/>
        </w:rPr>
        <w:t>m</w:t>
      </w:r>
      <w:r w:rsidR="002A3E27" w:rsidRPr="00713C9A">
        <w:rPr>
          <w:sz w:val="24"/>
        </w:rPr>
        <w:t>阶</w:t>
      </w:r>
      <w:r w:rsidR="002A3E27" w:rsidRPr="00713C9A">
        <w:rPr>
          <w:sz w:val="24"/>
        </w:rPr>
        <w:t>B</w:t>
      </w:r>
      <w:r w:rsidR="002A3E27" w:rsidRPr="00713C9A">
        <w:rPr>
          <w:sz w:val="24"/>
        </w:rPr>
        <w:t>树说法正确的是</w:t>
      </w:r>
      <w:r w:rsidR="002A3E27" w:rsidRPr="00713C9A">
        <w:rPr>
          <w:sz w:val="24"/>
        </w:rPr>
        <w:t xml:space="preserve">(    B     ) </w:t>
      </w:r>
    </w:p>
    <w:p w:rsidR="002A3E27" w:rsidRPr="00713C9A" w:rsidRDefault="002A3E27" w:rsidP="002A3E27">
      <w:pPr>
        <w:rPr>
          <w:sz w:val="24"/>
        </w:rPr>
      </w:pPr>
      <w:r w:rsidRPr="00713C9A">
        <w:rPr>
          <w:sz w:val="24"/>
        </w:rPr>
        <w:t xml:space="preserve">  </w:t>
      </w:r>
      <w:r w:rsidRPr="00713C9A">
        <w:rPr>
          <w:rFonts w:ascii="宋体" w:hAnsi="宋体" w:cs="宋体" w:hint="eastAsia"/>
          <w:sz w:val="24"/>
        </w:rPr>
        <w:t>①</w:t>
      </w:r>
      <w:r w:rsidRPr="00713C9A">
        <w:rPr>
          <w:sz w:val="24"/>
        </w:rPr>
        <w:t>每个结点至少有两棵非空子树</w:t>
      </w:r>
      <w:r w:rsidRPr="00713C9A">
        <w:rPr>
          <w:sz w:val="24"/>
        </w:rPr>
        <w:t xml:space="preserve">  </w:t>
      </w:r>
      <w:r w:rsidRPr="00713C9A">
        <w:rPr>
          <w:rFonts w:ascii="宋体" w:hAnsi="宋体" w:cs="宋体" w:hint="eastAsia"/>
          <w:sz w:val="24"/>
        </w:rPr>
        <w:t>②</w:t>
      </w:r>
      <w:r w:rsidRPr="00713C9A">
        <w:rPr>
          <w:sz w:val="24"/>
        </w:rPr>
        <w:t>树中每个结点至多有</w:t>
      </w:r>
      <w:r w:rsidRPr="00713C9A">
        <w:rPr>
          <w:sz w:val="24"/>
        </w:rPr>
        <w:t>m-1</w:t>
      </w:r>
      <w:r w:rsidRPr="00713C9A">
        <w:rPr>
          <w:sz w:val="24"/>
        </w:rPr>
        <w:t>个关键字</w:t>
      </w:r>
      <w:r w:rsidRPr="00713C9A">
        <w:rPr>
          <w:sz w:val="24"/>
        </w:rPr>
        <w:t xml:space="preserve"> </w:t>
      </w:r>
    </w:p>
    <w:p w:rsidR="002A3E27" w:rsidRPr="00713C9A" w:rsidRDefault="002A3E27" w:rsidP="002A3E27">
      <w:pPr>
        <w:rPr>
          <w:sz w:val="24"/>
        </w:rPr>
      </w:pPr>
      <w:r w:rsidRPr="00713C9A">
        <w:rPr>
          <w:sz w:val="24"/>
        </w:rPr>
        <w:t xml:space="preserve">  </w:t>
      </w:r>
      <w:r w:rsidRPr="00713C9A">
        <w:rPr>
          <w:rFonts w:ascii="宋体" w:hAnsi="宋体" w:cs="宋体" w:hint="eastAsia"/>
          <w:sz w:val="24"/>
        </w:rPr>
        <w:t>③</w:t>
      </w:r>
      <w:r w:rsidRPr="00713C9A">
        <w:rPr>
          <w:sz w:val="24"/>
        </w:rPr>
        <w:t>所有叶子在同一层上</w:t>
      </w:r>
      <w:r w:rsidRPr="00713C9A">
        <w:rPr>
          <w:sz w:val="24"/>
        </w:rPr>
        <w:t xml:space="preserve">  </w:t>
      </w:r>
      <w:r w:rsidRPr="00713C9A">
        <w:rPr>
          <w:rFonts w:ascii="宋体" w:hAnsi="宋体" w:cs="宋体" w:hint="eastAsia"/>
          <w:sz w:val="24"/>
        </w:rPr>
        <w:t>④</w:t>
      </w:r>
      <w:r w:rsidRPr="00713C9A">
        <w:rPr>
          <w:sz w:val="24"/>
        </w:rPr>
        <w:t>当插入一个数据项引起</w:t>
      </w:r>
      <w:r w:rsidRPr="00713C9A">
        <w:rPr>
          <w:sz w:val="24"/>
        </w:rPr>
        <w:t>B</w:t>
      </w:r>
      <w:r w:rsidRPr="00713C9A">
        <w:rPr>
          <w:sz w:val="24"/>
        </w:rPr>
        <w:t>树结点分裂后</w:t>
      </w:r>
      <w:r w:rsidRPr="00713C9A">
        <w:rPr>
          <w:sz w:val="24"/>
        </w:rPr>
        <w:t>,</w:t>
      </w:r>
      <w:r w:rsidRPr="00713C9A">
        <w:rPr>
          <w:sz w:val="24"/>
        </w:rPr>
        <w:t>树长高一层</w:t>
      </w:r>
      <w:r w:rsidRPr="00713C9A">
        <w:rPr>
          <w:sz w:val="24"/>
        </w:rPr>
        <w:t xml:space="preserve"> </w:t>
      </w:r>
    </w:p>
    <w:p w:rsidR="006E2F4E" w:rsidRPr="00713C9A" w:rsidRDefault="002A3E27" w:rsidP="002A3E27">
      <w:pPr>
        <w:rPr>
          <w:sz w:val="24"/>
        </w:rPr>
      </w:pPr>
      <w:r w:rsidRPr="00713C9A">
        <w:rPr>
          <w:sz w:val="24"/>
        </w:rPr>
        <w:t xml:space="preserve">A. </w:t>
      </w:r>
      <w:r w:rsidRPr="00713C9A">
        <w:rPr>
          <w:rFonts w:ascii="宋体" w:hAnsi="宋体" w:cs="宋体" w:hint="eastAsia"/>
          <w:sz w:val="24"/>
        </w:rPr>
        <w:t>①②③</w:t>
      </w:r>
      <w:r w:rsidRPr="00713C9A">
        <w:rPr>
          <w:sz w:val="24"/>
        </w:rPr>
        <w:t xml:space="preserve"> B. </w:t>
      </w:r>
      <w:r w:rsidRPr="00713C9A">
        <w:rPr>
          <w:rFonts w:ascii="宋体" w:hAnsi="宋体" w:cs="宋体" w:hint="eastAsia"/>
          <w:sz w:val="24"/>
        </w:rPr>
        <w:t>②③</w:t>
      </w:r>
      <w:r w:rsidRPr="00713C9A">
        <w:rPr>
          <w:sz w:val="24"/>
        </w:rPr>
        <w:t xml:space="preserve"> C. </w:t>
      </w:r>
      <w:r w:rsidRPr="00713C9A">
        <w:rPr>
          <w:rFonts w:ascii="宋体" w:hAnsi="宋体" w:cs="宋体" w:hint="eastAsia"/>
          <w:sz w:val="24"/>
        </w:rPr>
        <w:t>②③④</w:t>
      </w:r>
      <w:r w:rsidRPr="00713C9A">
        <w:rPr>
          <w:sz w:val="24"/>
        </w:rPr>
        <w:t xml:space="preserve"> D. </w:t>
      </w:r>
      <w:r w:rsidRPr="00713C9A">
        <w:rPr>
          <w:rFonts w:ascii="宋体" w:hAnsi="宋体" w:cs="宋体" w:hint="eastAsia"/>
          <w:sz w:val="24"/>
        </w:rPr>
        <w:t>③</w:t>
      </w:r>
    </w:p>
    <w:p w:rsidR="007E7B59" w:rsidRPr="00713C9A" w:rsidRDefault="00AC418F" w:rsidP="007E7B59">
      <w:pPr>
        <w:rPr>
          <w:sz w:val="24"/>
        </w:rPr>
      </w:pPr>
      <w:r w:rsidRPr="00713C9A">
        <w:rPr>
          <w:sz w:val="24"/>
        </w:rPr>
        <w:t>9.</w:t>
      </w:r>
      <w:r w:rsidR="007E7B59" w:rsidRPr="00713C9A">
        <w:rPr>
          <w:sz w:val="24"/>
        </w:rPr>
        <w:t>散列表的地址区间为</w:t>
      </w:r>
      <w:r w:rsidR="007E7B59" w:rsidRPr="00713C9A">
        <w:rPr>
          <w:sz w:val="24"/>
        </w:rPr>
        <w:t>0-17,</w:t>
      </w:r>
      <w:r w:rsidR="007E7B59" w:rsidRPr="00713C9A">
        <w:rPr>
          <w:sz w:val="24"/>
        </w:rPr>
        <w:t>散列函数为</w:t>
      </w:r>
      <w:r w:rsidR="007E7B59" w:rsidRPr="00713C9A">
        <w:rPr>
          <w:sz w:val="24"/>
        </w:rPr>
        <w:t>H(K)=K mod 17</w:t>
      </w:r>
      <w:r w:rsidR="007E7B59" w:rsidRPr="00713C9A">
        <w:rPr>
          <w:sz w:val="24"/>
        </w:rPr>
        <w:t>。采用线性探测法处理冲突，并将关键字序列</w:t>
      </w:r>
      <w:r w:rsidR="007E7B59" w:rsidRPr="00713C9A">
        <w:rPr>
          <w:sz w:val="24"/>
        </w:rPr>
        <w:t>26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25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72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38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8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18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59</w:t>
      </w:r>
      <w:r w:rsidR="007E7B59" w:rsidRPr="00713C9A">
        <w:rPr>
          <w:sz w:val="24"/>
        </w:rPr>
        <w:t>依次存储到散列表中。元素</w:t>
      </w:r>
      <w:r w:rsidR="007E7B59" w:rsidRPr="00713C9A">
        <w:rPr>
          <w:sz w:val="24"/>
        </w:rPr>
        <w:t>59</w:t>
      </w:r>
      <w:r w:rsidR="007E7B59" w:rsidRPr="00713C9A">
        <w:rPr>
          <w:sz w:val="24"/>
        </w:rPr>
        <w:t>存放在散列表中的地址是（</w:t>
      </w:r>
      <w:r w:rsidR="007E7B59" w:rsidRPr="00713C9A">
        <w:rPr>
          <w:sz w:val="24"/>
        </w:rPr>
        <w:t xml:space="preserve">   D   </w:t>
      </w:r>
      <w:r w:rsidR="007E7B59" w:rsidRPr="00713C9A">
        <w:rPr>
          <w:sz w:val="24"/>
        </w:rPr>
        <w:t>）。</w:t>
      </w:r>
    </w:p>
    <w:p w:rsidR="006E2F4E" w:rsidRPr="00713C9A" w:rsidRDefault="007E7B59" w:rsidP="007E7B59">
      <w:pPr>
        <w:rPr>
          <w:sz w:val="24"/>
        </w:rPr>
      </w:pPr>
      <w:r w:rsidRPr="00713C9A">
        <w:rPr>
          <w:sz w:val="24"/>
        </w:rPr>
        <w:t>A. 8 B. 9 C. 10 D. 11</w:t>
      </w:r>
    </w:p>
    <w:p w:rsidR="007E7B59" w:rsidRPr="00713C9A" w:rsidRDefault="00AC418F" w:rsidP="007E7B59">
      <w:pPr>
        <w:rPr>
          <w:sz w:val="24"/>
        </w:rPr>
      </w:pPr>
      <w:r w:rsidRPr="00713C9A">
        <w:rPr>
          <w:sz w:val="24"/>
        </w:rPr>
        <w:t>10.</w:t>
      </w:r>
      <w:r w:rsidR="007E7B59" w:rsidRPr="00713C9A">
        <w:rPr>
          <w:sz w:val="24"/>
        </w:rPr>
        <w:t>对序列</w:t>
      </w:r>
      <w:r w:rsidR="007E7B59" w:rsidRPr="00713C9A">
        <w:rPr>
          <w:sz w:val="24"/>
        </w:rPr>
        <w:t>15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9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7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8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20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-1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4</w:t>
      </w:r>
      <w:r w:rsidR="007E7B59" w:rsidRPr="00713C9A">
        <w:rPr>
          <w:sz w:val="24"/>
        </w:rPr>
        <w:t>，</w:t>
      </w:r>
      <w:proofErr w:type="gramStart"/>
      <w:r w:rsidR="007E7B59" w:rsidRPr="00713C9A">
        <w:rPr>
          <w:sz w:val="24"/>
        </w:rPr>
        <w:t>用希尔</w:t>
      </w:r>
      <w:proofErr w:type="gramEnd"/>
      <w:r w:rsidR="007E7B59" w:rsidRPr="00713C9A">
        <w:rPr>
          <w:sz w:val="24"/>
        </w:rPr>
        <w:t>排序方法排序，经一趟后序列变为</w:t>
      </w:r>
      <w:r w:rsidR="007E7B59" w:rsidRPr="00713C9A">
        <w:rPr>
          <w:sz w:val="24"/>
        </w:rPr>
        <w:t>15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-1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4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8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20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9</w:t>
      </w:r>
      <w:r w:rsidR="007E7B59" w:rsidRPr="00713C9A">
        <w:rPr>
          <w:sz w:val="24"/>
        </w:rPr>
        <w:t>，</w:t>
      </w:r>
      <w:r w:rsidR="007E7B59" w:rsidRPr="00713C9A">
        <w:rPr>
          <w:sz w:val="24"/>
        </w:rPr>
        <w:t>7</w:t>
      </w:r>
      <w:r w:rsidR="007E7B59" w:rsidRPr="00713C9A">
        <w:rPr>
          <w:sz w:val="24"/>
        </w:rPr>
        <w:t>则该次采用的增量是</w:t>
      </w:r>
      <w:r w:rsidR="007E7B59" w:rsidRPr="00713C9A">
        <w:rPr>
          <w:sz w:val="24"/>
        </w:rPr>
        <w:t>(   B   )</w:t>
      </w:r>
      <w:r w:rsidR="007E7B59" w:rsidRPr="00713C9A">
        <w:rPr>
          <w:sz w:val="24"/>
        </w:rPr>
        <w:t>。</w:t>
      </w:r>
    </w:p>
    <w:p w:rsidR="002E27ED" w:rsidRPr="00713C9A" w:rsidRDefault="007E7B59" w:rsidP="007E7B59">
      <w:pPr>
        <w:rPr>
          <w:sz w:val="24"/>
        </w:rPr>
      </w:pPr>
      <w:r w:rsidRPr="00713C9A">
        <w:rPr>
          <w:sz w:val="24"/>
        </w:rPr>
        <w:t>A</w:t>
      </w:r>
      <w:r w:rsidRPr="00713C9A">
        <w:rPr>
          <w:sz w:val="24"/>
        </w:rPr>
        <w:t>．</w:t>
      </w:r>
      <w:r w:rsidRPr="00713C9A">
        <w:rPr>
          <w:sz w:val="24"/>
        </w:rPr>
        <w:t>1 B</w:t>
      </w:r>
      <w:r w:rsidRPr="00713C9A">
        <w:rPr>
          <w:sz w:val="24"/>
        </w:rPr>
        <w:t>．</w:t>
      </w:r>
      <w:r w:rsidRPr="00713C9A">
        <w:rPr>
          <w:sz w:val="24"/>
        </w:rPr>
        <w:t>4 C</w:t>
      </w:r>
      <w:r w:rsidRPr="00713C9A">
        <w:rPr>
          <w:sz w:val="24"/>
        </w:rPr>
        <w:t>．</w:t>
      </w:r>
      <w:r w:rsidRPr="00713C9A">
        <w:rPr>
          <w:sz w:val="24"/>
        </w:rPr>
        <w:t>3 D</w:t>
      </w:r>
      <w:r w:rsidRPr="00713C9A">
        <w:rPr>
          <w:sz w:val="24"/>
        </w:rPr>
        <w:t>．</w:t>
      </w:r>
      <w:r w:rsidRPr="00713C9A">
        <w:rPr>
          <w:sz w:val="24"/>
        </w:rPr>
        <w:t>2</w:t>
      </w:r>
    </w:p>
    <w:p w:rsidR="002E27ED" w:rsidRPr="009C326A" w:rsidRDefault="002E27ED">
      <w:pPr>
        <w:rPr>
          <w:sz w:val="24"/>
          <w:u w:val="single"/>
        </w:rPr>
      </w:pPr>
    </w:p>
    <w:tbl>
      <w:tblPr>
        <w:tblpPr w:leftFromText="180" w:rightFromText="180" w:vertAnchor="text" w:horzAnchor="page" w:tblpX="11293" w:tblpY="-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992"/>
        <w:gridCol w:w="6387"/>
      </w:tblGrid>
      <w:tr w:rsidR="006E2F4E" w:rsidRPr="003007FA" w:rsidTr="006E2F4E">
        <w:trPr>
          <w:trHeight w:val="560"/>
        </w:trPr>
        <w:tc>
          <w:tcPr>
            <w:tcW w:w="601" w:type="dxa"/>
            <w:vAlign w:val="center"/>
          </w:tcPr>
          <w:p w:rsidR="006E2F4E" w:rsidRPr="003007FA" w:rsidRDefault="006E2F4E" w:rsidP="006E2F4E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vAlign w:val="center"/>
          </w:tcPr>
          <w:p w:rsidR="006E2F4E" w:rsidRPr="003007FA" w:rsidRDefault="006E2F4E" w:rsidP="006E2F4E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 w:rsidR="006E2F4E" w:rsidRPr="009C326A" w:rsidRDefault="006E2F4E" w:rsidP="006E2F4E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三、</w:t>
            </w:r>
            <w:r w:rsidR="00AB21ED">
              <w:rPr>
                <w:rFonts w:hint="eastAsia"/>
                <w:b/>
                <w:sz w:val="24"/>
              </w:rPr>
              <w:t>解答</w:t>
            </w:r>
            <w:r w:rsidRPr="009C326A">
              <w:rPr>
                <w:rFonts w:hint="eastAsia"/>
                <w:b/>
                <w:sz w:val="24"/>
              </w:rPr>
              <w:t>题（</w:t>
            </w:r>
            <w:r w:rsidR="001D6FF9">
              <w:rPr>
                <w:rFonts w:hint="eastAsia"/>
                <w:b/>
                <w:sz w:val="24"/>
              </w:rPr>
              <w:t>5</w:t>
            </w:r>
            <w:r w:rsidRPr="009C326A">
              <w:rPr>
                <w:rFonts w:hint="eastAsia"/>
                <w:b/>
                <w:sz w:val="24"/>
              </w:rPr>
              <w:t>小题，共</w:t>
            </w:r>
            <w:r w:rsidR="001D6FF9">
              <w:rPr>
                <w:rFonts w:hint="eastAsia"/>
                <w:b/>
                <w:sz w:val="24"/>
              </w:rPr>
              <w:t>50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6E2F4E" w:rsidRDefault="006E2F4E">
      <w:pPr>
        <w:rPr>
          <w:sz w:val="24"/>
        </w:rPr>
      </w:pPr>
    </w:p>
    <w:p w:rsidR="006E2F4E" w:rsidRDefault="006E2F4E">
      <w:pPr>
        <w:rPr>
          <w:sz w:val="24"/>
        </w:rPr>
      </w:pPr>
    </w:p>
    <w:p w:rsidR="002E27ED" w:rsidRPr="00713C9A" w:rsidRDefault="006E2F4E">
      <w:pPr>
        <w:rPr>
          <w:sz w:val="24"/>
        </w:rPr>
      </w:pPr>
      <w:r w:rsidRPr="00713C9A">
        <w:rPr>
          <w:sz w:val="24"/>
        </w:rPr>
        <w:t>1</w:t>
      </w:r>
      <w:r w:rsidRPr="00713C9A">
        <w:rPr>
          <w:sz w:val="24"/>
        </w:rPr>
        <w:t>．</w:t>
      </w:r>
      <w:r w:rsidR="00AB21ED" w:rsidRPr="00713C9A">
        <w:rPr>
          <w:sz w:val="24"/>
        </w:rPr>
        <w:t>说说什么是</w:t>
      </w:r>
      <w:proofErr w:type="gramStart"/>
      <w:r w:rsidR="00AB21ED" w:rsidRPr="00713C9A">
        <w:rPr>
          <w:sz w:val="24"/>
        </w:rPr>
        <w:t>栈</w:t>
      </w:r>
      <w:proofErr w:type="gramEnd"/>
      <w:r w:rsidR="00AB21ED" w:rsidRPr="00713C9A">
        <w:rPr>
          <w:sz w:val="24"/>
        </w:rPr>
        <w:t>？</w:t>
      </w:r>
      <w:proofErr w:type="gramStart"/>
      <w:r w:rsidR="00AB21ED" w:rsidRPr="00713C9A">
        <w:rPr>
          <w:sz w:val="24"/>
        </w:rPr>
        <w:t>栈</w:t>
      </w:r>
      <w:proofErr w:type="gramEnd"/>
      <w:r w:rsidR="00AB21ED" w:rsidRPr="00713C9A">
        <w:rPr>
          <w:sz w:val="24"/>
        </w:rPr>
        <w:t>有哪些应用？</w:t>
      </w:r>
      <w:r w:rsidR="002E27ED" w:rsidRPr="00713C9A">
        <w:rPr>
          <w:sz w:val="24"/>
        </w:rPr>
        <w:t>（本题</w:t>
      </w:r>
      <w:r w:rsidR="001D1DCE" w:rsidRPr="00713C9A">
        <w:rPr>
          <w:sz w:val="24"/>
        </w:rPr>
        <w:t>8</w:t>
      </w:r>
      <w:r w:rsidR="002E27ED" w:rsidRPr="00713C9A">
        <w:rPr>
          <w:sz w:val="24"/>
        </w:rPr>
        <w:t>分）</w:t>
      </w:r>
    </w:p>
    <w:p w:rsidR="002E27ED" w:rsidRPr="00713C9A" w:rsidRDefault="00FE3133">
      <w:pPr>
        <w:rPr>
          <w:sz w:val="24"/>
        </w:rPr>
      </w:pPr>
      <w:proofErr w:type="gramStart"/>
      <w:r w:rsidRPr="00713C9A">
        <w:rPr>
          <w:sz w:val="24"/>
        </w:rPr>
        <w:t>栈</w:t>
      </w:r>
      <w:proofErr w:type="gramEnd"/>
      <w:r w:rsidRPr="00713C9A">
        <w:rPr>
          <w:sz w:val="24"/>
        </w:rPr>
        <w:t>（</w:t>
      </w:r>
      <w:r w:rsidRPr="00713C9A">
        <w:rPr>
          <w:sz w:val="24"/>
        </w:rPr>
        <w:t>stack</w:t>
      </w:r>
      <w:r w:rsidRPr="00713C9A">
        <w:rPr>
          <w:sz w:val="24"/>
        </w:rPr>
        <w:t>）又名堆栈，它是一种运算受限的线性表。其限制是仅允许在表的一端进行插入和删除运算。这一端被称为</w:t>
      </w:r>
      <w:proofErr w:type="gramStart"/>
      <w:r w:rsidRPr="00713C9A">
        <w:rPr>
          <w:sz w:val="24"/>
        </w:rPr>
        <w:t>栈</w:t>
      </w:r>
      <w:proofErr w:type="gramEnd"/>
      <w:r w:rsidRPr="00713C9A">
        <w:rPr>
          <w:sz w:val="24"/>
        </w:rPr>
        <w:t>顶，相对地，把另一端称为栈底。（</w:t>
      </w:r>
      <w:r w:rsidR="001D1DCE" w:rsidRPr="00713C9A">
        <w:rPr>
          <w:sz w:val="24"/>
        </w:rPr>
        <w:t>5</w:t>
      </w:r>
      <w:r w:rsidRPr="00713C9A">
        <w:rPr>
          <w:sz w:val="24"/>
        </w:rPr>
        <w:t>分）</w:t>
      </w:r>
    </w:p>
    <w:p w:rsidR="002E27ED" w:rsidRPr="00713C9A" w:rsidRDefault="00FE3133">
      <w:proofErr w:type="gramStart"/>
      <w:r w:rsidRPr="00713C9A">
        <w:rPr>
          <w:sz w:val="24"/>
        </w:rPr>
        <w:t>栈</w:t>
      </w:r>
      <w:proofErr w:type="gramEnd"/>
      <w:r w:rsidRPr="00713C9A">
        <w:rPr>
          <w:sz w:val="24"/>
        </w:rPr>
        <w:t>的应用：函数调用和返回，数字转字符，表达式求值，走迷宫等等（</w:t>
      </w:r>
      <w:r w:rsidRPr="00713C9A">
        <w:rPr>
          <w:sz w:val="24"/>
        </w:rPr>
        <w:t>2</w:t>
      </w:r>
      <w:r w:rsidRPr="00713C9A">
        <w:rPr>
          <w:sz w:val="24"/>
        </w:rPr>
        <w:t>分）</w:t>
      </w:r>
    </w:p>
    <w:p w:rsidR="00713C9A" w:rsidRDefault="00713C9A" w:rsidP="003C44C4">
      <w:pPr>
        <w:rPr>
          <w:sz w:val="24"/>
        </w:rPr>
      </w:pPr>
    </w:p>
    <w:p w:rsidR="002E27ED" w:rsidRPr="00713C9A" w:rsidRDefault="00FE0EA6" w:rsidP="003C44C4">
      <w:r>
        <w:rPr>
          <w:noProof/>
          <w:sz w:val="24"/>
          <w:lang w:val="zh-CN"/>
        </w:rPr>
        <w:lastRenderedPageBreak/>
        <w:pict>
          <v:group id="_x0000_s1346" style="position:absolute;left:0;text-align:left;margin-left:-105pt;margin-top:22.2pt;width:99pt;height:589.15pt;z-index:251667456" coordorigin="495,1698" coordsize="1980,11783">
            <v:shape id="_x0000_s1347" type="#_x0000_t202" style="position:absolute;left:855;top:8489;width:720;height:4992" filled="f" stroked="f">
              <v:textbox style="layout-flow:vertical-ideographic;mso-next-textbox:#_x0000_s1347">
                <w:txbxContent>
                  <w:p w:rsidR="00E11B8D" w:rsidRDefault="00E11B8D" w:rsidP="001D1DCE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_x0000_s1348" style="position:absolute;left:495;top:1698;width:1980;height:7595" coordorigin="495,1698" coordsize="1980,7595">
              <v:shape id="_x0000_s1349" type="#_x0000_t202" style="position:absolute;left:1935;top:5549;width:540;height:3744" filled="f" stroked="f">
                <v:textbox style="layout-flow:vertical-ideographic;mso-next-textbox:#_x0000_s1349">
                  <w:txbxContent>
                    <w:p w:rsidR="00E11B8D" w:rsidRDefault="00E11B8D" w:rsidP="001D1DC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_x0000_s1350" style="position:absolute;left:495;top:3561;width:1440;height:1404" coordorigin="675,1953" coordsize="1440,1404">
                <v:group id="_x0000_s1351" style="position:absolute;left:675;top:1953;width:1440;height:1404" coordorigin="675,1953" coordsize="1440,1404">
                  <v:shape id="_x0000_s1352" type="#_x0000_t202" style="position:absolute;left:855;top:1953;width:1080;height:624" filled="f" stroked="f">
                    <v:textbox style="mso-next-textbox:#_x0000_s1352">
                      <w:txbxContent>
                        <w:p w:rsidR="00E11B8D" w:rsidRDefault="00E11B8D" w:rsidP="001D1DCE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1D1DCE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53" style="position:absolute;left:675;top:1953;width:1440;height:1404" filled="f"/>
                </v:group>
                <v:line id="_x0000_s1354" style="position:absolute" from="675,2577" to="2115,2577"/>
              </v:group>
              <v:group id="_x0000_s1355" style="position:absolute;left:495;top:7202;width:1440;height:1404" coordorigin="675,5385" coordsize="1440,1404">
                <v:group id="_x0000_s1356" style="position:absolute;left:675;top:5385;width:1440;height:1404" coordorigin="675,1953" coordsize="1440,1404">
                  <v:shape id="_x0000_s1357" type="#_x0000_t202" style="position:absolute;left:855;top:1953;width:1080;height:624" filled="f" stroked="f">
                    <v:textbox style="mso-next-textbox:#_x0000_s1357">
                      <w:txbxContent>
                        <w:p w:rsidR="00E11B8D" w:rsidRDefault="00E11B8D" w:rsidP="001D1DCE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1D1DCE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58" style="position:absolute;left:675;top:1953;width:1440;height:1404" filled="f"/>
                </v:group>
                <v:line id="_x0000_s1359" style="position:absolute" from="675,6009" to="2115,6009"/>
              </v:group>
              <v:group id="_x0000_s1360" style="position:absolute;left:495;top:5415;width:1440;height:1404" coordorigin="675,1953" coordsize="1440,1404">
                <v:shape id="_x0000_s1361" type="#_x0000_t202" style="position:absolute;left:855;top:1953;width:1080;height:624" filled="f" stroked="f">
                  <v:textbox style="mso-next-textbox:#_x0000_s1361">
                    <w:txbxContent>
                      <w:p w:rsidR="00E11B8D" w:rsidRDefault="00E11B8D" w:rsidP="001D1DC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E11B8D" w:rsidRDefault="00E11B8D" w:rsidP="001D1DC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362" style="position:absolute;left:675;top:1953;width:1440;height:1404" filled="f"/>
              </v:group>
              <v:group id="_x0000_s1363" style="position:absolute;left:500;top:1698;width:1440;height:1404" coordorigin="500,1698" coordsize="1440,1404">
                <v:group id="_x0000_s1364" style="position:absolute;left:500;top:1698;width:1440;height:1404" coordorigin="495,3545" coordsize="1440,1404">
                  <v:shape id="_x0000_s1365" type="#_x0000_t202" style="position:absolute;left:615;top:3545;width:1260;height:624" filled="f" stroked="f">
                    <v:textbox style="mso-next-textbox:#_x0000_s1365">
                      <w:txbxContent>
                        <w:p w:rsidR="00E11B8D" w:rsidRDefault="00E11B8D" w:rsidP="001D1DCE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1D1DCE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66" style="position:absolute;left:495;top:3545;width:1440;height:1404" filled="f"/>
                </v:group>
                <v:line id="_x0000_s1367" style="position:absolute" from="500,2360" to="1940,2360"/>
              </v:group>
            </v:group>
          </v:group>
        </w:pict>
      </w:r>
      <w:r>
        <w:rPr>
          <w:noProof/>
          <w:sz w:val="24"/>
          <w:lang w:val="zh-CN"/>
        </w:rPr>
        <w:pict>
          <v:line id="_x0000_s1368" style="position:absolute;left:0;text-align:left;z-index:251668480;mso-position-horizontal-relative:text;mso-position-vertical-relative:text" from="-6pt,2.95pt" to="-6pt,595.75pt"/>
        </w:pict>
      </w:r>
      <w:r w:rsidR="006E2F4E" w:rsidRPr="00713C9A">
        <w:rPr>
          <w:sz w:val="24"/>
        </w:rPr>
        <w:t>2</w:t>
      </w:r>
      <w:r w:rsidR="006E2F4E" w:rsidRPr="00713C9A">
        <w:rPr>
          <w:sz w:val="24"/>
        </w:rPr>
        <w:t>．</w:t>
      </w:r>
      <w:r w:rsidR="003C44C4" w:rsidRPr="00713C9A">
        <w:rPr>
          <w:sz w:val="24"/>
        </w:rPr>
        <w:t>已知二叉树先</w:t>
      </w:r>
      <w:proofErr w:type="gramStart"/>
      <w:r w:rsidR="003C44C4" w:rsidRPr="00713C9A">
        <w:rPr>
          <w:sz w:val="24"/>
        </w:rPr>
        <w:t>序</w:t>
      </w:r>
      <w:proofErr w:type="gramEnd"/>
      <w:r w:rsidR="003C44C4" w:rsidRPr="00713C9A">
        <w:rPr>
          <w:sz w:val="24"/>
        </w:rPr>
        <w:t>序列</w:t>
      </w:r>
      <w:r w:rsidR="003C44C4" w:rsidRPr="00713C9A">
        <w:rPr>
          <w:sz w:val="24"/>
        </w:rPr>
        <w:t>: ABDEHICFJG</w:t>
      </w:r>
      <w:r w:rsidR="003C44C4" w:rsidRPr="00713C9A">
        <w:rPr>
          <w:sz w:val="24"/>
        </w:rPr>
        <w:t>，中</w:t>
      </w:r>
      <w:proofErr w:type="gramStart"/>
      <w:r w:rsidR="003C44C4" w:rsidRPr="00713C9A">
        <w:rPr>
          <w:sz w:val="24"/>
        </w:rPr>
        <w:t>序</w:t>
      </w:r>
      <w:proofErr w:type="gramEnd"/>
      <w:r w:rsidR="003C44C4" w:rsidRPr="00713C9A">
        <w:rPr>
          <w:sz w:val="24"/>
        </w:rPr>
        <w:t>序列</w:t>
      </w:r>
      <w:r w:rsidR="003C44C4" w:rsidRPr="00713C9A">
        <w:rPr>
          <w:sz w:val="24"/>
        </w:rPr>
        <w:t>: DBHEIAFJCG</w:t>
      </w:r>
      <w:r w:rsidR="003C44C4" w:rsidRPr="00713C9A">
        <w:rPr>
          <w:sz w:val="24"/>
        </w:rPr>
        <w:t>。给出后序序列，并画出该</w:t>
      </w:r>
      <w:r w:rsidR="00FE3133" w:rsidRPr="00713C9A">
        <w:rPr>
          <w:sz w:val="24"/>
        </w:rPr>
        <w:t>二叉树</w:t>
      </w:r>
      <w:r w:rsidR="003C44C4" w:rsidRPr="00713C9A">
        <w:rPr>
          <w:sz w:val="24"/>
        </w:rPr>
        <w:t>。</w:t>
      </w:r>
      <w:r w:rsidR="002E27ED" w:rsidRPr="00713C9A">
        <w:rPr>
          <w:sz w:val="24"/>
        </w:rPr>
        <w:t>（本题</w:t>
      </w:r>
      <w:r w:rsidR="00FE3133" w:rsidRPr="00713C9A">
        <w:rPr>
          <w:sz w:val="24"/>
        </w:rPr>
        <w:t>10</w:t>
      </w:r>
      <w:r w:rsidR="002E27ED" w:rsidRPr="00713C9A">
        <w:rPr>
          <w:sz w:val="24"/>
        </w:rPr>
        <w:t>分）</w:t>
      </w:r>
    </w:p>
    <w:p w:rsidR="002E27ED" w:rsidRDefault="003C44C4">
      <w:r>
        <w:rPr>
          <w:rFonts w:ascii="微软雅黑" w:eastAsia="微软雅黑" w:hAnsi="微软雅黑" w:cs="Arial"/>
          <w:noProof/>
          <w:color w:val="333333"/>
          <w:szCs w:val="21"/>
        </w:rPr>
        <w:drawing>
          <wp:inline distT="0" distB="0" distL="0" distR="0">
            <wp:extent cx="5066014" cy="1840865"/>
            <wp:effectExtent l="0" t="0" r="0" b="0"/>
            <wp:docPr id="2" name="图片 2" descr="https://gss0.baidu.com/9vo3dSag_xI4khGko9WTAnF6hhy/zhidao/pic/item/960a304e251f95ca98caca2fcb177f3e670952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vo3dSag_xI4khGko9WTAnF6hhy/zhidao/pic/item/960a304e251f95ca98caca2fcb177f3e670952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75"/>
                    <a:stretch/>
                  </pic:blipFill>
                  <pic:spPr bwMode="auto">
                    <a:xfrm>
                      <a:off x="0" y="0"/>
                      <a:ext cx="5067300" cy="184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7ED" w:rsidRPr="003C44C4" w:rsidRDefault="003C44C4">
      <w:pPr>
        <w:rPr>
          <w:sz w:val="24"/>
        </w:rPr>
      </w:pPr>
      <w:r w:rsidRPr="003C44C4">
        <w:rPr>
          <w:rFonts w:hint="eastAsia"/>
          <w:sz w:val="24"/>
        </w:rPr>
        <w:t>后序</w:t>
      </w:r>
      <w:r w:rsidRPr="003C44C4">
        <w:rPr>
          <w:rFonts w:hint="eastAsia"/>
          <w:sz w:val="24"/>
        </w:rPr>
        <w:t>: DHIEBJFGCA</w:t>
      </w:r>
    </w:p>
    <w:p w:rsidR="00FE3133" w:rsidRDefault="00FE3133">
      <w:pPr>
        <w:rPr>
          <w:sz w:val="24"/>
        </w:rPr>
      </w:pPr>
      <w:r>
        <w:rPr>
          <w:rFonts w:hint="eastAsia"/>
          <w:sz w:val="24"/>
        </w:rPr>
        <w:t>评分标准：</w:t>
      </w:r>
      <w:r w:rsidRPr="003C44C4">
        <w:rPr>
          <w:rFonts w:hint="eastAsia"/>
          <w:sz w:val="24"/>
        </w:rPr>
        <w:t>二叉树</w:t>
      </w:r>
      <w:r>
        <w:rPr>
          <w:rFonts w:hint="eastAsia"/>
          <w:sz w:val="24"/>
        </w:rPr>
        <w:t>方法正确得</w:t>
      </w:r>
      <w:r>
        <w:rPr>
          <w:rFonts w:hint="eastAsia"/>
          <w:sz w:val="24"/>
        </w:rPr>
        <w:t>5-8</w:t>
      </w:r>
      <w:r>
        <w:rPr>
          <w:rFonts w:hint="eastAsia"/>
          <w:sz w:val="24"/>
        </w:rPr>
        <w:t>分；后序序列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分。</w:t>
      </w:r>
    </w:p>
    <w:p w:rsidR="002E27ED" w:rsidRDefault="006E2F4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="00141E78">
        <w:rPr>
          <w:rFonts w:hint="eastAsia"/>
          <w:sz w:val="24"/>
        </w:rPr>
        <w:t>出于环境保护的考虑，</w:t>
      </w:r>
      <w:r w:rsidR="00B85F68">
        <w:rPr>
          <w:rFonts w:hint="eastAsia"/>
          <w:sz w:val="24"/>
        </w:rPr>
        <w:t>计划</w:t>
      </w:r>
      <w:proofErr w:type="gramStart"/>
      <w:r w:rsidR="00B85F68">
        <w:rPr>
          <w:rFonts w:hint="eastAsia"/>
          <w:sz w:val="24"/>
        </w:rPr>
        <w:t>开展</w:t>
      </w:r>
      <w:r w:rsidR="00141E78">
        <w:rPr>
          <w:rFonts w:hint="eastAsia"/>
          <w:sz w:val="24"/>
        </w:rPr>
        <w:t>煤改气</w:t>
      </w:r>
      <w:proofErr w:type="gramEnd"/>
      <w:r w:rsidR="00141E78">
        <w:rPr>
          <w:rFonts w:hint="eastAsia"/>
          <w:sz w:val="24"/>
        </w:rPr>
        <w:t>工程</w:t>
      </w:r>
      <w:r w:rsidR="00B85F68">
        <w:rPr>
          <w:rFonts w:hint="eastAsia"/>
          <w:sz w:val="24"/>
        </w:rPr>
        <w:t>。</w:t>
      </w:r>
      <w:r w:rsidR="00141E78" w:rsidRPr="00141E78">
        <w:rPr>
          <w:rFonts w:hint="eastAsia"/>
          <w:sz w:val="24"/>
        </w:rPr>
        <w:t>现有</w:t>
      </w:r>
      <w:r w:rsidR="00BF3A33">
        <w:rPr>
          <w:rFonts w:hint="eastAsia"/>
          <w:sz w:val="24"/>
        </w:rPr>
        <w:t>乡镇</w:t>
      </w:r>
      <w:r w:rsidR="00141E78" w:rsidRPr="00141E78">
        <w:rPr>
          <w:rFonts w:hint="eastAsia"/>
          <w:sz w:val="24"/>
        </w:rPr>
        <w:t>间</w:t>
      </w:r>
      <w:r w:rsidR="00B85F68">
        <w:rPr>
          <w:rFonts w:hint="eastAsia"/>
          <w:sz w:val="24"/>
        </w:rPr>
        <w:t>管道铺设成本</w:t>
      </w:r>
      <w:r w:rsidR="00FD5E80">
        <w:rPr>
          <w:rFonts w:hint="eastAsia"/>
          <w:sz w:val="24"/>
        </w:rPr>
        <w:t>如下</w:t>
      </w:r>
      <w:r w:rsidR="00141E78" w:rsidRPr="00141E78">
        <w:rPr>
          <w:rFonts w:hint="eastAsia"/>
          <w:sz w:val="24"/>
        </w:rPr>
        <w:t>统计数据表中，求使每个</w:t>
      </w:r>
      <w:r w:rsidR="00BF3A33">
        <w:rPr>
          <w:rFonts w:hint="eastAsia"/>
          <w:sz w:val="24"/>
        </w:rPr>
        <w:t>乡镇</w:t>
      </w:r>
      <w:r w:rsidR="00141E78" w:rsidRPr="00141E78">
        <w:rPr>
          <w:rFonts w:hint="eastAsia"/>
          <w:sz w:val="24"/>
        </w:rPr>
        <w:t>都有</w:t>
      </w:r>
      <w:r w:rsidR="00FD5E80">
        <w:rPr>
          <w:rFonts w:hint="eastAsia"/>
          <w:sz w:val="24"/>
        </w:rPr>
        <w:t>管道</w:t>
      </w:r>
      <w:r w:rsidR="00141E78" w:rsidRPr="00141E78">
        <w:rPr>
          <w:rFonts w:hint="eastAsia"/>
          <w:sz w:val="24"/>
        </w:rPr>
        <w:t>连通所需要的最低成本</w:t>
      </w:r>
      <w:r w:rsidR="00BF3A33">
        <w:rPr>
          <w:rFonts w:hint="eastAsia"/>
          <w:sz w:val="24"/>
        </w:rPr>
        <w:t>（单位：千万元）</w:t>
      </w:r>
      <w:r w:rsidR="00141E78" w:rsidRPr="00141E78">
        <w:rPr>
          <w:rFonts w:hint="eastAsia"/>
          <w:sz w:val="24"/>
        </w:rPr>
        <w:t>。</w:t>
      </w:r>
      <w:r w:rsidR="00FE3133">
        <w:rPr>
          <w:rFonts w:hint="eastAsia"/>
          <w:sz w:val="24"/>
        </w:rPr>
        <w:t>要求</w:t>
      </w:r>
      <w:r w:rsidR="001D1DCE">
        <w:rPr>
          <w:rFonts w:hint="eastAsia"/>
          <w:sz w:val="24"/>
        </w:rPr>
        <w:t>画出应铺设的管道图，求出建设成本。</w:t>
      </w:r>
      <w:r w:rsidR="002E27ED">
        <w:rPr>
          <w:rFonts w:hint="eastAsia"/>
          <w:sz w:val="24"/>
        </w:rPr>
        <w:t>（本题</w:t>
      </w:r>
      <w:r w:rsidR="00FE3133">
        <w:rPr>
          <w:rFonts w:hint="eastAsia"/>
          <w:sz w:val="24"/>
        </w:rPr>
        <w:t>12</w:t>
      </w:r>
      <w:r w:rsidR="002E27ED">
        <w:rPr>
          <w:rFonts w:hint="eastAsia"/>
          <w:sz w:val="24"/>
        </w:rPr>
        <w:t>分）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6"/>
        <w:gridCol w:w="696"/>
        <w:gridCol w:w="936"/>
        <w:gridCol w:w="2216"/>
        <w:gridCol w:w="696"/>
        <w:gridCol w:w="936"/>
      </w:tblGrid>
      <w:tr w:rsidR="00F35954" w:rsidTr="00BF3A33"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线路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成本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线路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成本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35954" w:rsidTr="00BF3A33"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祖山镇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凉水河乡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F35954" w:rsidRDefault="00BF3A33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已建成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隔河头镇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朱杖子乡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</w:tcPr>
          <w:p w:rsidR="00F35954" w:rsidRDefault="00BF3A33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</w:tr>
      <w:tr w:rsidR="00F35954" w:rsidTr="00BF3A33"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祖山镇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龙王庙乡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F35954" w:rsidRDefault="00BF3A33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隔河头镇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马圈子镇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</w:tcPr>
          <w:p w:rsidR="00F35954" w:rsidRDefault="00BF3A33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</w:tr>
      <w:tr w:rsidR="00F35954" w:rsidTr="00BF3A33"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祖山镇</w:t>
            </w:r>
            <w:r>
              <w:rPr>
                <w:rFonts w:hint="eastAsia"/>
                <w:sz w:val="24"/>
              </w:rPr>
              <w:t>-</w:t>
            </w:r>
            <w:proofErr w:type="gramStart"/>
            <w:r>
              <w:rPr>
                <w:rFonts w:hint="eastAsia"/>
                <w:sz w:val="24"/>
              </w:rPr>
              <w:t>木头凳镇</w:t>
            </w:r>
            <w:proofErr w:type="gramEnd"/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F35954" w:rsidRDefault="00BF3A33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马圈子镇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凉水河乡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</w:tcPr>
          <w:p w:rsidR="00F35954" w:rsidRDefault="00BF3A33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</w:tr>
      <w:tr w:rsidR="00F35954" w:rsidTr="00BF3A33"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木头凳镇</w:t>
            </w:r>
            <w:proofErr w:type="gramEnd"/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隔河头镇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F35954" w:rsidRDefault="00BF3A33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马圈子镇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朱杖子乡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</w:tcPr>
          <w:p w:rsidR="00F35954" w:rsidRDefault="00BF3A33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</w:tr>
      <w:tr w:rsidR="00F35954" w:rsidTr="00BF3A33"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木头凳镇</w:t>
            </w:r>
            <w:proofErr w:type="gramEnd"/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龙王庙乡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F35954" w:rsidRDefault="00BF3A33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朱杖子乡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凉水河乡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</w:tcPr>
          <w:p w:rsidR="00F35954" w:rsidRDefault="00BF3A33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</w:tr>
      <w:tr w:rsidR="00F35954" w:rsidTr="00BF3A33"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隔河头镇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龙王庙乡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F35954" w:rsidRDefault="00BF3A33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未建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凉水河乡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龙王庙乡</w:t>
            </w:r>
          </w:p>
        </w:tc>
        <w:tc>
          <w:tcPr>
            <w:tcW w:w="0" w:type="auto"/>
          </w:tcPr>
          <w:p w:rsidR="00F35954" w:rsidRDefault="00F35954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</w:tcPr>
          <w:p w:rsidR="00F35954" w:rsidRDefault="00BF3A33" w:rsidP="00F3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已建成</w:t>
            </w:r>
          </w:p>
        </w:tc>
      </w:tr>
    </w:tbl>
    <w:p w:rsidR="00FD5E80" w:rsidRDefault="00FE3133">
      <w:pPr>
        <w:rPr>
          <w:sz w:val="24"/>
        </w:rPr>
      </w:pPr>
      <w:r>
        <w:rPr>
          <w:rFonts w:hint="eastAsia"/>
          <w:sz w:val="24"/>
        </w:rPr>
        <w:t>答：运用普里</w:t>
      </w:r>
      <w:proofErr w:type="gramStart"/>
      <w:r>
        <w:rPr>
          <w:rFonts w:hint="eastAsia"/>
          <w:sz w:val="24"/>
        </w:rPr>
        <w:t>姆</w:t>
      </w:r>
      <w:proofErr w:type="gramEnd"/>
      <w:r>
        <w:rPr>
          <w:rFonts w:hint="eastAsia"/>
          <w:sz w:val="24"/>
        </w:rPr>
        <w:t>或克鲁斯卡尔算法均可。</w:t>
      </w:r>
    </w:p>
    <w:p w:rsidR="002E27ED" w:rsidRDefault="00FD5E80">
      <w:r w:rsidRPr="00FD5E80">
        <w:rPr>
          <w:noProof/>
        </w:rPr>
        <w:drawing>
          <wp:inline distT="0" distB="0" distL="0" distR="0" wp14:anchorId="43E232E2" wp14:editId="3417FA36">
            <wp:extent cx="5067300" cy="1922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ED" w:rsidRDefault="001D1DCE" w:rsidP="001D1DCE">
      <w:pPr>
        <w:rPr>
          <w:sz w:val="24"/>
        </w:rPr>
      </w:pPr>
      <w:r w:rsidRPr="001D1DCE">
        <w:rPr>
          <w:rFonts w:hint="eastAsia"/>
          <w:sz w:val="24"/>
        </w:rPr>
        <w:t>建设成本为：</w:t>
      </w:r>
      <w:r>
        <w:rPr>
          <w:rFonts w:hint="eastAsia"/>
          <w:sz w:val="24"/>
        </w:rPr>
        <w:t>总建设成本</w:t>
      </w:r>
      <w:r w:rsidRPr="001D1DCE">
        <w:rPr>
          <w:rFonts w:hint="eastAsia"/>
          <w:sz w:val="24"/>
        </w:rPr>
        <w:t>14</w:t>
      </w:r>
      <w:r w:rsidRPr="001D1DCE">
        <w:rPr>
          <w:rFonts w:hint="eastAsia"/>
          <w:sz w:val="24"/>
        </w:rPr>
        <w:t>（千万）或</w:t>
      </w:r>
      <w:r>
        <w:rPr>
          <w:rFonts w:hint="eastAsia"/>
          <w:sz w:val="24"/>
        </w:rPr>
        <w:t>后续成本</w:t>
      </w:r>
      <w:r w:rsidRPr="001D1DCE">
        <w:rPr>
          <w:rFonts w:hint="eastAsia"/>
          <w:sz w:val="24"/>
        </w:rPr>
        <w:t>9</w:t>
      </w:r>
      <w:r w:rsidRPr="001D1DCE">
        <w:rPr>
          <w:rFonts w:hint="eastAsia"/>
          <w:sz w:val="24"/>
        </w:rPr>
        <w:t>（千万</w:t>
      </w:r>
      <w:r w:rsidRPr="001D1DCE">
        <w:rPr>
          <w:sz w:val="24"/>
        </w:rPr>
        <w:t>）</w:t>
      </w:r>
      <w:r>
        <w:rPr>
          <w:rFonts w:hint="eastAsia"/>
          <w:sz w:val="24"/>
        </w:rPr>
        <w:t>。</w:t>
      </w:r>
    </w:p>
    <w:p w:rsidR="001D1DCE" w:rsidRPr="001D1DCE" w:rsidRDefault="001D1DCE" w:rsidP="001D1DCE">
      <w:pPr>
        <w:rPr>
          <w:sz w:val="24"/>
        </w:rPr>
      </w:pPr>
      <w:r>
        <w:rPr>
          <w:rFonts w:hint="eastAsia"/>
          <w:sz w:val="24"/>
        </w:rPr>
        <w:t>评分标准：最小生成树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分，如能运用最小生成树算法但结果有误，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分；</w:t>
      </w:r>
      <w:r>
        <w:rPr>
          <w:rFonts w:hint="eastAsia"/>
          <w:sz w:val="24"/>
        </w:rPr>
        <w:t>最小成本计算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分。</w:t>
      </w:r>
    </w:p>
    <w:p w:rsidR="000956AB" w:rsidRPr="001D1DCE" w:rsidRDefault="000956AB" w:rsidP="001D1DCE">
      <w:pPr>
        <w:rPr>
          <w:sz w:val="24"/>
        </w:rPr>
      </w:pPr>
      <w:r w:rsidRPr="001D1DCE">
        <w:rPr>
          <w:rFonts w:hint="eastAsia"/>
          <w:sz w:val="24"/>
        </w:rPr>
        <w:t>4.</w:t>
      </w:r>
      <w:r w:rsidRPr="001D1DCE">
        <w:rPr>
          <w:sz w:val="24"/>
        </w:rPr>
        <w:t xml:space="preserve"> </w:t>
      </w:r>
      <w:r w:rsidRPr="001D1DCE">
        <w:rPr>
          <w:sz w:val="24"/>
        </w:rPr>
        <w:t>对序列</w:t>
      </w:r>
      <w:r w:rsidRPr="001D1DCE">
        <w:rPr>
          <w:sz w:val="24"/>
        </w:rPr>
        <w:t>(49</w:t>
      </w:r>
      <w:r w:rsidRPr="001D1DCE">
        <w:rPr>
          <w:sz w:val="24"/>
        </w:rPr>
        <w:t>，</w:t>
      </w:r>
      <w:r w:rsidRPr="001D1DCE">
        <w:rPr>
          <w:sz w:val="24"/>
        </w:rPr>
        <w:t>38</w:t>
      </w:r>
      <w:r w:rsidRPr="001D1DCE">
        <w:rPr>
          <w:sz w:val="24"/>
        </w:rPr>
        <w:t>，</w:t>
      </w:r>
      <w:r w:rsidRPr="001D1DCE">
        <w:rPr>
          <w:sz w:val="24"/>
        </w:rPr>
        <w:t>65</w:t>
      </w:r>
      <w:r w:rsidRPr="001D1DCE">
        <w:rPr>
          <w:sz w:val="24"/>
        </w:rPr>
        <w:t>，</w:t>
      </w:r>
      <w:r w:rsidRPr="001D1DCE">
        <w:rPr>
          <w:sz w:val="24"/>
        </w:rPr>
        <w:t>97</w:t>
      </w:r>
      <w:r w:rsidRPr="001D1DCE">
        <w:rPr>
          <w:sz w:val="24"/>
        </w:rPr>
        <w:t>，</w:t>
      </w:r>
      <w:r w:rsidRPr="001D1DCE">
        <w:rPr>
          <w:sz w:val="24"/>
        </w:rPr>
        <w:t>76</w:t>
      </w:r>
      <w:r w:rsidRPr="001D1DCE">
        <w:rPr>
          <w:sz w:val="24"/>
        </w:rPr>
        <w:t>，</w:t>
      </w:r>
      <w:r w:rsidRPr="001D1DCE">
        <w:rPr>
          <w:sz w:val="24"/>
        </w:rPr>
        <w:t>13</w:t>
      </w:r>
      <w:r w:rsidRPr="001D1DCE">
        <w:rPr>
          <w:sz w:val="24"/>
        </w:rPr>
        <w:t>，</w:t>
      </w:r>
      <w:r w:rsidRPr="001D1DCE">
        <w:rPr>
          <w:sz w:val="24"/>
        </w:rPr>
        <w:t>27</w:t>
      </w:r>
      <w:r w:rsidRPr="001D1DCE">
        <w:rPr>
          <w:sz w:val="24"/>
        </w:rPr>
        <w:t>，</w:t>
      </w:r>
      <w:r w:rsidRPr="001D1DCE">
        <w:rPr>
          <w:sz w:val="24"/>
        </w:rPr>
        <w:t>50)</w:t>
      </w:r>
      <w:r w:rsidRPr="001D1DCE">
        <w:rPr>
          <w:sz w:val="24"/>
        </w:rPr>
        <w:t>，构造平衡二叉树。</w:t>
      </w:r>
      <w:r w:rsidR="001D1DCE">
        <w:rPr>
          <w:rFonts w:hint="eastAsia"/>
          <w:sz w:val="24"/>
        </w:rPr>
        <w:t>（本题</w:t>
      </w:r>
      <w:r w:rsidR="001D1DCE">
        <w:rPr>
          <w:rFonts w:hint="eastAsia"/>
          <w:sz w:val="24"/>
        </w:rPr>
        <w:t>10</w:t>
      </w:r>
      <w:r w:rsidR="001D1DCE">
        <w:rPr>
          <w:rFonts w:hint="eastAsia"/>
          <w:sz w:val="24"/>
        </w:rPr>
        <w:t>分）</w:t>
      </w:r>
    </w:p>
    <w:p w:rsidR="000956AB" w:rsidRPr="001D1DCE" w:rsidRDefault="000956AB" w:rsidP="001D1DCE">
      <w:pPr>
        <w:jc w:val="center"/>
        <w:rPr>
          <w:sz w:val="24"/>
        </w:rPr>
      </w:pPr>
      <w:r w:rsidRPr="001D1DCE">
        <w:rPr>
          <w:noProof/>
          <w:sz w:val="24"/>
        </w:rPr>
        <w:drawing>
          <wp:inline distT="0" distB="0" distL="0" distR="0" wp14:anchorId="45306545" wp14:editId="38929000">
            <wp:extent cx="2398705" cy="19469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342" cy="19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CE" w:rsidRPr="001D1DCE" w:rsidRDefault="001D1DCE" w:rsidP="001D1DCE">
      <w:pPr>
        <w:rPr>
          <w:sz w:val="24"/>
        </w:rPr>
      </w:pPr>
      <w:r>
        <w:rPr>
          <w:rFonts w:hint="eastAsia"/>
          <w:sz w:val="24"/>
        </w:rPr>
        <w:t>评分标准：</w:t>
      </w:r>
      <w:r w:rsidRPr="001D1DCE">
        <w:rPr>
          <w:sz w:val="24"/>
        </w:rPr>
        <w:t>平衡二叉树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分，若方法正确但结果有误，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分。</w:t>
      </w:r>
    </w:p>
    <w:p w:rsidR="002E27ED" w:rsidRPr="001D1DCE" w:rsidRDefault="000956AB" w:rsidP="001D1DCE">
      <w:pPr>
        <w:rPr>
          <w:sz w:val="24"/>
        </w:rPr>
      </w:pPr>
      <w:r w:rsidRPr="001D1DCE">
        <w:rPr>
          <w:rFonts w:hint="eastAsia"/>
          <w:sz w:val="24"/>
        </w:rPr>
        <w:t>5</w:t>
      </w:r>
      <w:r w:rsidR="001D1DCE">
        <w:rPr>
          <w:rFonts w:hint="eastAsia"/>
          <w:sz w:val="24"/>
        </w:rPr>
        <w:t>.</w:t>
      </w:r>
      <w:r w:rsidRPr="001D1DCE">
        <w:rPr>
          <w:sz w:val="24"/>
        </w:rPr>
        <w:t xml:space="preserve"> </w:t>
      </w:r>
      <w:r w:rsidR="003166D7" w:rsidRPr="001D1DCE">
        <w:rPr>
          <w:rFonts w:hint="eastAsia"/>
          <w:sz w:val="24"/>
        </w:rPr>
        <w:t>堆排序中，</w:t>
      </w:r>
      <w:r w:rsidR="00E17F09" w:rsidRPr="001D1DCE">
        <w:rPr>
          <w:rFonts w:hint="eastAsia"/>
          <w:sz w:val="24"/>
        </w:rPr>
        <w:t>如果需要升序，就建大</w:t>
      </w:r>
      <w:r w:rsidR="003166D7" w:rsidRPr="001D1DCE">
        <w:rPr>
          <w:rFonts w:hint="eastAsia"/>
          <w:sz w:val="24"/>
        </w:rPr>
        <w:t>顶</w:t>
      </w:r>
      <w:r w:rsidR="00E17F09" w:rsidRPr="001D1DCE">
        <w:rPr>
          <w:rFonts w:hint="eastAsia"/>
          <w:sz w:val="24"/>
        </w:rPr>
        <w:t>堆，需要降序，就建</w:t>
      </w:r>
      <w:proofErr w:type="gramStart"/>
      <w:r w:rsidR="00E17F09" w:rsidRPr="001D1DCE">
        <w:rPr>
          <w:rFonts w:hint="eastAsia"/>
          <w:sz w:val="24"/>
        </w:rPr>
        <w:t>小</w:t>
      </w:r>
      <w:r w:rsidR="003166D7" w:rsidRPr="001D1DCE">
        <w:rPr>
          <w:rFonts w:hint="eastAsia"/>
          <w:sz w:val="24"/>
        </w:rPr>
        <w:t>顶</w:t>
      </w:r>
      <w:r w:rsidR="00E17F09" w:rsidRPr="001D1DCE">
        <w:rPr>
          <w:rFonts w:hint="eastAsia"/>
          <w:sz w:val="24"/>
        </w:rPr>
        <w:t>堆</w:t>
      </w:r>
      <w:proofErr w:type="gramEnd"/>
      <w:r w:rsidR="003166D7" w:rsidRPr="001D1DCE">
        <w:rPr>
          <w:rFonts w:hint="eastAsia"/>
          <w:sz w:val="24"/>
        </w:rPr>
        <w:t>，</w:t>
      </w:r>
      <w:r w:rsidR="00E17F09" w:rsidRPr="001D1DCE">
        <w:rPr>
          <w:rFonts w:hint="eastAsia"/>
          <w:sz w:val="24"/>
        </w:rPr>
        <w:t>对关键字序列</w:t>
      </w:r>
      <w:r w:rsidR="00E17F09" w:rsidRPr="001D1DCE">
        <w:rPr>
          <w:rFonts w:hint="eastAsia"/>
          <w:sz w:val="24"/>
        </w:rPr>
        <w:t>(26</w:t>
      </w:r>
      <w:r w:rsidR="00E17F09" w:rsidRPr="001D1DCE">
        <w:rPr>
          <w:rFonts w:hint="eastAsia"/>
          <w:sz w:val="24"/>
        </w:rPr>
        <w:t>，</w:t>
      </w:r>
      <w:r w:rsidR="00E17F09" w:rsidRPr="001D1DCE">
        <w:rPr>
          <w:rFonts w:hint="eastAsia"/>
          <w:sz w:val="24"/>
        </w:rPr>
        <w:t>18</w:t>
      </w:r>
      <w:r w:rsidR="00E17F09" w:rsidRPr="001D1DCE">
        <w:rPr>
          <w:rFonts w:hint="eastAsia"/>
          <w:sz w:val="24"/>
        </w:rPr>
        <w:t>，</w:t>
      </w:r>
      <w:r w:rsidR="00E17F09" w:rsidRPr="001D1DCE">
        <w:rPr>
          <w:rFonts w:hint="eastAsia"/>
          <w:sz w:val="24"/>
        </w:rPr>
        <w:t>60</w:t>
      </w:r>
      <w:r w:rsidR="00E17F09" w:rsidRPr="001D1DCE">
        <w:rPr>
          <w:rFonts w:hint="eastAsia"/>
          <w:sz w:val="24"/>
        </w:rPr>
        <w:t>，</w:t>
      </w:r>
      <w:r w:rsidR="00E17F09" w:rsidRPr="001D1DCE">
        <w:rPr>
          <w:rFonts w:hint="eastAsia"/>
          <w:sz w:val="24"/>
        </w:rPr>
        <w:t>14</w:t>
      </w:r>
      <w:r w:rsidR="00E17F09" w:rsidRPr="001D1DCE">
        <w:rPr>
          <w:rFonts w:hint="eastAsia"/>
          <w:sz w:val="24"/>
        </w:rPr>
        <w:t>，</w:t>
      </w:r>
      <w:r w:rsidR="00E17F09" w:rsidRPr="001D1DCE">
        <w:rPr>
          <w:rFonts w:hint="eastAsia"/>
          <w:sz w:val="24"/>
        </w:rPr>
        <w:t>7</w:t>
      </w:r>
      <w:r w:rsidR="00E17F09" w:rsidRPr="001D1DCE">
        <w:rPr>
          <w:rFonts w:hint="eastAsia"/>
          <w:sz w:val="24"/>
        </w:rPr>
        <w:t>，</w:t>
      </w:r>
      <w:r w:rsidR="00E17F09" w:rsidRPr="001D1DCE">
        <w:rPr>
          <w:rFonts w:hint="eastAsia"/>
          <w:sz w:val="24"/>
        </w:rPr>
        <w:t>45</w:t>
      </w:r>
      <w:r w:rsidR="00E17F09" w:rsidRPr="001D1DCE">
        <w:rPr>
          <w:rFonts w:hint="eastAsia"/>
          <w:sz w:val="24"/>
        </w:rPr>
        <w:t>，</w:t>
      </w:r>
      <w:r w:rsidR="00E17F09" w:rsidRPr="001D1DCE">
        <w:rPr>
          <w:rFonts w:hint="eastAsia"/>
          <w:sz w:val="24"/>
        </w:rPr>
        <w:t>13</w:t>
      </w:r>
      <w:r w:rsidR="00E17F09" w:rsidRPr="001D1DCE">
        <w:rPr>
          <w:rFonts w:hint="eastAsia"/>
          <w:sz w:val="24"/>
        </w:rPr>
        <w:t>，</w:t>
      </w:r>
      <w:r w:rsidR="00E17F09" w:rsidRPr="001D1DCE">
        <w:rPr>
          <w:rFonts w:hint="eastAsia"/>
          <w:sz w:val="24"/>
        </w:rPr>
        <w:t>32)</w:t>
      </w:r>
      <w:r w:rsidR="00E17F09" w:rsidRPr="001D1DCE">
        <w:rPr>
          <w:rFonts w:hint="eastAsia"/>
          <w:sz w:val="24"/>
        </w:rPr>
        <w:t>进行降序的堆排序，写出构建的初始堆</w:t>
      </w:r>
      <w:r w:rsidR="00E17F09" w:rsidRPr="001D1DCE">
        <w:rPr>
          <w:rFonts w:hint="eastAsia"/>
          <w:sz w:val="24"/>
        </w:rPr>
        <w:t>(</w:t>
      </w:r>
      <w:proofErr w:type="gramStart"/>
      <w:r w:rsidR="00E17F09" w:rsidRPr="001D1DCE">
        <w:rPr>
          <w:rFonts w:hint="eastAsia"/>
          <w:sz w:val="24"/>
        </w:rPr>
        <w:t>小</w:t>
      </w:r>
      <w:r w:rsidR="003166D7" w:rsidRPr="001D1DCE">
        <w:rPr>
          <w:rFonts w:hint="eastAsia"/>
          <w:sz w:val="24"/>
        </w:rPr>
        <w:t>顶</w:t>
      </w:r>
      <w:proofErr w:type="gramEnd"/>
      <w:r w:rsidR="00E17F09" w:rsidRPr="001D1DCE">
        <w:rPr>
          <w:rFonts w:hint="eastAsia"/>
          <w:sz w:val="24"/>
        </w:rPr>
        <w:t>堆</w:t>
      </w:r>
      <w:r w:rsidR="00E17F09" w:rsidRPr="001D1DCE">
        <w:rPr>
          <w:rFonts w:hint="eastAsia"/>
          <w:sz w:val="24"/>
        </w:rPr>
        <w:t>)</w:t>
      </w:r>
      <w:r w:rsidR="00E17F09" w:rsidRPr="001D1DCE">
        <w:rPr>
          <w:rFonts w:hint="eastAsia"/>
          <w:sz w:val="24"/>
        </w:rPr>
        <w:t>及前两趟重建</w:t>
      </w:r>
      <w:proofErr w:type="gramStart"/>
      <w:r w:rsidR="00E17F09" w:rsidRPr="001D1DCE">
        <w:rPr>
          <w:rFonts w:hint="eastAsia"/>
          <w:sz w:val="24"/>
        </w:rPr>
        <w:t>堆之</w:t>
      </w:r>
      <w:proofErr w:type="gramEnd"/>
      <w:r w:rsidR="00E17F09" w:rsidRPr="001D1DCE">
        <w:rPr>
          <w:rFonts w:hint="eastAsia"/>
          <w:sz w:val="24"/>
        </w:rPr>
        <w:t>后序列状态。</w:t>
      </w:r>
      <w:r w:rsidR="001D1DCE">
        <w:rPr>
          <w:rFonts w:hint="eastAsia"/>
          <w:sz w:val="24"/>
        </w:rPr>
        <w:t>（本题</w:t>
      </w:r>
      <w:r w:rsidR="001D1DCE">
        <w:rPr>
          <w:rFonts w:hint="eastAsia"/>
          <w:sz w:val="24"/>
        </w:rPr>
        <w:t>10</w:t>
      </w:r>
      <w:r w:rsidR="001D1DCE">
        <w:rPr>
          <w:rFonts w:hint="eastAsia"/>
          <w:sz w:val="24"/>
        </w:rPr>
        <w:t>分）</w:t>
      </w:r>
    </w:p>
    <w:p w:rsidR="003166D7" w:rsidRPr="001D1DCE" w:rsidRDefault="003166D7" w:rsidP="001D1DCE">
      <w:pPr>
        <w:rPr>
          <w:sz w:val="24"/>
        </w:rPr>
      </w:pPr>
      <w:r w:rsidRPr="001D1DCE">
        <w:rPr>
          <w:rFonts w:hint="eastAsia"/>
          <w:sz w:val="24"/>
        </w:rPr>
        <w:t>构建的初始堆</w:t>
      </w:r>
      <w:r w:rsidRPr="001D1DCE">
        <w:rPr>
          <w:rFonts w:hint="eastAsia"/>
          <w:sz w:val="24"/>
        </w:rPr>
        <w:t xml:space="preserve">: </w:t>
      </w:r>
      <w:r w:rsidR="001D1DCE">
        <w:rPr>
          <w:sz w:val="24"/>
        </w:rPr>
        <w:t xml:space="preserve">             </w:t>
      </w:r>
      <w:r w:rsidR="001D1DCE">
        <w:rPr>
          <w:rFonts w:hint="eastAsia"/>
          <w:sz w:val="24"/>
        </w:rPr>
        <w:t xml:space="preserve">7  </w:t>
      </w:r>
      <w:r w:rsidR="004A5CFC">
        <w:rPr>
          <w:rFonts w:hint="eastAsia"/>
          <w:sz w:val="24"/>
        </w:rPr>
        <w:t>14</w:t>
      </w:r>
      <w:r w:rsidR="001D1DCE">
        <w:rPr>
          <w:rFonts w:hint="eastAsia"/>
          <w:sz w:val="24"/>
        </w:rPr>
        <w:t xml:space="preserve">  </w:t>
      </w:r>
      <w:r w:rsidR="004A5CFC">
        <w:rPr>
          <w:rFonts w:hint="eastAsia"/>
          <w:sz w:val="24"/>
        </w:rPr>
        <w:t>13</w:t>
      </w:r>
      <w:r w:rsidR="001D1DCE">
        <w:rPr>
          <w:rFonts w:hint="eastAsia"/>
          <w:sz w:val="24"/>
        </w:rPr>
        <w:t xml:space="preserve">  </w:t>
      </w:r>
      <w:r w:rsidR="004A5CFC">
        <w:rPr>
          <w:rFonts w:hint="eastAsia"/>
          <w:sz w:val="24"/>
        </w:rPr>
        <w:t>26</w:t>
      </w:r>
      <w:r w:rsidR="001D1DCE">
        <w:rPr>
          <w:rFonts w:hint="eastAsia"/>
          <w:sz w:val="24"/>
        </w:rPr>
        <w:t xml:space="preserve">  18  45  60  3</w:t>
      </w:r>
      <w:r w:rsidR="004A5CFC">
        <w:rPr>
          <w:rFonts w:hint="eastAsia"/>
          <w:sz w:val="24"/>
        </w:rPr>
        <w:t>2</w:t>
      </w:r>
      <w:r w:rsidR="001D1DCE">
        <w:rPr>
          <w:sz w:val="24"/>
        </w:rPr>
        <w:t xml:space="preserve"> (4</w:t>
      </w:r>
      <w:r w:rsidR="001D1DCE">
        <w:rPr>
          <w:rFonts w:hint="eastAsia"/>
          <w:sz w:val="24"/>
        </w:rPr>
        <w:t>分</w:t>
      </w:r>
      <w:r w:rsidR="001D1DCE">
        <w:rPr>
          <w:rFonts w:hint="eastAsia"/>
          <w:sz w:val="24"/>
        </w:rPr>
        <w:t>)</w:t>
      </w:r>
    </w:p>
    <w:p w:rsidR="003166D7" w:rsidRPr="001D1DCE" w:rsidRDefault="003166D7" w:rsidP="001D1DCE">
      <w:pPr>
        <w:rPr>
          <w:sz w:val="24"/>
        </w:rPr>
      </w:pPr>
      <w:r w:rsidRPr="001D1DCE">
        <w:rPr>
          <w:rFonts w:hint="eastAsia"/>
          <w:sz w:val="24"/>
        </w:rPr>
        <w:t>第一趟重建</w:t>
      </w:r>
      <w:proofErr w:type="gramStart"/>
      <w:r w:rsidRPr="001D1DCE">
        <w:rPr>
          <w:rFonts w:hint="eastAsia"/>
          <w:sz w:val="24"/>
        </w:rPr>
        <w:t>堆之后</w:t>
      </w:r>
      <w:proofErr w:type="gramEnd"/>
      <w:r w:rsidRPr="001D1DCE">
        <w:rPr>
          <w:rFonts w:hint="eastAsia"/>
          <w:sz w:val="24"/>
        </w:rPr>
        <w:t>序列状态：</w:t>
      </w:r>
      <w:r w:rsidRPr="001D1DCE">
        <w:rPr>
          <w:rFonts w:hint="eastAsia"/>
          <w:sz w:val="24"/>
        </w:rPr>
        <w:t xml:space="preserve">13  14  </w:t>
      </w:r>
      <w:r w:rsidR="004A5CFC">
        <w:rPr>
          <w:rFonts w:hint="eastAsia"/>
          <w:sz w:val="24"/>
        </w:rPr>
        <w:t>32</w:t>
      </w:r>
      <w:r w:rsidRPr="001D1DCE">
        <w:rPr>
          <w:rFonts w:hint="eastAsia"/>
          <w:sz w:val="24"/>
        </w:rPr>
        <w:t xml:space="preserve">  </w:t>
      </w:r>
      <w:r w:rsidR="004A5CFC">
        <w:rPr>
          <w:rFonts w:hint="eastAsia"/>
          <w:sz w:val="24"/>
        </w:rPr>
        <w:t>26</w:t>
      </w:r>
      <w:r w:rsidRPr="001D1DCE">
        <w:rPr>
          <w:rFonts w:hint="eastAsia"/>
          <w:sz w:val="24"/>
        </w:rPr>
        <w:t xml:space="preserve">  18  45  60  7</w:t>
      </w:r>
      <w:r w:rsidR="00BF51D5">
        <w:rPr>
          <w:sz w:val="24"/>
        </w:rPr>
        <w:t xml:space="preserve"> (</w:t>
      </w:r>
      <w:r w:rsidR="00BF51D5">
        <w:rPr>
          <w:rFonts w:hint="eastAsia"/>
          <w:sz w:val="24"/>
        </w:rPr>
        <w:t>3</w:t>
      </w:r>
      <w:r w:rsidR="00BF51D5">
        <w:rPr>
          <w:rFonts w:hint="eastAsia"/>
          <w:sz w:val="24"/>
        </w:rPr>
        <w:t>分</w:t>
      </w:r>
      <w:r w:rsidR="00BF51D5">
        <w:rPr>
          <w:rFonts w:hint="eastAsia"/>
          <w:sz w:val="24"/>
        </w:rPr>
        <w:t>)</w:t>
      </w:r>
    </w:p>
    <w:p w:rsidR="002E27ED" w:rsidRPr="001D1DCE" w:rsidRDefault="003166D7" w:rsidP="001D1DCE">
      <w:pPr>
        <w:rPr>
          <w:sz w:val="24"/>
        </w:rPr>
      </w:pPr>
      <w:r w:rsidRPr="001D1DCE">
        <w:rPr>
          <w:rFonts w:hint="eastAsia"/>
          <w:sz w:val="24"/>
        </w:rPr>
        <w:t>第二趟重建堆之后序列状态：</w:t>
      </w:r>
      <w:r w:rsidRPr="001D1DCE">
        <w:rPr>
          <w:rFonts w:hint="eastAsia"/>
          <w:sz w:val="24"/>
        </w:rPr>
        <w:t xml:space="preserve">14  18  </w:t>
      </w:r>
      <w:r w:rsidR="004A5CFC">
        <w:rPr>
          <w:rFonts w:hint="eastAsia"/>
          <w:sz w:val="24"/>
        </w:rPr>
        <w:t>32</w:t>
      </w:r>
      <w:r w:rsidRPr="001D1DCE">
        <w:rPr>
          <w:rFonts w:hint="eastAsia"/>
          <w:sz w:val="24"/>
        </w:rPr>
        <w:t xml:space="preserve">  </w:t>
      </w:r>
      <w:r w:rsidR="004A5CFC">
        <w:rPr>
          <w:rFonts w:hint="eastAsia"/>
          <w:sz w:val="24"/>
        </w:rPr>
        <w:t>26</w:t>
      </w:r>
      <w:bookmarkStart w:id="0" w:name="_GoBack"/>
      <w:bookmarkEnd w:id="0"/>
      <w:r w:rsidRPr="001D1DCE">
        <w:rPr>
          <w:rFonts w:hint="eastAsia"/>
          <w:sz w:val="24"/>
        </w:rPr>
        <w:t xml:space="preserve">  60  45  13  7</w:t>
      </w:r>
      <w:r w:rsidR="00BF51D5">
        <w:rPr>
          <w:sz w:val="24"/>
        </w:rPr>
        <w:t xml:space="preserve"> (</w:t>
      </w:r>
      <w:r w:rsidR="00BF51D5">
        <w:rPr>
          <w:rFonts w:hint="eastAsia"/>
          <w:sz w:val="24"/>
        </w:rPr>
        <w:t>3</w:t>
      </w:r>
      <w:r w:rsidR="00BF51D5">
        <w:rPr>
          <w:rFonts w:hint="eastAsia"/>
          <w:sz w:val="24"/>
        </w:rPr>
        <w:t>分</w:t>
      </w:r>
      <w:r w:rsidR="00BF51D5">
        <w:rPr>
          <w:rFonts w:hint="eastAsia"/>
          <w:sz w:val="24"/>
        </w:rPr>
        <w:t>)</w:t>
      </w:r>
    </w:p>
    <w:p w:rsidR="002E27ED" w:rsidRPr="00BF51D5" w:rsidRDefault="00BF51D5" w:rsidP="001D1DCE">
      <w:pPr>
        <w:rPr>
          <w:rFonts w:ascii="宋体" w:hAnsi="宋体"/>
          <w:b/>
          <w:sz w:val="24"/>
        </w:rPr>
      </w:pPr>
      <w:r>
        <w:rPr>
          <w:rFonts w:hint="eastAsia"/>
          <w:sz w:val="24"/>
        </w:rPr>
        <w:t>评分标准：全部正确得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分，若方法正确但结果有误</w:t>
      </w:r>
      <w:r>
        <w:rPr>
          <w:rFonts w:hint="eastAsia"/>
          <w:sz w:val="24"/>
        </w:rPr>
        <w:t>2-8</w:t>
      </w:r>
      <w:r>
        <w:rPr>
          <w:rFonts w:hint="eastAsia"/>
          <w:sz w:val="24"/>
        </w:rPr>
        <w:t>分。</w:t>
      </w:r>
    </w:p>
    <w:tbl>
      <w:tblPr>
        <w:tblpPr w:leftFromText="180" w:rightFromText="180" w:vertAnchor="text" w:horzAnchor="page" w:tblpX="11449" w:tblpY="1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992"/>
        <w:gridCol w:w="6387"/>
      </w:tblGrid>
      <w:tr w:rsidR="00713C9A" w:rsidRPr="003007FA" w:rsidTr="00713C9A">
        <w:trPr>
          <w:trHeight w:val="560"/>
        </w:trPr>
        <w:tc>
          <w:tcPr>
            <w:tcW w:w="601" w:type="dxa"/>
            <w:vAlign w:val="center"/>
          </w:tcPr>
          <w:p w:rsidR="00713C9A" w:rsidRPr="003007FA" w:rsidRDefault="00713C9A" w:rsidP="00713C9A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vAlign w:val="center"/>
          </w:tcPr>
          <w:p w:rsidR="00713C9A" w:rsidRPr="003007FA" w:rsidRDefault="00713C9A" w:rsidP="00713C9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 w:rsidR="00713C9A" w:rsidRPr="009C326A" w:rsidRDefault="00713C9A" w:rsidP="00713C9A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四、</w:t>
            </w:r>
            <w:r>
              <w:rPr>
                <w:rFonts w:hint="eastAsia"/>
                <w:b/>
                <w:sz w:val="24"/>
              </w:rPr>
              <w:t>算法</w:t>
            </w:r>
            <w:r w:rsidRPr="009C326A">
              <w:rPr>
                <w:rFonts w:hint="eastAsia"/>
                <w:b/>
                <w:sz w:val="24"/>
              </w:rPr>
              <w:t>题（</w:t>
            </w:r>
            <w:r>
              <w:rPr>
                <w:b/>
                <w:sz w:val="24"/>
              </w:rPr>
              <w:t>3</w:t>
            </w:r>
            <w:r w:rsidRPr="009C326A">
              <w:rPr>
                <w:rFonts w:hint="eastAsia"/>
                <w:b/>
                <w:sz w:val="24"/>
              </w:rPr>
              <w:t>小题，</w:t>
            </w:r>
            <w:r>
              <w:rPr>
                <w:b/>
                <w:sz w:val="24"/>
              </w:rPr>
              <w:t>20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713C9A" w:rsidRDefault="00713C9A" w:rsidP="00586F69">
      <w:pPr>
        <w:rPr>
          <w:sz w:val="24"/>
        </w:rPr>
      </w:pPr>
    </w:p>
    <w:p w:rsidR="00713C9A" w:rsidRDefault="00713C9A" w:rsidP="00586F69">
      <w:pPr>
        <w:rPr>
          <w:sz w:val="24"/>
        </w:rPr>
      </w:pPr>
    </w:p>
    <w:p w:rsidR="00713C9A" w:rsidRDefault="00713C9A" w:rsidP="00586F69">
      <w:pPr>
        <w:rPr>
          <w:sz w:val="24"/>
        </w:rPr>
      </w:pPr>
    </w:p>
    <w:p w:rsidR="00586F69" w:rsidRPr="001D6FF9" w:rsidRDefault="00586F69" w:rsidP="00586F69">
      <w:pPr>
        <w:rPr>
          <w:sz w:val="24"/>
        </w:rPr>
      </w:pPr>
      <w:r w:rsidRPr="001D6FF9">
        <w:rPr>
          <w:sz w:val="24"/>
        </w:rPr>
        <w:t>1</w:t>
      </w:r>
      <w:r w:rsidRPr="001D6FF9">
        <w:rPr>
          <w:sz w:val="24"/>
        </w:rPr>
        <w:t>．编写算法</w:t>
      </w:r>
      <w:r w:rsidR="005606F0" w:rsidRPr="001D6FF9">
        <w:rPr>
          <w:sz w:val="24"/>
        </w:rPr>
        <w:t>CopyList(LinkList L1,SqList &amp;L2)</w:t>
      </w:r>
      <w:r w:rsidRPr="001D6FF9">
        <w:rPr>
          <w:sz w:val="24"/>
        </w:rPr>
        <w:t>，将一个</w:t>
      </w:r>
      <w:r w:rsidR="005606F0" w:rsidRPr="001D6FF9">
        <w:rPr>
          <w:sz w:val="24"/>
        </w:rPr>
        <w:t>带头结点的</w:t>
      </w:r>
      <w:r w:rsidRPr="001D6FF9">
        <w:rPr>
          <w:sz w:val="24"/>
        </w:rPr>
        <w:t>单链表</w:t>
      </w:r>
      <w:r w:rsidRPr="001D6FF9">
        <w:rPr>
          <w:sz w:val="24"/>
        </w:rPr>
        <w:t>L1</w:t>
      </w:r>
      <w:r w:rsidRPr="001D6FF9">
        <w:rPr>
          <w:sz w:val="24"/>
        </w:rPr>
        <w:t>中的数据，存储到一个顺序表</w:t>
      </w:r>
      <w:r w:rsidRPr="001D6FF9">
        <w:rPr>
          <w:sz w:val="24"/>
        </w:rPr>
        <w:t>L2</w:t>
      </w:r>
      <w:r w:rsidRPr="001D6FF9">
        <w:rPr>
          <w:sz w:val="24"/>
        </w:rPr>
        <w:t>中，允许使用基本操作。（本题</w:t>
      </w:r>
      <w:r w:rsidR="001D6FF9" w:rsidRPr="001D6FF9">
        <w:rPr>
          <w:sz w:val="24"/>
        </w:rPr>
        <w:t>6</w:t>
      </w:r>
      <w:r w:rsidRPr="001D6FF9">
        <w:rPr>
          <w:sz w:val="24"/>
        </w:rPr>
        <w:t>分）</w:t>
      </w:r>
    </w:p>
    <w:p w:rsidR="005606F0" w:rsidRPr="001D6FF9" w:rsidRDefault="005606F0" w:rsidP="00586F69">
      <w:pPr>
        <w:rPr>
          <w:sz w:val="24"/>
        </w:rPr>
      </w:pPr>
      <w:r w:rsidRPr="001D6FF9">
        <w:rPr>
          <w:sz w:val="24"/>
        </w:rPr>
        <w:t xml:space="preserve">Status </w:t>
      </w:r>
      <w:proofErr w:type="gramStart"/>
      <w:r w:rsidRPr="001D6FF9">
        <w:rPr>
          <w:sz w:val="24"/>
        </w:rPr>
        <w:t>CopyList(</w:t>
      </w:r>
      <w:proofErr w:type="gramEnd"/>
      <w:r w:rsidRPr="001D6FF9">
        <w:rPr>
          <w:sz w:val="24"/>
        </w:rPr>
        <w:t>LinkList L1,SqList &amp;L2)</w:t>
      </w:r>
    </w:p>
    <w:p w:rsidR="005606F0" w:rsidRPr="001D6FF9" w:rsidRDefault="005606F0" w:rsidP="00586F69">
      <w:pPr>
        <w:rPr>
          <w:sz w:val="24"/>
        </w:rPr>
      </w:pPr>
      <w:r w:rsidRPr="001D6FF9">
        <w:rPr>
          <w:sz w:val="24"/>
        </w:rPr>
        <w:t>{</w:t>
      </w:r>
    </w:p>
    <w:p w:rsidR="005606F0" w:rsidRPr="001D6FF9" w:rsidRDefault="005606F0" w:rsidP="00586F69">
      <w:pPr>
        <w:rPr>
          <w:sz w:val="24"/>
        </w:rPr>
      </w:pPr>
      <w:r w:rsidRPr="001D6FF9">
        <w:rPr>
          <w:sz w:val="24"/>
        </w:rPr>
        <w:t xml:space="preserve">   int l=ListLength(L);</w:t>
      </w:r>
    </w:p>
    <w:p w:rsidR="005606F0" w:rsidRPr="001D6FF9" w:rsidRDefault="005606F0" w:rsidP="00586F69">
      <w:pPr>
        <w:rPr>
          <w:sz w:val="24"/>
        </w:rPr>
      </w:pPr>
      <w:r w:rsidRPr="001D6FF9">
        <w:rPr>
          <w:sz w:val="24"/>
        </w:rPr>
        <w:t xml:space="preserve">   if</w:t>
      </w:r>
      <w:proofErr w:type="gramStart"/>
      <w:r w:rsidRPr="001D6FF9">
        <w:rPr>
          <w:sz w:val="24"/>
        </w:rPr>
        <w:t>(!L</w:t>
      </w:r>
      <w:proofErr w:type="gramEnd"/>
      <w:r w:rsidRPr="001D6FF9">
        <w:rPr>
          <w:sz w:val="24"/>
        </w:rPr>
        <w:t>)</w:t>
      </w:r>
    </w:p>
    <w:p w:rsidR="001D6FF9" w:rsidRPr="001D6FF9" w:rsidRDefault="005606F0" w:rsidP="005606F0">
      <w:pPr>
        <w:ind w:firstLineChars="250" w:firstLine="600"/>
        <w:rPr>
          <w:sz w:val="24"/>
        </w:rPr>
      </w:pPr>
      <w:r w:rsidRPr="001D6FF9">
        <w:rPr>
          <w:sz w:val="24"/>
        </w:rPr>
        <w:t xml:space="preserve">InitList_Sq(L2); </w:t>
      </w:r>
    </w:p>
    <w:p w:rsidR="001D6FF9" w:rsidRPr="001D6FF9" w:rsidRDefault="001D6FF9" w:rsidP="001D6FF9">
      <w:pPr>
        <w:ind w:firstLineChars="150" w:firstLine="360"/>
        <w:rPr>
          <w:sz w:val="24"/>
        </w:rPr>
      </w:pPr>
      <w:r w:rsidRPr="001D6FF9">
        <w:rPr>
          <w:sz w:val="24"/>
        </w:rPr>
        <w:t>else</w:t>
      </w:r>
    </w:p>
    <w:p w:rsidR="005606F0" w:rsidRPr="001D6FF9" w:rsidRDefault="001D6FF9" w:rsidP="001D6FF9">
      <w:pPr>
        <w:rPr>
          <w:sz w:val="24"/>
        </w:rPr>
      </w:pPr>
      <w:r w:rsidRPr="001D6FF9">
        <w:rPr>
          <w:sz w:val="24"/>
        </w:rPr>
        <w:t xml:space="preserve">     ClearList(L2);</w:t>
      </w:r>
      <w:r w:rsidR="005606F0" w:rsidRPr="001D6FF9">
        <w:rPr>
          <w:sz w:val="24"/>
        </w:rPr>
        <w:t xml:space="preserve">   </w:t>
      </w:r>
    </w:p>
    <w:p w:rsidR="005606F0" w:rsidRPr="001D6FF9" w:rsidRDefault="005606F0" w:rsidP="005606F0">
      <w:pPr>
        <w:rPr>
          <w:sz w:val="24"/>
        </w:rPr>
      </w:pPr>
      <w:r w:rsidRPr="001D6FF9">
        <w:rPr>
          <w:sz w:val="24"/>
        </w:rPr>
        <w:t xml:space="preserve">   </w:t>
      </w:r>
      <w:proofErr w:type="gramStart"/>
      <w:r w:rsidRPr="001D6FF9">
        <w:rPr>
          <w:sz w:val="24"/>
        </w:rPr>
        <w:t>for(</w:t>
      </w:r>
      <w:proofErr w:type="gramEnd"/>
      <w:r w:rsidRPr="001D6FF9">
        <w:rPr>
          <w:sz w:val="24"/>
        </w:rPr>
        <w:t>int i=1;i&lt;=l;i++)</w:t>
      </w:r>
    </w:p>
    <w:p w:rsidR="005606F0" w:rsidRPr="001D6FF9" w:rsidRDefault="005606F0" w:rsidP="005606F0">
      <w:pPr>
        <w:rPr>
          <w:sz w:val="24"/>
        </w:rPr>
      </w:pPr>
      <w:r w:rsidRPr="001D6FF9">
        <w:rPr>
          <w:sz w:val="24"/>
        </w:rPr>
        <w:t xml:space="preserve">   {</w:t>
      </w:r>
    </w:p>
    <w:p w:rsidR="005606F0" w:rsidRPr="001D6FF9" w:rsidRDefault="005606F0" w:rsidP="005606F0">
      <w:pPr>
        <w:rPr>
          <w:sz w:val="24"/>
        </w:rPr>
      </w:pPr>
      <w:r w:rsidRPr="001D6FF9">
        <w:rPr>
          <w:sz w:val="24"/>
        </w:rPr>
        <w:t xml:space="preserve">      GetElem(L</w:t>
      </w:r>
      <w:proofErr w:type="gramStart"/>
      <w:r w:rsidRPr="001D6FF9">
        <w:rPr>
          <w:sz w:val="24"/>
        </w:rPr>
        <w:t>1,I</w:t>
      </w:r>
      <w:proofErr w:type="gramEnd"/>
      <w:r w:rsidRPr="001D6FF9">
        <w:rPr>
          <w:sz w:val="24"/>
        </w:rPr>
        <w:t>,e);</w:t>
      </w:r>
    </w:p>
    <w:p w:rsidR="005606F0" w:rsidRPr="001D6FF9" w:rsidRDefault="005606F0" w:rsidP="005606F0">
      <w:pPr>
        <w:rPr>
          <w:sz w:val="24"/>
        </w:rPr>
      </w:pPr>
      <w:r w:rsidRPr="001D6FF9">
        <w:rPr>
          <w:sz w:val="24"/>
        </w:rPr>
        <w:t xml:space="preserve">      </w:t>
      </w:r>
      <w:r w:rsidR="001D6FF9" w:rsidRPr="001D6FF9">
        <w:rPr>
          <w:sz w:val="24"/>
        </w:rPr>
        <w:t>ListInsert(L</w:t>
      </w:r>
      <w:proofErr w:type="gramStart"/>
      <w:r w:rsidR="001D6FF9" w:rsidRPr="001D6FF9">
        <w:rPr>
          <w:sz w:val="24"/>
        </w:rPr>
        <w:t>2,i</w:t>
      </w:r>
      <w:proofErr w:type="gramEnd"/>
      <w:r w:rsidR="001D6FF9" w:rsidRPr="001D6FF9">
        <w:rPr>
          <w:sz w:val="24"/>
        </w:rPr>
        <w:t>,e);</w:t>
      </w:r>
    </w:p>
    <w:p w:rsidR="005606F0" w:rsidRPr="001D6FF9" w:rsidRDefault="005606F0" w:rsidP="005606F0">
      <w:pPr>
        <w:rPr>
          <w:sz w:val="24"/>
        </w:rPr>
      </w:pPr>
      <w:r w:rsidRPr="001D6FF9">
        <w:rPr>
          <w:sz w:val="24"/>
        </w:rPr>
        <w:t xml:space="preserve">   }</w:t>
      </w:r>
    </w:p>
    <w:p w:rsidR="005606F0" w:rsidRPr="001D6FF9" w:rsidRDefault="00FE0EA6" w:rsidP="00586F69">
      <w:pPr>
        <w:rPr>
          <w:sz w:val="24"/>
        </w:rPr>
      </w:pPr>
      <w:r>
        <w:rPr>
          <w:rFonts w:eastAsiaTheme="minorEastAsia"/>
          <w:noProof/>
          <w:sz w:val="24"/>
        </w:rPr>
        <w:lastRenderedPageBreak/>
        <w:pict>
          <v:group id="_x0000_s1369" style="position:absolute;left:0;text-align:left;margin-left:-106.8pt;margin-top:22.7pt;width:99pt;height:589.15pt;z-index:251669504" coordorigin="495,1698" coordsize="1980,11783">
            <v:shape id="_x0000_s1370" type="#_x0000_t202" style="position:absolute;left:855;top:8489;width:720;height:4992" filled="f" stroked="f">
              <v:textbox style="layout-flow:vertical-ideographic;mso-next-textbox:#_x0000_s1370">
                <w:txbxContent>
                  <w:p w:rsidR="00E11B8D" w:rsidRDefault="00E11B8D" w:rsidP="00615FE1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_x0000_s1371" style="position:absolute;left:495;top:1698;width:1980;height:7595" coordorigin="495,1698" coordsize="1980,7595">
              <v:shape id="_x0000_s1372" type="#_x0000_t202" style="position:absolute;left:1935;top:5549;width:540;height:3744" filled="f" stroked="f">
                <v:textbox style="layout-flow:vertical-ideographic;mso-next-textbox:#_x0000_s1372">
                  <w:txbxContent>
                    <w:p w:rsidR="00E11B8D" w:rsidRDefault="00E11B8D" w:rsidP="00615FE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_x0000_s1373" style="position:absolute;left:495;top:3561;width:1440;height:1404" coordorigin="675,1953" coordsize="1440,1404">
                <v:group id="_x0000_s1374" style="position:absolute;left:675;top:1953;width:1440;height:1404" coordorigin="675,1953" coordsize="1440,1404">
                  <v:shape id="_x0000_s1375" type="#_x0000_t202" style="position:absolute;left:855;top:1953;width:1080;height:624" filled="f" stroked="f">
                    <v:textbox style="mso-next-textbox:#_x0000_s1375">
                      <w:txbxContent>
                        <w:p w:rsidR="00E11B8D" w:rsidRDefault="00E11B8D" w:rsidP="00615FE1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615FE1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76" style="position:absolute;left:675;top:1953;width:1440;height:1404" filled="f"/>
                </v:group>
                <v:line id="_x0000_s1377" style="position:absolute" from="675,2577" to="2115,2577"/>
              </v:group>
              <v:group id="_x0000_s1378" style="position:absolute;left:495;top:7202;width:1440;height:1404" coordorigin="675,5385" coordsize="1440,1404">
                <v:group id="_x0000_s1379" style="position:absolute;left:675;top:5385;width:1440;height:1404" coordorigin="675,1953" coordsize="1440,1404">
                  <v:shape id="_x0000_s1380" type="#_x0000_t202" style="position:absolute;left:855;top:1953;width:1080;height:624" filled="f" stroked="f">
                    <v:textbox style="mso-next-textbox:#_x0000_s1380">
                      <w:txbxContent>
                        <w:p w:rsidR="00E11B8D" w:rsidRDefault="00E11B8D" w:rsidP="00615FE1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615FE1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81" style="position:absolute;left:675;top:1953;width:1440;height:1404" filled="f"/>
                </v:group>
                <v:line id="_x0000_s1382" style="position:absolute" from="675,6009" to="2115,6009"/>
              </v:group>
              <v:group id="_x0000_s1383" style="position:absolute;left:495;top:5415;width:1440;height:1404" coordorigin="675,1953" coordsize="1440,1404">
                <v:shape id="_x0000_s1384" type="#_x0000_t202" style="position:absolute;left:855;top:1953;width:1080;height:624" filled="f" stroked="f">
                  <v:textbox style="mso-next-textbox:#_x0000_s1384">
                    <w:txbxContent>
                      <w:p w:rsidR="00E11B8D" w:rsidRDefault="00E11B8D" w:rsidP="00615FE1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E11B8D" w:rsidRDefault="00E11B8D" w:rsidP="00615FE1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385" style="position:absolute;left:675;top:1953;width:1440;height:1404" filled="f"/>
              </v:group>
              <v:group id="_x0000_s1386" style="position:absolute;left:500;top:1698;width:1440;height:1404" coordorigin="500,1698" coordsize="1440,1404">
                <v:group id="_x0000_s1387" style="position:absolute;left:500;top:1698;width:1440;height:1404" coordorigin="495,3545" coordsize="1440,1404">
                  <v:shape id="_x0000_s1388" type="#_x0000_t202" style="position:absolute;left:615;top:3545;width:1260;height:624" filled="f" stroked="f">
                    <v:textbox style="mso-next-textbox:#_x0000_s1388">
                      <w:txbxContent>
                        <w:p w:rsidR="00E11B8D" w:rsidRDefault="00E11B8D" w:rsidP="00615FE1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615FE1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89" style="position:absolute;left:495;top:3545;width:1440;height:1404" filled="f"/>
                </v:group>
                <v:line id="_x0000_s1390" style="position:absolute" from="500,2360" to="1940,2360"/>
              </v:group>
            </v:group>
          </v:group>
        </w:pict>
      </w:r>
      <w:r>
        <w:rPr>
          <w:rFonts w:eastAsiaTheme="minorEastAsia"/>
          <w:noProof/>
          <w:sz w:val="24"/>
        </w:rPr>
        <w:pict>
          <v:line id="_x0000_s1391" style="position:absolute;left:0;text-align:left;z-index:251670528" from="-7.8pt,3.45pt" to="-7.8pt,596.25pt"/>
        </w:pict>
      </w:r>
      <w:r w:rsidR="001D6FF9" w:rsidRPr="001D6FF9">
        <w:rPr>
          <w:sz w:val="24"/>
        </w:rPr>
        <w:t>}</w:t>
      </w:r>
    </w:p>
    <w:p w:rsidR="001D6FF9" w:rsidRPr="001D6FF9" w:rsidRDefault="001D6FF9" w:rsidP="00586F69">
      <w:pPr>
        <w:rPr>
          <w:sz w:val="24"/>
        </w:rPr>
      </w:pPr>
      <w:r w:rsidRPr="001D6FF9">
        <w:rPr>
          <w:rFonts w:eastAsiaTheme="minorEastAsia"/>
          <w:sz w:val="24"/>
        </w:rPr>
        <w:t>评分标准：</w:t>
      </w:r>
      <w:r w:rsidRPr="001D6FF9">
        <w:rPr>
          <w:sz w:val="24"/>
        </w:rPr>
        <w:t>答案仅供参考，不要求算法时间复杂度。初始化与条件判断</w:t>
      </w:r>
      <w:r w:rsidRPr="001D6FF9">
        <w:rPr>
          <w:sz w:val="24"/>
        </w:rPr>
        <w:t>3</w:t>
      </w:r>
      <w:r w:rsidRPr="001D6FF9">
        <w:rPr>
          <w:sz w:val="24"/>
        </w:rPr>
        <w:t>分，赋值操作</w:t>
      </w:r>
      <w:r w:rsidRPr="001D6FF9">
        <w:rPr>
          <w:sz w:val="24"/>
        </w:rPr>
        <w:t>3</w:t>
      </w:r>
      <w:r w:rsidRPr="001D6FF9">
        <w:rPr>
          <w:sz w:val="24"/>
        </w:rPr>
        <w:t>分。</w:t>
      </w:r>
    </w:p>
    <w:p w:rsidR="00586F69" w:rsidRPr="001D6FF9" w:rsidRDefault="00586F69" w:rsidP="00586F69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2</w:t>
      </w:r>
      <w:r w:rsidRPr="001D6FF9">
        <w:rPr>
          <w:rFonts w:eastAsiaTheme="minorEastAsia"/>
          <w:sz w:val="24"/>
        </w:rPr>
        <w:t>．在人工智能中，通常有很多分类判断。现在有这样一个例子：游戏中设主角的生命值</w:t>
      </w:r>
      <w:r w:rsidRPr="001D6FF9">
        <w:rPr>
          <w:rFonts w:eastAsiaTheme="minorEastAsia"/>
          <w:sz w:val="24"/>
        </w:rPr>
        <w:t>d</w:t>
      </w:r>
      <w:r w:rsidRPr="001D6FF9">
        <w:rPr>
          <w:rFonts w:eastAsiaTheme="minorEastAsia"/>
          <w:sz w:val="24"/>
        </w:rPr>
        <w:t>，在省略其他条件后，有这样的条件判定：当怪物碰到主角后，怪物的反应遵从以下规则：</w:t>
      </w:r>
    </w:p>
    <w:p w:rsidR="00586F69" w:rsidRPr="001D6FF9" w:rsidRDefault="00586F69" w:rsidP="00586F69">
      <w:pPr>
        <w:rPr>
          <w:rFonts w:eastAsiaTheme="minorEastAsia"/>
          <w:sz w:val="24"/>
        </w:rPr>
      </w:pPr>
      <w:r w:rsidRPr="001D6FF9">
        <w:rPr>
          <w:rFonts w:eastAsiaTheme="minorEastAsia"/>
          <w:noProof/>
          <w:color w:val="333333"/>
          <w:sz w:val="24"/>
        </w:rPr>
        <w:drawing>
          <wp:inline distT="0" distB="0" distL="0" distR="0" wp14:anchorId="57EFD8D1" wp14:editId="275DB06E">
            <wp:extent cx="4290060" cy="441960"/>
            <wp:effectExtent l="0" t="0" r="0" b="0"/>
            <wp:docPr id="3" name="图片 3" descr="http://dev.gameres.com/Program/Control/datastruct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gameres.com/Program/Control/datastruct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69" w:rsidRPr="001D6FF9" w:rsidRDefault="00586F69" w:rsidP="00586F69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根据条件，我们可以用如下普通算法来判定怪物的反应：</w:t>
      </w:r>
    </w:p>
    <w:p w:rsidR="00586F69" w:rsidRPr="001D6FF9" w:rsidRDefault="00586F69" w:rsidP="00586F69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if(d&lt;100) state=</w:t>
      </w:r>
      <w:r w:rsidRPr="001D6FF9">
        <w:rPr>
          <w:rFonts w:eastAsiaTheme="minorEastAsia"/>
          <w:sz w:val="24"/>
        </w:rPr>
        <w:t>嘲笑，单挑</w:t>
      </w:r>
      <w:r w:rsidRPr="001D6FF9">
        <w:rPr>
          <w:rFonts w:eastAsiaTheme="minorEastAsia"/>
          <w:sz w:val="24"/>
        </w:rPr>
        <w:t>;</w:t>
      </w:r>
    </w:p>
    <w:p w:rsidR="00586F69" w:rsidRPr="001D6FF9" w:rsidRDefault="00586F69" w:rsidP="00586F69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else if(d&lt;200) state=</w:t>
      </w:r>
      <w:r w:rsidRPr="001D6FF9">
        <w:rPr>
          <w:rFonts w:eastAsiaTheme="minorEastAsia"/>
          <w:sz w:val="24"/>
        </w:rPr>
        <w:t>单挑</w:t>
      </w:r>
      <w:r w:rsidRPr="001D6FF9">
        <w:rPr>
          <w:rFonts w:eastAsiaTheme="minorEastAsia"/>
          <w:sz w:val="24"/>
        </w:rPr>
        <w:t>;</w:t>
      </w:r>
    </w:p>
    <w:p w:rsidR="00586F69" w:rsidRPr="001D6FF9" w:rsidRDefault="00586F69" w:rsidP="00586F69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else if(d&lt;300) state=</w:t>
      </w:r>
      <w:r w:rsidRPr="001D6FF9">
        <w:rPr>
          <w:rFonts w:eastAsiaTheme="minorEastAsia"/>
          <w:sz w:val="24"/>
        </w:rPr>
        <w:t>嗜血魔法</w:t>
      </w:r>
      <w:r w:rsidRPr="001D6FF9">
        <w:rPr>
          <w:rFonts w:eastAsiaTheme="minorEastAsia"/>
          <w:sz w:val="24"/>
        </w:rPr>
        <w:t>;</w:t>
      </w:r>
    </w:p>
    <w:p w:rsidR="00586F69" w:rsidRPr="001D6FF9" w:rsidRDefault="00586F69" w:rsidP="00586F69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else if(d&lt;400) state=</w:t>
      </w:r>
      <w:r w:rsidRPr="001D6FF9">
        <w:rPr>
          <w:rFonts w:eastAsiaTheme="minorEastAsia"/>
          <w:sz w:val="24"/>
        </w:rPr>
        <w:t>呼唤同伴</w:t>
      </w:r>
      <w:r w:rsidRPr="001D6FF9">
        <w:rPr>
          <w:rFonts w:eastAsiaTheme="minorEastAsia"/>
          <w:sz w:val="24"/>
        </w:rPr>
        <w:t>;</w:t>
      </w:r>
    </w:p>
    <w:p w:rsidR="001D6FF9" w:rsidRPr="001D6FF9" w:rsidRDefault="00586F69" w:rsidP="00586F69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else state=</w:t>
      </w:r>
      <w:r w:rsidRPr="001D6FF9">
        <w:rPr>
          <w:rFonts w:eastAsiaTheme="minorEastAsia"/>
          <w:sz w:val="24"/>
        </w:rPr>
        <w:t>逃跑</w:t>
      </w:r>
      <w:r w:rsidRPr="001D6FF9">
        <w:rPr>
          <w:rFonts w:eastAsiaTheme="minorEastAsia"/>
          <w:sz w:val="24"/>
        </w:rPr>
        <w:t>;</w:t>
      </w:r>
    </w:p>
    <w:p w:rsidR="00586F69" w:rsidRPr="001D6FF9" w:rsidRDefault="00586F69" w:rsidP="00586F69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上面的算法适用大多数情况，但其时间性能不高，经过统计主角生命值通常的特点如下：</w:t>
      </w:r>
    </w:p>
    <w:p w:rsidR="00586F69" w:rsidRPr="001D6FF9" w:rsidRDefault="00586F69" w:rsidP="00586F69">
      <w:pPr>
        <w:rPr>
          <w:rFonts w:eastAsiaTheme="minorEastAsia"/>
          <w:sz w:val="24"/>
        </w:rPr>
      </w:pPr>
      <w:r w:rsidRPr="001D6FF9">
        <w:rPr>
          <w:rFonts w:eastAsiaTheme="minorEastAsia"/>
          <w:noProof/>
          <w:color w:val="333333"/>
          <w:sz w:val="24"/>
        </w:rPr>
        <w:drawing>
          <wp:inline distT="0" distB="0" distL="0" distR="0" wp14:anchorId="50463205" wp14:editId="2FF9BD4A">
            <wp:extent cx="4297680" cy="449580"/>
            <wp:effectExtent l="0" t="0" r="0" b="0"/>
            <wp:docPr id="4" name="图片 4" descr="http://dev.gameres.com/Program/Control/datastruct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.gameres.com/Program/Control/datastruct_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69" w:rsidRPr="001D6FF9" w:rsidRDefault="00586F69" w:rsidP="00586F69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请运用学过的数据结构知识，改进上面的算法。（本题</w:t>
      </w:r>
      <w:r w:rsidR="001D6FF9" w:rsidRPr="001D6FF9">
        <w:rPr>
          <w:rFonts w:eastAsiaTheme="minorEastAsia"/>
          <w:sz w:val="24"/>
        </w:rPr>
        <w:t>7</w:t>
      </w:r>
      <w:r w:rsidRPr="001D6FF9">
        <w:rPr>
          <w:rFonts w:eastAsiaTheme="minorEastAsia"/>
          <w:sz w:val="24"/>
        </w:rPr>
        <w:t>分）</w:t>
      </w:r>
    </w:p>
    <w:p w:rsidR="005606F0" w:rsidRPr="001D6FF9" w:rsidRDefault="005606F0" w:rsidP="00807298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答：将这些比值作为权值来构造最优二叉树</w:t>
      </w:r>
      <w:r w:rsidRPr="001D6FF9">
        <w:rPr>
          <w:rFonts w:eastAsiaTheme="minorEastAsia"/>
          <w:sz w:val="24"/>
        </w:rPr>
        <w:t>(</w:t>
      </w:r>
      <w:r w:rsidRPr="001D6FF9">
        <w:rPr>
          <w:rFonts w:eastAsiaTheme="minorEastAsia"/>
          <w:sz w:val="24"/>
        </w:rPr>
        <w:t>哈夫曼树</w:t>
      </w:r>
      <w:r w:rsidRPr="001D6FF9">
        <w:rPr>
          <w:rFonts w:eastAsiaTheme="minorEastAsia"/>
          <w:sz w:val="24"/>
        </w:rPr>
        <w:t>),</w:t>
      </w:r>
      <w:r w:rsidRPr="001D6FF9">
        <w:rPr>
          <w:rFonts w:eastAsiaTheme="minorEastAsia"/>
          <w:sz w:val="24"/>
        </w:rPr>
        <w:t>作为判定树来设定算法。改进后的算法如下</w:t>
      </w:r>
    </w:p>
    <w:p w:rsidR="00807298" w:rsidRPr="001D6FF9" w:rsidRDefault="00807298" w:rsidP="00807298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 xml:space="preserve">　　</w:t>
      </w:r>
      <w:r w:rsidRPr="001D6FF9">
        <w:rPr>
          <w:rFonts w:eastAsiaTheme="minorEastAsia"/>
          <w:sz w:val="24"/>
        </w:rPr>
        <w:t>if(d&gt;=20</w:t>
      </w:r>
      <w:r w:rsidR="005606F0" w:rsidRPr="001D6FF9">
        <w:rPr>
          <w:rFonts w:eastAsiaTheme="minorEastAsia"/>
          <w:sz w:val="24"/>
        </w:rPr>
        <w:t>0&amp;&amp;</w:t>
      </w:r>
      <w:r w:rsidRPr="001D6FF9">
        <w:rPr>
          <w:rFonts w:eastAsiaTheme="minorEastAsia"/>
          <w:sz w:val="24"/>
        </w:rPr>
        <w:t>d&lt;300) state=</w:t>
      </w:r>
      <w:r w:rsidRPr="001D6FF9">
        <w:rPr>
          <w:rFonts w:eastAsiaTheme="minorEastAsia"/>
          <w:sz w:val="24"/>
        </w:rPr>
        <w:t>嗜血魔法</w:t>
      </w:r>
      <w:r w:rsidRPr="001D6FF9">
        <w:rPr>
          <w:rFonts w:eastAsiaTheme="minorEastAsia"/>
          <w:sz w:val="24"/>
        </w:rPr>
        <w:t>;</w:t>
      </w:r>
    </w:p>
    <w:p w:rsidR="00807298" w:rsidRPr="001D6FF9" w:rsidRDefault="00807298" w:rsidP="00615FE1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 xml:space="preserve">　　</w:t>
      </w:r>
      <w:r w:rsidRPr="001D6FF9">
        <w:rPr>
          <w:rFonts w:eastAsiaTheme="minorEastAsia"/>
          <w:sz w:val="24"/>
        </w:rPr>
        <w:t>else if(d&gt;=300&amp;&amp;d&lt;500) state=</w:t>
      </w:r>
      <w:r w:rsidRPr="001D6FF9">
        <w:rPr>
          <w:rFonts w:eastAsiaTheme="minorEastAsia"/>
          <w:sz w:val="24"/>
        </w:rPr>
        <w:t>呼唤同伴</w:t>
      </w:r>
      <w:r w:rsidRPr="001D6FF9">
        <w:rPr>
          <w:rFonts w:eastAsiaTheme="minorEastAsia"/>
          <w:sz w:val="24"/>
        </w:rPr>
        <w:t>;</w:t>
      </w:r>
    </w:p>
    <w:p w:rsidR="00807298" w:rsidRPr="001D6FF9" w:rsidRDefault="00807298" w:rsidP="00615FE1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 xml:space="preserve">　　</w:t>
      </w:r>
      <w:r w:rsidRPr="001D6FF9">
        <w:rPr>
          <w:rFonts w:eastAsiaTheme="minorEastAsia"/>
          <w:sz w:val="24"/>
        </w:rPr>
        <w:t>else if(d&gt;=100&amp;&amp;d&lt;200) state=</w:t>
      </w:r>
      <w:r w:rsidRPr="001D6FF9">
        <w:rPr>
          <w:rFonts w:eastAsiaTheme="minorEastAsia"/>
          <w:sz w:val="24"/>
        </w:rPr>
        <w:t>单挑</w:t>
      </w:r>
      <w:r w:rsidRPr="001D6FF9">
        <w:rPr>
          <w:rFonts w:eastAsiaTheme="minorEastAsia"/>
          <w:sz w:val="24"/>
        </w:rPr>
        <w:t>;</w:t>
      </w:r>
    </w:p>
    <w:p w:rsidR="00807298" w:rsidRPr="001D6FF9" w:rsidRDefault="00807298" w:rsidP="00807298">
      <w:pPr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 xml:space="preserve">　　</w:t>
      </w:r>
      <w:r w:rsidRPr="001D6FF9">
        <w:rPr>
          <w:rFonts w:eastAsiaTheme="minorEastAsia"/>
          <w:sz w:val="24"/>
        </w:rPr>
        <w:t>else if(d&lt;100) state=</w:t>
      </w:r>
      <w:r w:rsidRPr="001D6FF9">
        <w:rPr>
          <w:rFonts w:eastAsiaTheme="minorEastAsia"/>
          <w:sz w:val="24"/>
        </w:rPr>
        <w:t>嘲笑</w:t>
      </w:r>
      <w:r w:rsidRPr="001D6FF9">
        <w:rPr>
          <w:rFonts w:eastAsiaTheme="minorEastAsia"/>
          <w:sz w:val="24"/>
        </w:rPr>
        <w:t>,</w:t>
      </w:r>
      <w:r w:rsidRPr="001D6FF9">
        <w:rPr>
          <w:rFonts w:eastAsiaTheme="minorEastAsia"/>
          <w:sz w:val="24"/>
        </w:rPr>
        <w:t>单挑</w:t>
      </w:r>
      <w:r w:rsidRPr="001D6FF9">
        <w:rPr>
          <w:rFonts w:eastAsiaTheme="minorEastAsia"/>
          <w:sz w:val="24"/>
        </w:rPr>
        <w:t>;</w:t>
      </w:r>
    </w:p>
    <w:p w:rsidR="00586F69" w:rsidRPr="001D6FF9" w:rsidRDefault="00807298" w:rsidP="001D6FF9">
      <w:pPr>
        <w:ind w:firstLine="480"/>
        <w:rPr>
          <w:rFonts w:eastAsiaTheme="minorEastAsia"/>
          <w:sz w:val="24"/>
        </w:rPr>
      </w:pPr>
      <w:r w:rsidRPr="001D6FF9">
        <w:rPr>
          <w:rFonts w:eastAsiaTheme="minorEastAsia"/>
          <w:sz w:val="24"/>
        </w:rPr>
        <w:t>else state=</w:t>
      </w:r>
      <w:r w:rsidRPr="001D6FF9">
        <w:rPr>
          <w:rFonts w:eastAsiaTheme="minorEastAsia"/>
          <w:sz w:val="24"/>
        </w:rPr>
        <w:t>逃跑</w:t>
      </w:r>
      <w:r w:rsidRPr="001D6FF9">
        <w:rPr>
          <w:rFonts w:eastAsiaTheme="minorEastAsia"/>
          <w:sz w:val="24"/>
        </w:rPr>
        <w:t>;</w:t>
      </w:r>
    </w:p>
    <w:p w:rsidR="001D6FF9" w:rsidRPr="001D6FF9" w:rsidRDefault="001D6FF9" w:rsidP="001D6FF9">
      <w:pPr>
        <w:rPr>
          <w:b/>
          <w:sz w:val="24"/>
        </w:rPr>
      </w:pPr>
      <w:r w:rsidRPr="001D6FF9">
        <w:rPr>
          <w:rFonts w:eastAsiaTheme="minorEastAsia"/>
          <w:sz w:val="24"/>
        </w:rPr>
        <w:t>评分标准：能够修改判断次序或回答哈夫曼算法的给基础分</w:t>
      </w:r>
      <w:r w:rsidRPr="001D6FF9">
        <w:rPr>
          <w:rFonts w:eastAsiaTheme="minorEastAsia"/>
          <w:sz w:val="24"/>
        </w:rPr>
        <w:t>5</w:t>
      </w:r>
      <w:r w:rsidRPr="001D6FF9">
        <w:rPr>
          <w:rFonts w:eastAsiaTheme="minorEastAsia"/>
          <w:sz w:val="24"/>
        </w:rPr>
        <w:t>分，若进一步次序</w:t>
      </w:r>
      <w:proofErr w:type="gramStart"/>
      <w:r w:rsidRPr="001D6FF9">
        <w:rPr>
          <w:rFonts w:eastAsiaTheme="minorEastAsia"/>
          <w:sz w:val="24"/>
        </w:rPr>
        <w:t>正确给</w:t>
      </w:r>
      <w:proofErr w:type="gramEnd"/>
      <w:r w:rsidRPr="001D6FF9">
        <w:rPr>
          <w:rFonts w:eastAsiaTheme="minorEastAsia"/>
          <w:sz w:val="24"/>
        </w:rPr>
        <w:t>7</w:t>
      </w:r>
      <w:r w:rsidRPr="001D6FF9">
        <w:rPr>
          <w:rFonts w:eastAsiaTheme="minorEastAsia"/>
          <w:sz w:val="24"/>
        </w:rPr>
        <w:t>分。</w:t>
      </w:r>
    </w:p>
    <w:p w:rsidR="00586F69" w:rsidRPr="001D6FF9" w:rsidRDefault="00586F69" w:rsidP="00586F69">
      <w:pPr>
        <w:rPr>
          <w:sz w:val="24"/>
        </w:rPr>
      </w:pPr>
      <w:r w:rsidRPr="001D6FF9">
        <w:rPr>
          <w:sz w:val="24"/>
        </w:rPr>
        <w:t>3</w:t>
      </w:r>
      <w:r w:rsidRPr="001D6FF9">
        <w:rPr>
          <w:sz w:val="24"/>
        </w:rPr>
        <w:t>．将下面图的深度优先算法补充完整（本题</w:t>
      </w:r>
      <w:r w:rsidR="00807298" w:rsidRPr="001D6FF9">
        <w:rPr>
          <w:sz w:val="24"/>
        </w:rPr>
        <w:t>7</w:t>
      </w:r>
      <w:r w:rsidRPr="001D6FF9">
        <w:rPr>
          <w:sz w:val="24"/>
        </w:rPr>
        <w:t>分</w:t>
      </w:r>
      <w:r w:rsidR="00807298" w:rsidRPr="001D6FF9">
        <w:rPr>
          <w:sz w:val="24"/>
        </w:rPr>
        <w:t>,</w:t>
      </w:r>
      <w:r w:rsidR="00807298" w:rsidRPr="001D6FF9">
        <w:rPr>
          <w:sz w:val="24"/>
        </w:rPr>
        <w:t>每空</w:t>
      </w:r>
      <w:r w:rsidR="00807298" w:rsidRPr="001D6FF9">
        <w:rPr>
          <w:sz w:val="24"/>
        </w:rPr>
        <w:t>1</w:t>
      </w:r>
      <w:r w:rsidR="00807298" w:rsidRPr="001D6FF9">
        <w:rPr>
          <w:sz w:val="24"/>
        </w:rPr>
        <w:t>分</w:t>
      </w:r>
      <w:r w:rsidRPr="001D6FF9">
        <w:rPr>
          <w:sz w:val="24"/>
        </w:rPr>
        <w:t>）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Boolean visited[MAX_VERTEX_NUM]; // </w:t>
      </w:r>
      <w:r w:rsidRPr="001D6FF9">
        <w:rPr>
          <w:sz w:val="24"/>
        </w:rPr>
        <w:t>访问标志数组</w:t>
      </w:r>
      <w:r w:rsidRPr="001D6FF9">
        <w:rPr>
          <w:sz w:val="24"/>
        </w:rPr>
        <w:t>(</w:t>
      </w:r>
      <w:r w:rsidRPr="001D6FF9">
        <w:rPr>
          <w:sz w:val="24"/>
        </w:rPr>
        <w:t>全局量</w:t>
      </w:r>
      <w:r w:rsidRPr="001D6FF9">
        <w:rPr>
          <w:sz w:val="24"/>
        </w:rPr>
        <w:t>)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Status(*VisitFunc)(VertexType); // </w:t>
      </w:r>
      <w:r w:rsidRPr="001D6FF9">
        <w:rPr>
          <w:sz w:val="24"/>
        </w:rPr>
        <w:t>函数变量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void </w:t>
      </w:r>
      <w:proofErr w:type="gramStart"/>
      <w:r w:rsidRPr="001D6FF9">
        <w:rPr>
          <w:sz w:val="24"/>
        </w:rPr>
        <w:t>DFS(</w:t>
      </w:r>
      <w:proofErr w:type="gramEnd"/>
      <w:r w:rsidRPr="001D6FF9">
        <w:rPr>
          <w:sz w:val="24"/>
        </w:rPr>
        <w:t>Graph G,int v)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{  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  visited[</w:t>
      </w:r>
      <w:r w:rsidRPr="001D6FF9">
        <w:rPr>
          <w:sz w:val="24"/>
          <w:u w:val="single"/>
        </w:rPr>
        <w:t>v</w:t>
      </w:r>
      <w:r w:rsidRPr="001D6FF9">
        <w:rPr>
          <w:sz w:val="24"/>
        </w:rPr>
        <w:t>]=TRUE;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  VisitFunc(</w:t>
      </w:r>
      <w:proofErr w:type="gramStart"/>
      <w:r w:rsidRPr="001D6FF9">
        <w:rPr>
          <w:sz w:val="24"/>
          <w:u w:val="single"/>
        </w:rPr>
        <w:t>G.vexs</w:t>
      </w:r>
      <w:proofErr w:type="gramEnd"/>
      <w:r w:rsidRPr="001D6FF9">
        <w:rPr>
          <w:sz w:val="24"/>
          <w:u w:val="single"/>
        </w:rPr>
        <w:t>[v]</w:t>
      </w:r>
      <w:r w:rsidRPr="001D6FF9">
        <w:rPr>
          <w:sz w:val="24"/>
        </w:rPr>
        <w:t xml:space="preserve">); 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    for(w=FirstAdjVex(</w:t>
      </w:r>
      <w:proofErr w:type="gramStart"/>
      <w:r w:rsidRPr="001D6FF9">
        <w:rPr>
          <w:sz w:val="24"/>
        </w:rPr>
        <w:t>G,v</w:t>
      </w:r>
      <w:proofErr w:type="gramEnd"/>
      <w:r w:rsidRPr="001D6FF9">
        <w:rPr>
          <w:sz w:val="24"/>
        </w:rPr>
        <w:t>);w&gt;=0;w=</w:t>
      </w:r>
      <w:r w:rsidRPr="001D6FF9">
        <w:rPr>
          <w:sz w:val="24"/>
          <w:u w:val="single"/>
        </w:rPr>
        <w:t>NextAdjVex</w:t>
      </w:r>
      <w:r w:rsidRPr="001D6FF9">
        <w:rPr>
          <w:sz w:val="24"/>
        </w:rPr>
        <w:t>(G,v,w))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    if</w:t>
      </w:r>
      <w:proofErr w:type="gramStart"/>
      <w:r w:rsidRPr="001D6FF9">
        <w:rPr>
          <w:sz w:val="24"/>
        </w:rPr>
        <w:t>(!visited</w:t>
      </w:r>
      <w:proofErr w:type="gramEnd"/>
      <w:r w:rsidRPr="001D6FF9">
        <w:rPr>
          <w:sz w:val="24"/>
        </w:rPr>
        <w:t>[w])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      </w:t>
      </w:r>
      <w:r w:rsidRPr="001D6FF9">
        <w:rPr>
          <w:sz w:val="24"/>
          <w:u w:val="single"/>
        </w:rPr>
        <w:t>DFS(</w:t>
      </w:r>
      <w:proofErr w:type="gramStart"/>
      <w:r w:rsidRPr="001D6FF9">
        <w:rPr>
          <w:sz w:val="24"/>
          <w:u w:val="single"/>
        </w:rPr>
        <w:t>G,w</w:t>
      </w:r>
      <w:proofErr w:type="gramEnd"/>
      <w:r w:rsidRPr="001D6FF9">
        <w:rPr>
          <w:sz w:val="24"/>
          <w:u w:val="single"/>
        </w:rPr>
        <w:t>)</w:t>
      </w:r>
      <w:r w:rsidRPr="001D6FF9">
        <w:rPr>
          <w:sz w:val="24"/>
        </w:rPr>
        <w:t xml:space="preserve">; 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>}</w:t>
      </w:r>
    </w:p>
    <w:p w:rsidR="00807298" w:rsidRPr="001D6FF9" w:rsidRDefault="00807298" w:rsidP="00807298">
      <w:pPr>
        <w:rPr>
          <w:sz w:val="24"/>
        </w:rPr>
      </w:pP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void </w:t>
      </w:r>
      <w:proofErr w:type="gramStart"/>
      <w:r w:rsidRPr="001D6FF9">
        <w:rPr>
          <w:sz w:val="24"/>
        </w:rPr>
        <w:t>DFSTraverse(</w:t>
      </w:r>
      <w:proofErr w:type="gramEnd"/>
      <w:r w:rsidRPr="001D6FF9">
        <w:rPr>
          <w:sz w:val="24"/>
        </w:rPr>
        <w:t>Graph G,Status(*Visit)(VertexType))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{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  VisitFunc=</w:t>
      </w:r>
      <w:r w:rsidRPr="001D6FF9">
        <w:rPr>
          <w:sz w:val="24"/>
          <w:u w:val="single"/>
        </w:rPr>
        <w:t>Visit</w:t>
      </w:r>
      <w:r w:rsidRPr="001D6FF9">
        <w:rPr>
          <w:sz w:val="24"/>
        </w:rPr>
        <w:t xml:space="preserve">; // </w:t>
      </w:r>
      <w:r w:rsidRPr="001D6FF9">
        <w:rPr>
          <w:sz w:val="24"/>
        </w:rPr>
        <w:t>使用全局变量</w:t>
      </w:r>
      <w:r w:rsidRPr="001D6FF9">
        <w:rPr>
          <w:sz w:val="24"/>
        </w:rPr>
        <w:t>VisitFunc,</w:t>
      </w:r>
      <w:r w:rsidRPr="001D6FF9">
        <w:rPr>
          <w:sz w:val="24"/>
        </w:rPr>
        <w:t>使</w:t>
      </w:r>
      <w:r w:rsidRPr="001D6FF9">
        <w:rPr>
          <w:sz w:val="24"/>
        </w:rPr>
        <w:t>DFS</w:t>
      </w:r>
      <w:r w:rsidRPr="001D6FF9">
        <w:rPr>
          <w:sz w:val="24"/>
        </w:rPr>
        <w:t>不必设函数指针参数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  for(v=</w:t>
      </w:r>
      <w:proofErr w:type="gramStart"/>
      <w:r w:rsidRPr="001D6FF9">
        <w:rPr>
          <w:sz w:val="24"/>
        </w:rPr>
        <w:t>0;v&lt;G.vexnum</w:t>
      </w:r>
      <w:proofErr w:type="gramEnd"/>
      <w:r w:rsidRPr="001D6FF9">
        <w:rPr>
          <w:sz w:val="24"/>
        </w:rPr>
        <w:t>;v++)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    visited[v]=</w:t>
      </w:r>
      <w:r w:rsidRPr="001D6FF9">
        <w:rPr>
          <w:sz w:val="24"/>
          <w:u w:val="single"/>
        </w:rPr>
        <w:t>FALSE</w:t>
      </w:r>
      <w:r w:rsidRPr="001D6FF9">
        <w:rPr>
          <w:sz w:val="24"/>
        </w:rPr>
        <w:t>;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  for(v=</w:t>
      </w:r>
      <w:proofErr w:type="gramStart"/>
      <w:r w:rsidRPr="001D6FF9">
        <w:rPr>
          <w:sz w:val="24"/>
        </w:rPr>
        <w:t>0;v&lt;G.vexnum</w:t>
      </w:r>
      <w:proofErr w:type="gramEnd"/>
      <w:r w:rsidRPr="001D6FF9">
        <w:rPr>
          <w:sz w:val="24"/>
        </w:rPr>
        <w:t>;v++)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    if</w:t>
      </w:r>
      <w:proofErr w:type="gramStart"/>
      <w:r w:rsidRPr="001D6FF9">
        <w:rPr>
          <w:sz w:val="24"/>
        </w:rPr>
        <w:t>(!visited</w:t>
      </w:r>
      <w:proofErr w:type="gramEnd"/>
      <w:r w:rsidRPr="001D6FF9">
        <w:rPr>
          <w:sz w:val="24"/>
        </w:rPr>
        <w:t>[v])</w:t>
      </w:r>
    </w:p>
    <w:p w:rsidR="00807298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      </w:t>
      </w:r>
      <w:r w:rsidRPr="001D6FF9">
        <w:rPr>
          <w:sz w:val="24"/>
          <w:u w:val="single"/>
        </w:rPr>
        <w:t>DFS(</w:t>
      </w:r>
      <w:proofErr w:type="gramStart"/>
      <w:r w:rsidRPr="001D6FF9">
        <w:rPr>
          <w:sz w:val="24"/>
          <w:u w:val="single"/>
        </w:rPr>
        <w:t>G,v</w:t>
      </w:r>
      <w:proofErr w:type="gramEnd"/>
      <w:r w:rsidRPr="001D6FF9">
        <w:rPr>
          <w:sz w:val="24"/>
          <w:u w:val="single"/>
        </w:rPr>
        <w:t>)</w:t>
      </w:r>
      <w:r w:rsidRPr="001D6FF9">
        <w:rPr>
          <w:sz w:val="24"/>
        </w:rPr>
        <w:t xml:space="preserve">;  </w:t>
      </w:r>
    </w:p>
    <w:p w:rsidR="00586F69" w:rsidRPr="001D6FF9" w:rsidRDefault="00807298" w:rsidP="00807298">
      <w:pPr>
        <w:rPr>
          <w:sz w:val="24"/>
        </w:rPr>
      </w:pPr>
      <w:r w:rsidRPr="001D6FF9">
        <w:rPr>
          <w:sz w:val="24"/>
        </w:rPr>
        <w:t xml:space="preserve"> }</w:t>
      </w:r>
    </w:p>
    <w:p w:rsidR="00E11B8D" w:rsidRDefault="00E11B8D" w:rsidP="00586F69">
      <w:pPr>
        <w:jc w:val="center"/>
        <w:rPr>
          <w:rFonts w:ascii="宋体" w:hAnsi="宋体"/>
          <w:b/>
          <w:sz w:val="24"/>
        </w:rPr>
        <w:sectPr w:rsidR="00E11B8D" w:rsidSect="00EF6E67">
          <w:pgSz w:w="20639" w:h="14572" w:orient="landscape" w:code="12"/>
          <w:pgMar w:top="1418" w:right="567" w:bottom="1418" w:left="567" w:header="851" w:footer="992" w:gutter="2268"/>
          <w:pgNumType w:start="1"/>
          <w:cols w:num="2" w:sep="1" w:space="425" w:equalWidth="0">
            <w:col w:w="7980" w:space="425"/>
            <w:col w:w="8832"/>
          </w:cols>
          <w:docGrid w:type="lines" w:linePitch="312"/>
        </w:sectPr>
      </w:pPr>
    </w:p>
    <w:p w:rsidR="00E11B8D" w:rsidRDefault="00FE0EA6" w:rsidP="00E11B8D">
      <w:pPr>
        <w:jc w:val="center"/>
        <w:rPr>
          <w:b/>
          <w:bCs/>
          <w:sz w:val="36"/>
        </w:rPr>
      </w:pPr>
      <w:r>
        <w:rPr>
          <w:noProof/>
        </w:rPr>
        <w:lastRenderedPageBreak/>
        <w:pict>
          <v:group id="_x0000_s1822" style="position:absolute;left:0;text-align:left;margin-left:-117pt;margin-top:14pt;width:99pt;height:589.15pt;z-index:251718656" coordorigin="495,1698" coordsize="1980,11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">
            <v:shape id="Text Box 29" o:spid="_x0000_s1823" type="#_x0000_t202" style="position:absolute;left:855;top:8489;width:720;height:4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" filled="f" stroked="f">
              <v:textbox style="layout-flow:vertical-ideographic">
                <w:txbxContent>
                  <w:p w:rsidR="00E11B8D" w:rsidRDefault="00E11B8D" w:rsidP="00E11B8D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Group 317" o:spid="_x0000_s1824" style="position:absolute;left:495;top:1698;width:1980;height:7595" coordorigin="495,1698" coordsize="1980,7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<v:shape id="Text Box 45" o:spid="_x0000_s1825" type="#_x0000_t202" style="position:absolute;left:1935;top:5549;width:540;height:3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" filled="f" stroked="f">
                <v:textbox style="layout-flow:vertical-ideographic">
                  <w:txbxContent>
                    <w:p w:rsidR="00E11B8D" w:rsidRDefault="00E11B8D" w:rsidP="00E11B8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Group 39" o:spid="_x0000_s1826" style="position:absolute;left:495;top:3561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<v:group id="Group 18" o:spid="_x0000_s1827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Text Box 4" o:spid="_x0000_s1828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17" o:spid="_x0000_s1829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" filled="f"/>
                </v:group>
                <v:line id="Line 32" o:spid="_x0000_s1830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</v:group>
              <v:group id="Group 38" o:spid="_x0000_s1831" style="position:absolute;left:495;top:7202;width:1440;height:1404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group id="Group 22" o:spid="_x0000_s1832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23" o:spid="_x0000_s1833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24" o:spid="_x0000_s1834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" filled="f"/>
                </v:group>
                <v:line id="Line 33" o:spid="_x0000_s1835" style="position:absolute;visibility:visible;mso-wrap-style:squar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</v:group>
              <v:group id="Group 19" o:spid="_x0000_s1836" style="position:absolute;left:495;top:541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shape id="Text Box 20" o:spid="_x0000_s1837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E11B8D" w:rsidRDefault="00E11B8D" w:rsidP="00E11B8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E11B8D" w:rsidRDefault="00E11B8D" w:rsidP="00E11B8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Rectangle 21" o:spid="_x0000_s1838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" filled="f"/>
              </v:group>
              <v:group id="Group 316" o:spid="_x0000_s1839" style="position:absolute;left:500;top:1698;width:1440;height:1404" coordorigin="500,1698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group id="Group 305" o:spid="_x0000_s1840" style="position:absolute;left:500;top:1698;width:1440;height:1404" coordorigin="495,354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302" o:spid="_x0000_s1841" type="#_x0000_t202" style="position:absolute;left:615;top:3545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303" o:spid="_x0000_s1842" style="position:absolute;left:495;top:3545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" filled="f"/>
                </v:group>
                <v:line id="Line 315" o:spid="_x0000_s1843" style="position:absolute;visibility:visible;mso-wrap-style:square" from="500,2360" to="1940,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/v:group>
            </v:group>
          </v:group>
        </w:pict>
      </w:r>
      <w:r>
        <w:rPr>
          <w:noProof/>
        </w:rPr>
        <w:pict>
          <v:line id="_x0000_s1821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4.05pt" to="-18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"/>
        </w:pict>
      </w:r>
      <w:r>
        <w:rPr>
          <w:noProof/>
        </w:rPr>
        <w:pict>
          <v:line id="_x0000_s1820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3.75pt" to="-18pt,5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"/>
        </w:pict>
      </w:r>
      <w:r>
        <w:rPr>
          <w:noProof/>
        </w:rPr>
        <w:pict>
          <v:line id="_x0000_s1819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0" to="-18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3YFQIAACs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"/>
        </w:pict>
      </w:r>
      <w:r>
        <w:rPr>
          <w:noProof/>
        </w:rPr>
        <w:pict>
          <v:line id="_x0000_s1818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7.8pt" to="-18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"/>
        </w:pict>
      </w:r>
      <w:r>
        <w:rPr>
          <w:noProof/>
        </w:rPr>
        <w:pict>
          <v:line id="_x0000_s1817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7.8pt" to="-18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o2FQIAACs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"/>
        </w:pict>
      </w:r>
      <w:r>
        <w:rPr>
          <w:noProof/>
        </w:rPr>
        <w:pict>
          <v:line id="_x0000_s181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7.8pt" to="-1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"/>
        </w:pict>
      </w:r>
      <w:r>
        <w:rPr>
          <w:noProof/>
        </w:rPr>
        <w:pict>
          <v:line id="_x0000_s1815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8pt" to="-18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3NFAIAACs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"/>
        </w:pict>
      </w:r>
      <w:r>
        <w:rPr>
          <w:noProof/>
        </w:rPr>
        <w:pict>
          <v:shape id="_x0000_s1814" type="#_x0000_t202" style="position:absolute;left:0;text-align:left;margin-left:165pt;margin-top:2.25pt;width:24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" filled="f" stroked="f">
            <v:textbox>
              <w:txbxContent>
                <w:p w:rsidR="00E11B8D" w:rsidRDefault="00E11B8D" w:rsidP="00E11B8D">
                  <w:pPr>
                    <w:rPr>
                      <w:rFonts w:ascii="宋体" w:hAnsi="宋体"/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E11B8D">
        <w:rPr>
          <w:rFonts w:hint="eastAsia"/>
          <w:b/>
          <w:bCs/>
          <w:sz w:val="36"/>
        </w:rPr>
        <w:t>东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北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大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学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秦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皇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岛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分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校</w:t>
      </w:r>
    </w:p>
    <w:p w:rsidR="00E11B8D" w:rsidRDefault="00E11B8D" w:rsidP="00E11B8D">
      <w:pPr>
        <w:ind w:firstLineChars="300" w:firstLine="331"/>
        <w:jc w:val="center"/>
        <w:rPr>
          <w:b/>
          <w:bCs/>
          <w:sz w:val="11"/>
        </w:rPr>
      </w:pPr>
    </w:p>
    <w:p w:rsidR="00E11B8D" w:rsidRDefault="00E11B8D" w:rsidP="00E11B8D">
      <w:pPr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</w:t>
      </w:r>
      <w:r w:rsidRPr="00BA56F5">
        <w:rPr>
          <w:rFonts w:hint="eastAsia"/>
          <w:sz w:val="24"/>
          <w:u w:val="single"/>
        </w:rPr>
        <w:t>数据结构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试卷：</w:t>
      </w:r>
      <w:r>
        <w:rPr>
          <w:rFonts w:hint="eastAsia"/>
          <w:sz w:val="24"/>
          <w:u w:val="single"/>
        </w:rPr>
        <w:t>(  B  )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考试形式：</w:t>
      </w:r>
      <w:r w:rsidRPr="008708A1">
        <w:rPr>
          <w:rFonts w:hint="eastAsia"/>
          <w:sz w:val="24"/>
          <w:u w:val="single"/>
        </w:rPr>
        <w:t>闭卷</w:t>
      </w:r>
    </w:p>
    <w:p w:rsidR="00E11B8D" w:rsidRDefault="00E11B8D" w:rsidP="00E11B8D">
      <w:pPr>
        <w:rPr>
          <w:sz w:val="10"/>
          <w:u w:val="single"/>
        </w:rPr>
      </w:pPr>
    </w:p>
    <w:p w:rsidR="00E11B8D" w:rsidRDefault="00E11B8D" w:rsidP="00E11B8D">
      <w:pPr>
        <w:rPr>
          <w:sz w:val="24"/>
          <w:u w:val="single"/>
        </w:rPr>
      </w:pPr>
      <w:r>
        <w:rPr>
          <w:rFonts w:hint="eastAsia"/>
          <w:sz w:val="24"/>
        </w:rPr>
        <w:t>考试对象：</w:t>
      </w:r>
      <w:r w:rsidRPr="00BA56F5">
        <w:rPr>
          <w:rFonts w:hint="eastAsia"/>
          <w:sz w:val="24"/>
          <w:u w:val="single"/>
        </w:rPr>
        <w:t>计算机、辅修专业</w:t>
      </w:r>
      <w:r>
        <w:rPr>
          <w:rFonts w:hint="eastAsia"/>
          <w:sz w:val="24"/>
        </w:rPr>
        <w:t>考试日期：</w:t>
      </w:r>
      <w:r w:rsidRPr="00BA56F5">
        <w:rPr>
          <w:rFonts w:hint="eastAsia"/>
          <w:sz w:val="24"/>
          <w:u w:val="single"/>
        </w:rPr>
        <w:t>2017</w:t>
      </w:r>
      <w:r>
        <w:rPr>
          <w:rFonts w:hint="eastAsia"/>
          <w:sz w:val="24"/>
          <w:u w:val="single"/>
        </w:rPr>
        <w:t>年</w:t>
      </w:r>
      <w:r>
        <w:rPr>
          <w:rFonts w:hint="eastAsia"/>
          <w:sz w:val="24"/>
          <w:u w:val="single"/>
        </w:rPr>
        <w:t>12</w:t>
      </w:r>
      <w:r>
        <w:rPr>
          <w:rFonts w:hint="eastAsia"/>
          <w:sz w:val="24"/>
          <w:u w:val="single"/>
        </w:rPr>
        <w:t>月</w:t>
      </w:r>
      <w:r>
        <w:rPr>
          <w:rFonts w:hint="eastAsia"/>
          <w:sz w:val="24"/>
          <w:u w:val="single"/>
        </w:rPr>
        <w:t>20</w:t>
      </w:r>
      <w:r>
        <w:rPr>
          <w:rFonts w:hint="eastAsia"/>
          <w:sz w:val="24"/>
          <w:u w:val="single"/>
        </w:rPr>
        <w:t>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试卷：共</w:t>
      </w:r>
      <w:r>
        <w:rPr>
          <w:rFonts w:hint="eastAsia"/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p w:rsidR="00E11B8D" w:rsidRDefault="00E11B8D" w:rsidP="00E11B8D">
      <w:pPr>
        <w:rPr>
          <w:rFonts w:ascii="宋体" w:hAnsi="宋体"/>
          <w:b/>
          <w:sz w:val="24"/>
        </w:rPr>
      </w:pPr>
      <w:r>
        <w:rPr>
          <w:rFonts w:hint="eastAsia"/>
          <w:sz w:val="24"/>
        </w:rPr>
        <w:t xml:space="preserve"> </w:t>
      </w:r>
    </w:p>
    <w:tbl>
      <w:tblPr>
        <w:tblW w:w="490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1"/>
        <w:gridCol w:w="1341"/>
        <w:gridCol w:w="1341"/>
        <w:gridCol w:w="1341"/>
        <w:gridCol w:w="1341"/>
        <w:gridCol w:w="1342"/>
      </w:tblGrid>
      <w:tr w:rsidR="00E11B8D" w:rsidTr="00E11B8D">
        <w:trPr>
          <w:cantSplit/>
          <w:trHeight w:val="639"/>
        </w:trPr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834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E11B8D" w:rsidTr="00E11B8D">
        <w:trPr>
          <w:cantSplit/>
          <w:trHeight w:val="603"/>
        </w:trPr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</w:p>
        </w:tc>
        <w:tc>
          <w:tcPr>
            <w:tcW w:w="834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</w:p>
        </w:tc>
      </w:tr>
    </w:tbl>
    <w:p w:rsidR="00E11B8D" w:rsidRDefault="00E11B8D" w:rsidP="00E11B8D">
      <w:pPr>
        <w:rPr>
          <w:sz w:val="24"/>
        </w:rPr>
      </w:pPr>
    </w:p>
    <w:tbl>
      <w:tblPr>
        <w:tblpPr w:leftFromText="180" w:rightFromText="180" w:vertAnchor="text" w:horzAnchor="page" w:tblpX="2944" w:tblpY="66"/>
        <w:tblW w:w="0" w:type="auto"/>
        <w:tblLook w:val="04A0" w:firstRow="1" w:lastRow="0" w:firstColumn="1" w:lastColumn="0" w:noHBand="0" w:noVBand="1"/>
      </w:tblPr>
      <w:tblGrid>
        <w:gridCol w:w="601"/>
        <w:gridCol w:w="992"/>
        <w:gridCol w:w="6387"/>
      </w:tblGrid>
      <w:tr w:rsidR="00E11B8D" w:rsidRPr="003007FA" w:rsidTr="00E11B8D">
        <w:trPr>
          <w:trHeight w:val="56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sz="4" w:space="0" w:color="000000"/>
            </w:tcBorders>
            <w:vAlign w:val="center"/>
          </w:tcPr>
          <w:p w:rsidR="00E11B8D" w:rsidRPr="009C326A" w:rsidRDefault="00E11B8D" w:rsidP="00E11B8D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一、填空题（每空</w:t>
            </w:r>
            <w:r>
              <w:rPr>
                <w:rFonts w:hint="eastAsia"/>
                <w:b/>
                <w:sz w:val="24"/>
              </w:rPr>
              <w:t>1</w:t>
            </w:r>
            <w:r w:rsidRPr="009C326A">
              <w:rPr>
                <w:rFonts w:hint="eastAsia"/>
                <w:b/>
                <w:sz w:val="24"/>
              </w:rPr>
              <w:t>分，共</w:t>
            </w:r>
            <w:r>
              <w:rPr>
                <w:rFonts w:hint="eastAsia"/>
                <w:b/>
                <w:sz w:val="24"/>
              </w:rPr>
              <w:t>1</w:t>
            </w:r>
            <w:r w:rsidRPr="009C326A">
              <w:rPr>
                <w:rFonts w:hint="eastAsia"/>
                <w:b/>
                <w:sz w:val="24"/>
              </w:rPr>
              <w:t>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E11B8D" w:rsidRPr="00AF5BED" w:rsidRDefault="00FE0EA6" w:rsidP="00E11B8D">
      <w:pPr>
        <w:rPr>
          <w:sz w:val="24"/>
        </w:rPr>
      </w:pPr>
      <w:r>
        <w:rPr>
          <w:noProof/>
        </w:rPr>
        <w:pict>
          <v:line id="_x0000_s1813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7pt,42.65pt" to="-4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yR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"/>
        </w:pict>
      </w:r>
      <w:r w:rsidR="00E11B8D" w:rsidRPr="00AF5BED">
        <w:rPr>
          <w:sz w:val="24"/>
        </w:rPr>
        <w:t>1</w:t>
      </w:r>
      <w:r w:rsidR="00E11B8D" w:rsidRPr="00AF5BED">
        <w:rPr>
          <w:sz w:val="24"/>
        </w:rPr>
        <w:t>．数据的逻辑结构只抽象反映数据元素的逻辑关系，数据的</w:t>
      </w:r>
      <w:r w:rsidR="00E11B8D" w:rsidRPr="00C80F13">
        <w:rPr>
          <w:rFonts w:hint="eastAsia"/>
          <w:sz w:val="24"/>
          <w:u w:val="single"/>
        </w:rPr>
        <w:t xml:space="preserve"> </w:t>
      </w:r>
      <w:r w:rsidR="00E11B8D" w:rsidRPr="00C80F13">
        <w:rPr>
          <w:sz w:val="24"/>
          <w:u w:val="single"/>
        </w:rPr>
        <w:t xml:space="preserve">   </w:t>
      </w:r>
      <w:r w:rsidR="00E11B8D">
        <w:rPr>
          <w:rFonts w:hint="eastAsia"/>
          <w:sz w:val="24"/>
          <w:u w:val="single"/>
        </w:rPr>
        <w:t xml:space="preserve"> </w:t>
      </w:r>
      <w:r w:rsidR="00E11B8D">
        <w:rPr>
          <w:sz w:val="24"/>
          <w:u w:val="single"/>
        </w:rPr>
        <w:t xml:space="preserve">     </w:t>
      </w:r>
      <w:r w:rsidR="00E11B8D" w:rsidRPr="00AF5BED">
        <w:rPr>
          <w:sz w:val="24"/>
        </w:rPr>
        <w:t>结构是数据的逻辑结构在计算机存储器中的实现。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>2</w:t>
      </w:r>
      <w:r w:rsidRPr="00AF5BED">
        <w:rPr>
          <w:sz w:val="24"/>
        </w:rPr>
        <w:t>．以下代码的算法时间复杂度为</w:t>
      </w:r>
      <w:r w:rsidRPr="00AF5BED">
        <w:rPr>
          <w:sz w:val="24"/>
        </w:rPr>
        <w:t>___</w:t>
      </w:r>
      <w:r>
        <w:rPr>
          <w:sz w:val="24"/>
          <w:u w:val="single"/>
        </w:rPr>
        <w:t xml:space="preserve">                </w:t>
      </w:r>
      <w:r w:rsidRPr="00AF5BED">
        <w:rPr>
          <w:sz w:val="24"/>
        </w:rPr>
        <w:t>__</w:t>
      </w:r>
      <w:r w:rsidRPr="00AF5BED">
        <w:rPr>
          <w:sz w:val="24"/>
        </w:rPr>
        <w:t>。</w:t>
      </w:r>
    </w:p>
    <w:p w:rsidR="00E11B8D" w:rsidRPr="00AF5BED" w:rsidRDefault="00E11B8D" w:rsidP="00E11B8D">
      <w:pPr>
        <w:ind w:firstLineChars="100" w:firstLine="240"/>
        <w:rPr>
          <w:sz w:val="24"/>
        </w:rPr>
      </w:pPr>
      <w:r w:rsidRPr="00AF5BED">
        <w:rPr>
          <w:sz w:val="24"/>
        </w:rPr>
        <w:t>for(i=</w:t>
      </w:r>
      <w:proofErr w:type="gramStart"/>
      <w:r w:rsidRPr="00AF5BED">
        <w:rPr>
          <w:sz w:val="24"/>
        </w:rPr>
        <w:t>1;i</w:t>
      </w:r>
      <w:proofErr w:type="gramEnd"/>
      <w:r w:rsidRPr="00AF5BED">
        <w:rPr>
          <w:sz w:val="24"/>
        </w:rPr>
        <w:t>&lt;=n;++i)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　　　</w:t>
      </w:r>
      <w:r w:rsidRPr="00AF5BED">
        <w:rPr>
          <w:sz w:val="24"/>
        </w:rPr>
        <w:t>for(j=</w:t>
      </w:r>
      <w:proofErr w:type="gramStart"/>
      <w:r w:rsidRPr="00AF5BED">
        <w:rPr>
          <w:sz w:val="24"/>
        </w:rPr>
        <w:t>1;j</w:t>
      </w:r>
      <w:proofErr w:type="gramEnd"/>
      <w:r w:rsidRPr="00AF5BED">
        <w:rPr>
          <w:sz w:val="24"/>
        </w:rPr>
        <w:t xml:space="preserve">&lt;=n;++j) </w:t>
      </w:r>
    </w:p>
    <w:p w:rsidR="00E11B8D" w:rsidRPr="005E7553" w:rsidRDefault="00E11B8D" w:rsidP="00E11B8D">
      <w:pPr>
        <w:rPr>
          <w:sz w:val="24"/>
        </w:rPr>
      </w:pPr>
      <w:r w:rsidRPr="00AF5BED">
        <w:rPr>
          <w:sz w:val="24"/>
        </w:rPr>
        <w:t xml:space="preserve">         s+=x;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3. </w:t>
      </w:r>
      <w:r w:rsidRPr="00AF5BED">
        <w:rPr>
          <w:sz w:val="24"/>
        </w:rPr>
        <w:t>带头结点的双循环链表</w:t>
      </w:r>
      <w:r w:rsidRPr="00AF5BED">
        <w:rPr>
          <w:sz w:val="24"/>
        </w:rPr>
        <w:t>L</w:t>
      </w:r>
      <w:r w:rsidRPr="00AF5BED">
        <w:rPr>
          <w:sz w:val="24"/>
        </w:rPr>
        <w:t>为空表的条件是：</w:t>
      </w:r>
      <w:r w:rsidRPr="005E7553">
        <w:rPr>
          <w:sz w:val="24"/>
        </w:rPr>
        <w:t xml:space="preserve">                           </w:t>
      </w:r>
      <w:r w:rsidRPr="00AF5BED">
        <w:rPr>
          <w:sz w:val="24"/>
        </w:rPr>
        <w:t>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4. </w:t>
      </w:r>
      <w:r w:rsidRPr="00AF5BED">
        <w:rPr>
          <w:sz w:val="24"/>
        </w:rPr>
        <w:t>广义表</w:t>
      </w:r>
      <w:r w:rsidRPr="00AF5BED">
        <w:rPr>
          <w:sz w:val="24"/>
        </w:rPr>
        <w:t>((a,b,c,d))</w:t>
      </w:r>
      <w:r w:rsidRPr="00AF5BED">
        <w:rPr>
          <w:sz w:val="24"/>
        </w:rPr>
        <w:t>的表头是</w:t>
      </w:r>
      <w:r w:rsidRPr="00AF5BED">
        <w:rPr>
          <w:sz w:val="24"/>
        </w:rPr>
        <w:t>_____</w:t>
      </w:r>
      <w:r w:rsidRPr="005E7553">
        <w:rPr>
          <w:sz w:val="24"/>
        </w:rPr>
        <w:t xml:space="preserve">_                               </w:t>
      </w:r>
      <w:r w:rsidRPr="00AF5BED">
        <w:rPr>
          <w:sz w:val="24"/>
        </w:rPr>
        <w:t>_____</w:t>
      </w:r>
      <w:r w:rsidRPr="00AF5BED">
        <w:rPr>
          <w:sz w:val="24"/>
        </w:rPr>
        <w:t>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5. </w:t>
      </w:r>
      <w:r w:rsidRPr="00AF5BED">
        <w:rPr>
          <w:sz w:val="24"/>
        </w:rPr>
        <w:t>在二叉树的第</w:t>
      </w:r>
      <w:r w:rsidRPr="00AF5BED">
        <w:rPr>
          <w:sz w:val="24"/>
        </w:rPr>
        <w:t>i</w:t>
      </w:r>
      <w:r w:rsidRPr="00AF5BED">
        <w:rPr>
          <w:sz w:val="24"/>
        </w:rPr>
        <w:t>层上至多有</w:t>
      </w:r>
      <w:r w:rsidRPr="00AF5BED">
        <w:rPr>
          <w:sz w:val="24"/>
        </w:rPr>
        <w:t>__</w:t>
      </w:r>
      <w:r w:rsidRPr="005E7553">
        <w:rPr>
          <w:sz w:val="24"/>
        </w:rPr>
        <w:t xml:space="preserve">                        </w:t>
      </w:r>
      <w:r w:rsidRPr="00AF5BED">
        <w:rPr>
          <w:sz w:val="24"/>
        </w:rPr>
        <w:t>___</w:t>
      </w:r>
      <w:proofErr w:type="gramStart"/>
      <w:r w:rsidRPr="00AF5BED">
        <w:rPr>
          <w:sz w:val="24"/>
        </w:rPr>
        <w:t>个</w:t>
      </w:r>
      <w:proofErr w:type="gramEnd"/>
      <w:r w:rsidRPr="00AF5BED">
        <w:rPr>
          <w:sz w:val="24"/>
        </w:rPr>
        <w:t>结点（</w:t>
      </w:r>
      <w:r w:rsidRPr="00AF5BED">
        <w:rPr>
          <w:sz w:val="24"/>
        </w:rPr>
        <w:t>i&gt;=1</w:t>
      </w:r>
      <w:r w:rsidRPr="00AF5BED">
        <w:rPr>
          <w:sz w:val="24"/>
        </w:rPr>
        <w:t>）。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6. </w:t>
      </w:r>
      <w:r w:rsidRPr="00AF5BED">
        <w:rPr>
          <w:sz w:val="24"/>
        </w:rPr>
        <w:t>在单链表</w:t>
      </w:r>
      <w:r w:rsidRPr="00AF5BED">
        <w:rPr>
          <w:sz w:val="24"/>
        </w:rPr>
        <w:t>p</w:t>
      </w:r>
      <w:r w:rsidRPr="00AF5BED">
        <w:rPr>
          <w:sz w:val="24"/>
        </w:rPr>
        <w:t>结点之后插入</w:t>
      </w:r>
      <w:r w:rsidRPr="00AF5BED">
        <w:rPr>
          <w:sz w:val="24"/>
        </w:rPr>
        <w:t>s</w:t>
      </w:r>
      <w:r w:rsidRPr="00AF5BED">
        <w:rPr>
          <w:sz w:val="24"/>
        </w:rPr>
        <w:t>结点的操作是：</w:t>
      </w:r>
      <w:r w:rsidRPr="005E7553">
        <w:rPr>
          <w:sz w:val="24"/>
        </w:rPr>
        <w:t xml:space="preserve">                      _                                                    _</w:t>
      </w:r>
      <w:r w:rsidRPr="00AF5BED">
        <w:rPr>
          <w:sz w:val="24"/>
        </w:rPr>
        <w:t>__</w:t>
      </w:r>
      <w:r w:rsidRPr="005E7553">
        <w:rPr>
          <w:sz w:val="24"/>
        </w:rPr>
        <w:t xml:space="preserve">_                          </w:t>
      </w:r>
      <w:r w:rsidRPr="00AF5BED">
        <w:rPr>
          <w:sz w:val="24"/>
        </w:rPr>
        <w:t>_</w:t>
      </w:r>
      <w:r w:rsidRPr="00AF5BED">
        <w:rPr>
          <w:sz w:val="24"/>
        </w:rPr>
        <w:t>。</w:t>
      </w:r>
    </w:p>
    <w:p w:rsidR="00E11B8D" w:rsidRPr="005E7553" w:rsidRDefault="00E11B8D" w:rsidP="00E11B8D">
      <w:pPr>
        <w:rPr>
          <w:sz w:val="24"/>
        </w:rPr>
      </w:pPr>
      <w:r w:rsidRPr="00AF5BED">
        <w:rPr>
          <w:sz w:val="24"/>
        </w:rPr>
        <w:t>7.</w:t>
      </w:r>
      <w:r w:rsidRPr="005E7553">
        <w:rPr>
          <w:sz w:val="24"/>
        </w:rPr>
        <w:t xml:space="preserve"> </w:t>
      </w:r>
      <w:proofErr w:type="gramStart"/>
      <w:r w:rsidRPr="005E7553">
        <w:rPr>
          <w:sz w:val="24"/>
        </w:rPr>
        <w:t>中序线索</w:t>
      </w:r>
      <w:proofErr w:type="gramEnd"/>
      <w:r w:rsidRPr="005E7553">
        <w:rPr>
          <w:sz w:val="24"/>
        </w:rPr>
        <w:t>二叉树：若结点的</w:t>
      </w:r>
      <w:r w:rsidRPr="005E7553">
        <w:rPr>
          <w:sz w:val="24"/>
        </w:rPr>
        <w:t>ltag=1</w:t>
      </w:r>
      <w:r w:rsidRPr="005E7553">
        <w:rPr>
          <w:sz w:val="24"/>
        </w:rPr>
        <w:t>，</w:t>
      </w:r>
      <w:r w:rsidRPr="005E7553">
        <w:rPr>
          <w:sz w:val="24"/>
        </w:rPr>
        <w:t>lchild</w:t>
      </w:r>
      <w:r w:rsidRPr="005E7553">
        <w:rPr>
          <w:sz w:val="24"/>
        </w:rPr>
        <w:t>指向其前驱；否则，该结点的前驱是以</w:t>
      </w:r>
      <w:r w:rsidRPr="005E7553">
        <w:rPr>
          <w:rFonts w:hint="eastAsia"/>
          <w:sz w:val="24"/>
        </w:rPr>
        <w:t xml:space="preserve"> </w:t>
      </w:r>
      <w:r w:rsidRPr="005E7553">
        <w:rPr>
          <w:sz w:val="24"/>
        </w:rPr>
        <w:t xml:space="preserve">                                                          </w:t>
      </w:r>
      <w:r w:rsidRPr="005E7553">
        <w:rPr>
          <w:sz w:val="24"/>
        </w:rPr>
        <w:t>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8. </w:t>
      </w:r>
      <w:r w:rsidRPr="00AF5BED">
        <w:rPr>
          <w:sz w:val="24"/>
        </w:rPr>
        <w:t>若以</w:t>
      </w:r>
      <w:r w:rsidRPr="00AF5BED">
        <w:rPr>
          <w:sz w:val="24"/>
        </w:rPr>
        <w:t>{4</w:t>
      </w:r>
      <w:r w:rsidRPr="00AF5BED">
        <w:rPr>
          <w:sz w:val="24"/>
        </w:rPr>
        <w:t>，</w:t>
      </w:r>
      <w:r w:rsidRPr="00AF5BED">
        <w:rPr>
          <w:sz w:val="24"/>
        </w:rPr>
        <w:t>5</w:t>
      </w:r>
      <w:r w:rsidRPr="00AF5BED">
        <w:rPr>
          <w:sz w:val="24"/>
        </w:rPr>
        <w:t>，</w:t>
      </w:r>
      <w:r w:rsidRPr="00AF5BED">
        <w:rPr>
          <w:sz w:val="24"/>
        </w:rPr>
        <w:t>6</w:t>
      </w:r>
      <w:r w:rsidRPr="00AF5BED">
        <w:rPr>
          <w:sz w:val="24"/>
        </w:rPr>
        <w:t>，</w:t>
      </w:r>
      <w:r w:rsidRPr="00AF5BED">
        <w:rPr>
          <w:sz w:val="24"/>
        </w:rPr>
        <w:t>7</w:t>
      </w:r>
      <w:r w:rsidRPr="00AF5BED">
        <w:rPr>
          <w:sz w:val="24"/>
        </w:rPr>
        <w:t>，</w:t>
      </w:r>
      <w:r w:rsidRPr="00AF5BED">
        <w:rPr>
          <w:sz w:val="24"/>
        </w:rPr>
        <w:t>8}</w:t>
      </w:r>
      <w:r w:rsidRPr="00AF5BED">
        <w:rPr>
          <w:sz w:val="24"/>
        </w:rPr>
        <w:t>作为叶子结点的权值构造哈夫曼树，则其</w:t>
      </w:r>
      <w:proofErr w:type="gramStart"/>
      <w:r w:rsidRPr="00AF5BED">
        <w:rPr>
          <w:sz w:val="24"/>
        </w:rPr>
        <w:t>带权路径</w:t>
      </w:r>
      <w:proofErr w:type="gramEnd"/>
      <w:r w:rsidRPr="00AF5BED">
        <w:rPr>
          <w:sz w:val="24"/>
        </w:rPr>
        <w:t>长度是</w:t>
      </w:r>
      <w:r w:rsidRPr="005E7553">
        <w:rPr>
          <w:sz w:val="24"/>
        </w:rPr>
        <w:t>__         _</w:t>
      </w:r>
      <w:r w:rsidRPr="00AF5BED">
        <w:rPr>
          <w:sz w:val="24"/>
        </w:rPr>
        <w:t>_</w:t>
      </w:r>
      <w:r w:rsidRPr="00AF5BED">
        <w:rPr>
          <w:sz w:val="24"/>
        </w:rPr>
        <w:t>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9. </w:t>
      </w:r>
      <w:r w:rsidRPr="00AF5BED">
        <w:rPr>
          <w:sz w:val="24"/>
        </w:rPr>
        <w:t>构造</w:t>
      </w:r>
      <w:proofErr w:type="gramStart"/>
      <w:r w:rsidRPr="00AF5BED">
        <w:rPr>
          <w:sz w:val="24"/>
        </w:rPr>
        <w:t>连通网</w:t>
      </w:r>
      <w:proofErr w:type="gramEnd"/>
      <w:r w:rsidRPr="00AF5BED">
        <w:rPr>
          <w:sz w:val="24"/>
        </w:rPr>
        <w:t>最小生成树的两个典型算法是普里姆和</w:t>
      </w:r>
      <w:r w:rsidRPr="00AF5BED">
        <w:rPr>
          <w:sz w:val="24"/>
        </w:rPr>
        <w:t>_</w:t>
      </w:r>
      <w:r w:rsidRPr="005E7553">
        <w:rPr>
          <w:rFonts w:hint="eastAsia"/>
          <w:sz w:val="24"/>
        </w:rPr>
        <w:t xml:space="preserve"> </w:t>
      </w:r>
      <w:r w:rsidRPr="005E7553">
        <w:rPr>
          <w:sz w:val="24"/>
        </w:rPr>
        <w:t xml:space="preserve">                </w:t>
      </w:r>
      <w:r w:rsidRPr="00AF5BED">
        <w:rPr>
          <w:sz w:val="24"/>
        </w:rPr>
        <w:t>__</w:t>
      </w:r>
      <w:r w:rsidRPr="00AF5BED">
        <w:rPr>
          <w:sz w:val="24"/>
        </w:rPr>
        <w:t>算法。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10. </w:t>
      </w:r>
      <w:r w:rsidRPr="00AF5BED">
        <w:rPr>
          <w:sz w:val="24"/>
        </w:rPr>
        <w:t>在</w:t>
      </w:r>
      <w:r w:rsidRPr="00AF5BED">
        <w:rPr>
          <w:sz w:val="24"/>
        </w:rPr>
        <w:t>AOE</w:t>
      </w:r>
      <w:r w:rsidRPr="00AF5BED">
        <w:rPr>
          <w:sz w:val="24"/>
        </w:rPr>
        <w:t>网中，从源点到汇点路径上各活动时间总和最长的路径称为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Pr="005E7553">
        <w:rPr>
          <w:sz w:val="24"/>
        </w:rPr>
        <w:t xml:space="preserve">_                                 </w:t>
      </w:r>
      <w:r w:rsidRPr="005E7553">
        <w:rPr>
          <w:rFonts w:hint="eastAsia"/>
          <w:sz w:val="24"/>
        </w:rPr>
        <w:t xml:space="preserve"> </w:t>
      </w:r>
      <w:r w:rsidRPr="005E7553">
        <w:rPr>
          <w:sz w:val="24"/>
        </w:rPr>
        <w:t xml:space="preserve">   _</w:t>
      </w:r>
      <w:r w:rsidRPr="00AF5BED">
        <w:rPr>
          <w:sz w:val="24"/>
        </w:rPr>
        <w:t>。</w:t>
      </w:r>
    </w:p>
    <w:tbl>
      <w:tblPr>
        <w:tblpPr w:leftFromText="180" w:rightFromText="180" w:vertAnchor="text" w:horzAnchor="page" w:tblpX="2944" w:tblpY="66"/>
        <w:tblW w:w="0" w:type="auto"/>
        <w:tblLook w:val="04A0" w:firstRow="1" w:lastRow="0" w:firstColumn="1" w:lastColumn="0" w:noHBand="0" w:noVBand="1"/>
      </w:tblPr>
      <w:tblGrid>
        <w:gridCol w:w="504"/>
        <w:gridCol w:w="472"/>
        <w:gridCol w:w="2547"/>
        <w:gridCol w:w="2226"/>
        <w:gridCol w:w="2226"/>
      </w:tblGrid>
      <w:tr w:rsidR="00E11B8D" w:rsidRPr="003007FA" w:rsidTr="00E11B8D">
        <w:trPr>
          <w:trHeight w:val="560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7" w:type="dxa"/>
            <w:tcBorders>
              <w:left w:val="single" w:sz="4" w:space="0" w:color="000000"/>
            </w:tcBorders>
            <w:vAlign w:val="center"/>
          </w:tcPr>
          <w:p w:rsidR="00E11B8D" w:rsidRPr="009C326A" w:rsidRDefault="00E11B8D" w:rsidP="00E11B8D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二、选择题（每题</w:t>
            </w:r>
            <w:r w:rsidRPr="009C326A">
              <w:rPr>
                <w:rFonts w:hint="eastAsia"/>
                <w:b/>
                <w:sz w:val="24"/>
              </w:rPr>
              <w:t>2</w:t>
            </w:r>
            <w:r w:rsidRPr="009C326A">
              <w:rPr>
                <w:rFonts w:hint="eastAsia"/>
                <w:b/>
                <w:sz w:val="24"/>
              </w:rPr>
              <w:t>分，共</w:t>
            </w:r>
            <w:r w:rsidRPr="009C326A">
              <w:rPr>
                <w:rFonts w:hint="eastAsia"/>
                <w:b/>
                <w:sz w:val="24"/>
              </w:rPr>
              <w:t>20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  <w:tc>
          <w:tcPr>
            <w:tcW w:w="2226" w:type="dxa"/>
            <w:tcBorders>
              <w:left w:val="single" w:sz="4" w:space="0" w:color="000000"/>
            </w:tcBorders>
          </w:tcPr>
          <w:p w:rsidR="00E11B8D" w:rsidRPr="009C326A" w:rsidRDefault="00E11B8D" w:rsidP="00E11B8D">
            <w:pPr>
              <w:jc w:val="left"/>
              <w:rPr>
                <w:b/>
                <w:sz w:val="24"/>
              </w:rPr>
            </w:pPr>
          </w:p>
        </w:tc>
        <w:tc>
          <w:tcPr>
            <w:tcW w:w="2226" w:type="dxa"/>
            <w:tcBorders>
              <w:left w:val="single" w:sz="4" w:space="0" w:color="000000"/>
            </w:tcBorders>
          </w:tcPr>
          <w:p w:rsidR="00E11B8D" w:rsidRPr="009C326A" w:rsidRDefault="00E11B8D" w:rsidP="00E11B8D">
            <w:pPr>
              <w:jc w:val="left"/>
              <w:rPr>
                <w:b/>
                <w:sz w:val="24"/>
              </w:rPr>
            </w:pPr>
          </w:p>
        </w:tc>
      </w:tr>
    </w:tbl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 xml:space="preserve">1. </w:t>
      </w:r>
      <w:r w:rsidRPr="000D691F">
        <w:rPr>
          <w:sz w:val="24"/>
        </w:rPr>
        <w:t>在线性表中若经常要</w:t>
      </w:r>
      <w:proofErr w:type="gramStart"/>
      <w:r w:rsidRPr="000D691F">
        <w:rPr>
          <w:sz w:val="24"/>
        </w:rPr>
        <w:t>存取第</w:t>
      </w:r>
      <w:proofErr w:type="gramEnd"/>
      <w:r w:rsidRPr="000D691F">
        <w:rPr>
          <w:sz w:val="24"/>
        </w:rPr>
        <w:t>i</w:t>
      </w:r>
      <w:r w:rsidRPr="000D691F">
        <w:rPr>
          <w:sz w:val="24"/>
        </w:rPr>
        <w:t>个数据元素及其前趋，则宜采用（</w:t>
      </w:r>
      <w:r w:rsidRPr="000D691F">
        <w:rPr>
          <w:sz w:val="24"/>
        </w:rPr>
        <w:t xml:space="preserve">      </w:t>
      </w:r>
      <w:r w:rsidRPr="000D691F">
        <w:rPr>
          <w:sz w:val="24"/>
        </w:rPr>
        <w:t>）</w:t>
      </w:r>
      <w:r w:rsidRPr="000D691F">
        <w:rPr>
          <w:sz w:val="24"/>
        </w:rPr>
        <w:t>存储方式。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A.</w:t>
      </w:r>
      <w:r w:rsidRPr="000D691F">
        <w:rPr>
          <w:sz w:val="24"/>
        </w:rPr>
        <w:t>顺序表</w:t>
      </w:r>
      <w:r w:rsidRPr="000D691F">
        <w:rPr>
          <w:sz w:val="24"/>
        </w:rPr>
        <w:t xml:space="preserve"> B.</w:t>
      </w:r>
      <w:r w:rsidRPr="000D691F">
        <w:rPr>
          <w:sz w:val="24"/>
        </w:rPr>
        <w:t>带头结点的单链表</w:t>
      </w:r>
      <w:r w:rsidRPr="000D691F">
        <w:rPr>
          <w:sz w:val="24"/>
        </w:rPr>
        <w:t xml:space="preserve"> C.</w:t>
      </w:r>
      <w:r w:rsidRPr="000D691F">
        <w:rPr>
          <w:sz w:val="24"/>
        </w:rPr>
        <w:t>不带头结点的单链表</w:t>
      </w:r>
      <w:r w:rsidRPr="000D691F">
        <w:rPr>
          <w:sz w:val="24"/>
        </w:rPr>
        <w:t xml:space="preserve"> D. </w:t>
      </w:r>
      <w:r w:rsidRPr="000D691F">
        <w:rPr>
          <w:sz w:val="24"/>
        </w:rPr>
        <w:t>循环单链表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 xml:space="preserve">2. </w:t>
      </w:r>
      <w:r w:rsidRPr="000D691F">
        <w:rPr>
          <w:sz w:val="24"/>
        </w:rPr>
        <w:t>循环队列存储在数组</w:t>
      </w:r>
      <w:r w:rsidRPr="000D691F">
        <w:rPr>
          <w:sz w:val="24"/>
        </w:rPr>
        <w:t>A [0..m]</w:t>
      </w:r>
      <w:r w:rsidRPr="000D691F">
        <w:rPr>
          <w:sz w:val="24"/>
        </w:rPr>
        <w:t>中，则入队时的操作为</w:t>
      </w:r>
      <w:r w:rsidRPr="000D691F">
        <w:rPr>
          <w:sz w:val="24"/>
        </w:rPr>
        <w:t>(       )</w:t>
      </w:r>
      <w:r w:rsidRPr="000D691F">
        <w:rPr>
          <w:sz w:val="24"/>
        </w:rPr>
        <w:t>。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A</w:t>
      </w:r>
      <w:r w:rsidRPr="000D691F">
        <w:rPr>
          <w:sz w:val="24"/>
        </w:rPr>
        <w:t>．</w:t>
      </w:r>
      <w:r w:rsidRPr="000D691F">
        <w:rPr>
          <w:sz w:val="24"/>
        </w:rPr>
        <w:t>rear=rear+1 B</w:t>
      </w:r>
      <w:r w:rsidRPr="000D691F">
        <w:rPr>
          <w:sz w:val="24"/>
        </w:rPr>
        <w:t>．</w:t>
      </w:r>
      <w:r w:rsidRPr="000D691F">
        <w:rPr>
          <w:sz w:val="24"/>
        </w:rPr>
        <w:t>rear=(rear+1) % (m-1)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C</w:t>
      </w:r>
      <w:r w:rsidRPr="000D691F">
        <w:rPr>
          <w:sz w:val="24"/>
        </w:rPr>
        <w:t>．</w:t>
      </w:r>
      <w:r w:rsidRPr="000D691F">
        <w:rPr>
          <w:sz w:val="24"/>
        </w:rPr>
        <w:t>rear=(rear+1) % m D</w:t>
      </w:r>
      <w:r w:rsidRPr="000D691F">
        <w:rPr>
          <w:sz w:val="24"/>
        </w:rPr>
        <w:t>．</w:t>
      </w:r>
      <w:r w:rsidRPr="000D691F">
        <w:rPr>
          <w:sz w:val="24"/>
        </w:rPr>
        <w:t>rear=(rear+1) % (m+1)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 xml:space="preserve">3. </w:t>
      </w:r>
      <w:r w:rsidRPr="000D691F">
        <w:rPr>
          <w:sz w:val="24"/>
        </w:rPr>
        <w:t>设有两个串</w:t>
      </w:r>
      <w:r w:rsidRPr="000D691F">
        <w:rPr>
          <w:sz w:val="24"/>
        </w:rPr>
        <w:t>S1</w:t>
      </w:r>
      <w:r w:rsidRPr="000D691F">
        <w:rPr>
          <w:sz w:val="24"/>
        </w:rPr>
        <w:t>和</w:t>
      </w:r>
      <w:r w:rsidRPr="000D691F">
        <w:rPr>
          <w:sz w:val="24"/>
        </w:rPr>
        <w:t>S2</w:t>
      </w:r>
      <w:r w:rsidRPr="000D691F">
        <w:rPr>
          <w:sz w:val="24"/>
        </w:rPr>
        <w:t>，求</w:t>
      </w:r>
      <w:r w:rsidRPr="000D691F">
        <w:rPr>
          <w:sz w:val="24"/>
        </w:rPr>
        <w:t>S1</w:t>
      </w:r>
      <w:r w:rsidRPr="000D691F">
        <w:rPr>
          <w:sz w:val="24"/>
        </w:rPr>
        <w:t>在</w:t>
      </w:r>
      <w:r w:rsidRPr="000D691F">
        <w:rPr>
          <w:sz w:val="24"/>
        </w:rPr>
        <w:t>S2</w:t>
      </w:r>
      <w:r w:rsidRPr="000D691F">
        <w:rPr>
          <w:sz w:val="24"/>
        </w:rPr>
        <w:t>中首次出现的位置的运算称为（</w:t>
      </w:r>
      <w:r w:rsidRPr="000D691F">
        <w:rPr>
          <w:sz w:val="24"/>
        </w:rPr>
        <w:t xml:space="preserve">        </w:t>
      </w:r>
      <w:r w:rsidRPr="000D691F">
        <w:rPr>
          <w:sz w:val="24"/>
        </w:rPr>
        <w:t>）</w:t>
      </w:r>
      <w:r w:rsidRPr="000D691F">
        <w:rPr>
          <w:sz w:val="24"/>
        </w:rPr>
        <w:t xml:space="preserve"> 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 xml:space="preserve">A. </w:t>
      </w:r>
      <w:r w:rsidRPr="000D691F">
        <w:rPr>
          <w:sz w:val="24"/>
        </w:rPr>
        <w:t>求子串</w:t>
      </w:r>
      <w:r w:rsidRPr="000D691F">
        <w:rPr>
          <w:sz w:val="24"/>
        </w:rPr>
        <w:t xml:space="preserve"> B. </w:t>
      </w:r>
      <w:r w:rsidRPr="000D691F">
        <w:rPr>
          <w:sz w:val="24"/>
        </w:rPr>
        <w:t>求串长</w:t>
      </w:r>
      <w:r w:rsidRPr="000D691F">
        <w:rPr>
          <w:sz w:val="24"/>
        </w:rPr>
        <w:t xml:space="preserve"> C. </w:t>
      </w:r>
      <w:r w:rsidRPr="000D691F">
        <w:rPr>
          <w:sz w:val="24"/>
        </w:rPr>
        <w:t>连接</w:t>
      </w:r>
      <w:r w:rsidRPr="000D691F">
        <w:rPr>
          <w:sz w:val="24"/>
        </w:rPr>
        <w:t xml:space="preserve"> D. </w:t>
      </w:r>
      <w:r w:rsidRPr="000D691F">
        <w:rPr>
          <w:sz w:val="24"/>
        </w:rPr>
        <w:t>模式匹配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 xml:space="preserve">4. </w:t>
      </w:r>
      <w:r w:rsidRPr="000D691F">
        <w:rPr>
          <w:sz w:val="24"/>
        </w:rPr>
        <w:t>稀疏矩阵一般的压缩存储方法有</w:t>
      </w:r>
      <w:r w:rsidRPr="000D691F">
        <w:rPr>
          <w:sz w:val="24"/>
        </w:rPr>
        <w:t>(         )</w:t>
      </w:r>
      <w:r w:rsidRPr="000D691F">
        <w:rPr>
          <w:sz w:val="24"/>
        </w:rPr>
        <w:t>两种。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A</w:t>
      </w:r>
      <w:r w:rsidRPr="000D691F">
        <w:rPr>
          <w:sz w:val="24"/>
        </w:rPr>
        <w:t>、二维数组和三维数组</w:t>
      </w:r>
      <w:r w:rsidRPr="000D691F">
        <w:rPr>
          <w:sz w:val="24"/>
        </w:rPr>
        <w:t xml:space="preserve"> B</w:t>
      </w:r>
      <w:r w:rsidRPr="000D691F">
        <w:rPr>
          <w:sz w:val="24"/>
        </w:rPr>
        <w:t>、三元组和散列表</w:t>
      </w:r>
      <w:r w:rsidRPr="000D691F">
        <w:rPr>
          <w:sz w:val="24"/>
        </w:rPr>
        <w:t xml:space="preserve"> 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C</w:t>
      </w:r>
      <w:r w:rsidRPr="000D691F">
        <w:rPr>
          <w:sz w:val="24"/>
        </w:rPr>
        <w:t>、三元组和十字链表</w:t>
      </w:r>
      <w:r w:rsidRPr="000D691F">
        <w:rPr>
          <w:sz w:val="24"/>
        </w:rPr>
        <w:t xml:space="preserve"> D</w:t>
      </w:r>
      <w:r w:rsidRPr="000D691F">
        <w:rPr>
          <w:sz w:val="24"/>
        </w:rPr>
        <w:t>、散列表和十字链表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5.</w:t>
      </w:r>
      <w:r w:rsidRPr="000D691F">
        <w:rPr>
          <w:sz w:val="24"/>
        </w:rPr>
        <w:t>某</w:t>
      </w:r>
      <w:proofErr w:type="gramStart"/>
      <w:r w:rsidRPr="000D691F">
        <w:rPr>
          <w:sz w:val="24"/>
        </w:rPr>
        <w:t>二叉树中序序列</w:t>
      </w:r>
      <w:proofErr w:type="gramEnd"/>
      <w:r w:rsidRPr="000D691F">
        <w:rPr>
          <w:sz w:val="24"/>
        </w:rPr>
        <w:t>为</w:t>
      </w:r>
      <w:r w:rsidRPr="000D691F">
        <w:rPr>
          <w:sz w:val="24"/>
        </w:rPr>
        <w:t>A,B,C,D,E,F,G</w:t>
      </w:r>
      <w:r w:rsidRPr="000D691F">
        <w:rPr>
          <w:sz w:val="24"/>
        </w:rPr>
        <w:t>，后序序列为</w:t>
      </w:r>
      <w:r w:rsidRPr="000D691F">
        <w:rPr>
          <w:sz w:val="24"/>
        </w:rPr>
        <w:t xml:space="preserve">B,D,C,A,F,G,E </w:t>
      </w:r>
      <w:r w:rsidRPr="000D691F">
        <w:rPr>
          <w:sz w:val="24"/>
        </w:rPr>
        <w:t>则前序序列是：（</w:t>
      </w:r>
      <w:r w:rsidRPr="000D691F">
        <w:rPr>
          <w:sz w:val="24"/>
        </w:rPr>
        <w:t xml:space="preserve">       </w:t>
      </w:r>
      <w:r w:rsidRPr="000D691F">
        <w:rPr>
          <w:sz w:val="24"/>
        </w:rPr>
        <w:t>）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A</w:t>
      </w:r>
      <w:r w:rsidRPr="000D691F">
        <w:rPr>
          <w:sz w:val="24"/>
        </w:rPr>
        <w:t>．</w:t>
      </w:r>
      <w:r w:rsidRPr="000D691F">
        <w:rPr>
          <w:sz w:val="24"/>
        </w:rPr>
        <w:t>E,G,F,A,C,D,B     B</w:t>
      </w:r>
      <w:r w:rsidRPr="000D691F">
        <w:rPr>
          <w:sz w:val="24"/>
        </w:rPr>
        <w:t>．</w:t>
      </w:r>
      <w:r w:rsidRPr="000D691F">
        <w:rPr>
          <w:sz w:val="24"/>
        </w:rPr>
        <w:t>E,A,C,B,D,G,F      C</w:t>
      </w:r>
      <w:r w:rsidRPr="000D691F">
        <w:rPr>
          <w:sz w:val="24"/>
        </w:rPr>
        <w:t>．</w:t>
      </w:r>
      <w:r w:rsidRPr="000D691F">
        <w:rPr>
          <w:sz w:val="24"/>
        </w:rPr>
        <w:t>E,A,G,C,F,B,D      D</w:t>
      </w:r>
      <w:r w:rsidRPr="000D691F">
        <w:rPr>
          <w:sz w:val="24"/>
        </w:rPr>
        <w:t>．上面的都不对</w:t>
      </w:r>
      <w:r w:rsidRPr="000D691F">
        <w:rPr>
          <w:sz w:val="24"/>
        </w:rPr>
        <w:t xml:space="preserve"> 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 xml:space="preserve">6. </w:t>
      </w:r>
      <w:r w:rsidRPr="000D691F">
        <w:rPr>
          <w:sz w:val="24"/>
        </w:rPr>
        <w:t>已知有向图</w:t>
      </w:r>
      <w:r w:rsidRPr="000D691F">
        <w:rPr>
          <w:sz w:val="24"/>
        </w:rPr>
        <w:t>G=(V,E)</w:t>
      </w:r>
      <w:r w:rsidRPr="000D691F">
        <w:rPr>
          <w:sz w:val="24"/>
        </w:rPr>
        <w:t>，其中</w:t>
      </w:r>
      <w:r w:rsidRPr="000D691F">
        <w:rPr>
          <w:sz w:val="24"/>
        </w:rPr>
        <w:t>V={V1,V2,V3,V4,V5,V6,V7}</w:t>
      </w:r>
      <w:r w:rsidRPr="000D691F">
        <w:rPr>
          <w:sz w:val="24"/>
        </w:rPr>
        <w:t>，</w:t>
      </w:r>
      <w:r w:rsidRPr="000D691F">
        <w:rPr>
          <w:sz w:val="24"/>
        </w:rPr>
        <w:t>E={&lt;V1,V2&gt;,&lt;V1,V3&gt;,&lt;V1,V4&gt;,&lt;V2,V5&gt;,&lt;V3,V5&gt;,&lt;V3,V6&gt;,&lt;V4,V6&gt;,&lt;V5,V7&gt;,&lt;V6,V7&gt;},G</w:t>
      </w:r>
      <w:r w:rsidRPr="000D691F">
        <w:rPr>
          <w:sz w:val="24"/>
        </w:rPr>
        <w:t>的拓扑序列是（</w:t>
      </w:r>
      <w:r w:rsidRPr="000D691F">
        <w:rPr>
          <w:sz w:val="24"/>
        </w:rPr>
        <w:t xml:space="preserve">         </w:t>
      </w:r>
      <w:r w:rsidRPr="000D691F">
        <w:rPr>
          <w:sz w:val="24"/>
        </w:rPr>
        <w:t>）。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A</w:t>
      </w:r>
      <w:r w:rsidRPr="000D691F">
        <w:rPr>
          <w:sz w:val="24"/>
        </w:rPr>
        <w:t>．</w:t>
      </w:r>
      <w:r w:rsidRPr="000D691F">
        <w:rPr>
          <w:sz w:val="24"/>
        </w:rPr>
        <w:t>V1,V3,V4,V6,V2,V5,V7 B</w:t>
      </w:r>
      <w:r w:rsidRPr="000D691F">
        <w:rPr>
          <w:sz w:val="24"/>
        </w:rPr>
        <w:t>．</w:t>
      </w:r>
      <w:r w:rsidRPr="000D691F">
        <w:rPr>
          <w:sz w:val="24"/>
        </w:rPr>
        <w:t>V</w:t>
      </w:r>
      <w:proofErr w:type="gramStart"/>
      <w:r w:rsidRPr="000D691F">
        <w:rPr>
          <w:sz w:val="24"/>
        </w:rPr>
        <w:t>1,V</w:t>
      </w:r>
      <w:proofErr w:type="gramEnd"/>
      <w:r w:rsidRPr="000D691F">
        <w:rPr>
          <w:sz w:val="24"/>
        </w:rPr>
        <w:t>3,V2,V6,V4,V5,V7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C</w:t>
      </w:r>
      <w:r w:rsidRPr="000D691F">
        <w:rPr>
          <w:sz w:val="24"/>
        </w:rPr>
        <w:t>．</w:t>
      </w:r>
      <w:r w:rsidRPr="000D691F">
        <w:rPr>
          <w:sz w:val="24"/>
        </w:rPr>
        <w:t>V1,V3,V4,V5,V2,V6,V7 D</w:t>
      </w:r>
      <w:r w:rsidRPr="000D691F">
        <w:rPr>
          <w:sz w:val="24"/>
        </w:rPr>
        <w:t>．</w:t>
      </w:r>
      <w:r w:rsidRPr="000D691F">
        <w:rPr>
          <w:sz w:val="24"/>
        </w:rPr>
        <w:t>V</w:t>
      </w:r>
      <w:proofErr w:type="gramStart"/>
      <w:r w:rsidRPr="000D691F">
        <w:rPr>
          <w:sz w:val="24"/>
        </w:rPr>
        <w:t>1,V</w:t>
      </w:r>
      <w:proofErr w:type="gramEnd"/>
      <w:r w:rsidRPr="000D691F">
        <w:rPr>
          <w:sz w:val="24"/>
        </w:rPr>
        <w:t>2,V5,V3,V4,V6,V7</w:t>
      </w:r>
    </w:p>
    <w:p w:rsidR="00E11B8D" w:rsidRPr="000D691F" w:rsidRDefault="00E11B8D" w:rsidP="00E11B8D">
      <w:pPr>
        <w:rPr>
          <w:color w:val="333333"/>
          <w:sz w:val="24"/>
        </w:rPr>
      </w:pPr>
      <w:r w:rsidRPr="000D691F">
        <w:rPr>
          <w:sz w:val="24"/>
        </w:rPr>
        <w:t>7.</w:t>
      </w:r>
      <w:r w:rsidRPr="000D691F">
        <w:rPr>
          <w:color w:val="333333"/>
          <w:sz w:val="24"/>
        </w:rPr>
        <w:t xml:space="preserve"> </w:t>
      </w:r>
      <w:proofErr w:type="gramStart"/>
      <w:r w:rsidRPr="000D691F">
        <w:rPr>
          <w:color w:val="333333"/>
          <w:sz w:val="24"/>
        </w:rPr>
        <w:t>设哈希表长</w:t>
      </w:r>
      <w:proofErr w:type="gramEnd"/>
      <w:r w:rsidRPr="000D691F">
        <w:rPr>
          <w:color w:val="333333"/>
          <w:sz w:val="24"/>
        </w:rPr>
        <w:t>M=14,</w:t>
      </w:r>
      <w:r w:rsidRPr="000D691F">
        <w:rPr>
          <w:color w:val="333333"/>
          <w:sz w:val="24"/>
        </w:rPr>
        <w:t>哈希函数</w:t>
      </w:r>
      <w:r w:rsidRPr="000D691F">
        <w:rPr>
          <w:color w:val="333333"/>
          <w:sz w:val="24"/>
        </w:rPr>
        <w:t>H(key)=key mod 11.</w:t>
      </w:r>
      <w:r w:rsidRPr="000D691F">
        <w:rPr>
          <w:color w:val="333333"/>
          <w:sz w:val="24"/>
        </w:rPr>
        <w:t>表中已有</w:t>
      </w:r>
      <w:r w:rsidRPr="000D691F">
        <w:rPr>
          <w:color w:val="333333"/>
          <w:sz w:val="24"/>
        </w:rPr>
        <w:t>4</w:t>
      </w:r>
      <w:r w:rsidRPr="000D691F">
        <w:rPr>
          <w:color w:val="333333"/>
          <w:sz w:val="24"/>
        </w:rPr>
        <w:t>个结点：</w:t>
      </w:r>
      <w:r w:rsidRPr="000D691F">
        <w:rPr>
          <w:color w:val="333333"/>
          <w:sz w:val="24"/>
        </w:rPr>
        <w:t>ADDR</w:t>
      </w:r>
      <w:r w:rsidRPr="000D691F">
        <w:rPr>
          <w:color w:val="333333"/>
          <w:sz w:val="24"/>
        </w:rPr>
        <w:t>（</w:t>
      </w:r>
      <w:r w:rsidRPr="000D691F">
        <w:rPr>
          <w:color w:val="333333"/>
          <w:sz w:val="24"/>
        </w:rPr>
        <w:t>15</w:t>
      </w:r>
      <w:r w:rsidRPr="000D691F">
        <w:rPr>
          <w:color w:val="333333"/>
          <w:sz w:val="24"/>
        </w:rPr>
        <w:t>）</w:t>
      </w:r>
      <w:r w:rsidRPr="000D691F">
        <w:rPr>
          <w:color w:val="333333"/>
          <w:sz w:val="24"/>
        </w:rPr>
        <w:t>=4,ADDR</w:t>
      </w:r>
      <w:r w:rsidRPr="000D691F">
        <w:rPr>
          <w:color w:val="333333"/>
          <w:sz w:val="24"/>
        </w:rPr>
        <w:t>（</w:t>
      </w:r>
      <w:r w:rsidRPr="000D691F">
        <w:rPr>
          <w:color w:val="333333"/>
          <w:sz w:val="24"/>
        </w:rPr>
        <w:t>38</w:t>
      </w:r>
      <w:r w:rsidRPr="000D691F">
        <w:rPr>
          <w:color w:val="333333"/>
          <w:sz w:val="24"/>
        </w:rPr>
        <w:t>）</w:t>
      </w:r>
      <w:r w:rsidRPr="000D691F">
        <w:rPr>
          <w:color w:val="333333"/>
          <w:sz w:val="24"/>
        </w:rPr>
        <w:t>=5,ADDR</w:t>
      </w:r>
      <w:r w:rsidRPr="000D691F">
        <w:rPr>
          <w:color w:val="333333"/>
          <w:sz w:val="24"/>
        </w:rPr>
        <w:t>（</w:t>
      </w:r>
      <w:r w:rsidRPr="000D691F">
        <w:rPr>
          <w:color w:val="333333"/>
          <w:sz w:val="24"/>
        </w:rPr>
        <w:t>61</w:t>
      </w:r>
      <w:r w:rsidRPr="000D691F">
        <w:rPr>
          <w:color w:val="333333"/>
          <w:sz w:val="24"/>
        </w:rPr>
        <w:t>）</w:t>
      </w:r>
      <w:r w:rsidRPr="000D691F">
        <w:rPr>
          <w:color w:val="333333"/>
          <w:sz w:val="24"/>
        </w:rPr>
        <w:t>=6,ADDR</w:t>
      </w:r>
      <w:r w:rsidRPr="000D691F">
        <w:rPr>
          <w:color w:val="333333"/>
          <w:sz w:val="24"/>
        </w:rPr>
        <w:t>（</w:t>
      </w:r>
      <w:r w:rsidRPr="000D691F">
        <w:rPr>
          <w:color w:val="333333"/>
          <w:sz w:val="24"/>
        </w:rPr>
        <w:t>84</w:t>
      </w:r>
      <w:r w:rsidRPr="000D691F">
        <w:rPr>
          <w:color w:val="333333"/>
          <w:sz w:val="24"/>
        </w:rPr>
        <w:t>）</w:t>
      </w:r>
      <w:r w:rsidRPr="000D691F">
        <w:rPr>
          <w:color w:val="333333"/>
          <w:sz w:val="24"/>
        </w:rPr>
        <w:t>=7,</w:t>
      </w:r>
      <w:r w:rsidRPr="000D691F">
        <w:rPr>
          <w:color w:val="333333"/>
          <w:sz w:val="24"/>
        </w:rPr>
        <w:t>其余地址为空</w:t>
      </w:r>
      <w:r w:rsidRPr="000D691F">
        <w:rPr>
          <w:color w:val="333333"/>
          <w:sz w:val="24"/>
        </w:rPr>
        <w:t>,</w:t>
      </w:r>
      <w:r w:rsidRPr="000D691F">
        <w:rPr>
          <w:color w:val="333333"/>
          <w:sz w:val="24"/>
        </w:rPr>
        <w:t>如用二次</w:t>
      </w:r>
      <w:proofErr w:type="gramStart"/>
      <w:r w:rsidRPr="000D691F">
        <w:rPr>
          <w:color w:val="333333"/>
          <w:sz w:val="24"/>
        </w:rPr>
        <w:t>探测再哈</w:t>
      </w:r>
      <w:proofErr w:type="gramEnd"/>
      <w:r w:rsidRPr="000D691F">
        <w:rPr>
          <w:color w:val="333333"/>
          <w:sz w:val="24"/>
        </w:rPr>
        <w:t>希法解决冲突</w:t>
      </w:r>
      <w:r w:rsidRPr="000D691F">
        <w:rPr>
          <w:color w:val="333333"/>
          <w:sz w:val="24"/>
        </w:rPr>
        <w:t>,</w:t>
      </w:r>
      <w:r w:rsidRPr="000D691F">
        <w:rPr>
          <w:color w:val="333333"/>
          <w:sz w:val="24"/>
        </w:rPr>
        <w:t>关键字为</w:t>
      </w:r>
      <w:r w:rsidRPr="000D691F">
        <w:rPr>
          <w:color w:val="333333"/>
          <w:sz w:val="24"/>
        </w:rPr>
        <w:t>49</w:t>
      </w:r>
      <w:r w:rsidRPr="000D691F">
        <w:rPr>
          <w:color w:val="333333"/>
          <w:sz w:val="24"/>
        </w:rPr>
        <w:t>的结点地址是（</w:t>
      </w:r>
      <w:r w:rsidRPr="000D691F">
        <w:rPr>
          <w:color w:val="333333"/>
          <w:sz w:val="24"/>
        </w:rPr>
        <w:t xml:space="preserve">           </w:t>
      </w:r>
      <w:r w:rsidRPr="000D691F">
        <w:rPr>
          <w:color w:val="333333"/>
          <w:sz w:val="24"/>
        </w:rPr>
        <w:t>）。</w:t>
      </w:r>
    </w:p>
    <w:p w:rsidR="00E11B8D" w:rsidRPr="000D691F" w:rsidRDefault="00E11B8D" w:rsidP="00E11B8D">
      <w:pPr>
        <w:rPr>
          <w:color w:val="333333"/>
          <w:sz w:val="24"/>
        </w:rPr>
      </w:pPr>
      <w:r w:rsidRPr="000D691F">
        <w:rPr>
          <w:color w:val="333333"/>
          <w:sz w:val="24"/>
        </w:rPr>
        <w:t>A.8 B. 3 C. 5 D. 9</w:t>
      </w:r>
    </w:p>
    <w:p w:rsidR="00E11B8D" w:rsidRPr="000D691F" w:rsidRDefault="00E11B8D" w:rsidP="00E11B8D">
      <w:pPr>
        <w:rPr>
          <w:sz w:val="24"/>
        </w:rPr>
      </w:pPr>
      <w:r w:rsidRPr="000D691F">
        <w:rPr>
          <w:color w:val="333333"/>
          <w:sz w:val="24"/>
        </w:rPr>
        <w:t xml:space="preserve">8. </w:t>
      </w:r>
      <w:r w:rsidRPr="000D691F">
        <w:rPr>
          <w:sz w:val="24"/>
        </w:rPr>
        <w:t>一组记录的关键码为（</w:t>
      </w:r>
      <w:r w:rsidRPr="000D691F">
        <w:rPr>
          <w:sz w:val="24"/>
        </w:rPr>
        <w:t>46</w:t>
      </w:r>
      <w:r w:rsidRPr="000D691F">
        <w:rPr>
          <w:sz w:val="24"/>
        </w:rPr>
        <w:t>，</w:t>
      </w:r>
      <w:r w:rsidRPr="000D691F">
        <w:rPr>
          <w:sz w:val="24"/>
        </w:rPr>
        <w:t>79</w:t>
      </w:r>
      <w:r w:rsidRPr="000D691F">
        <w:rPr>
          <w:sz w:val="24"/>
        </w:rPr>
        <w:t>，</w:t>
      </w:r>
      <w:r w:rsidRPr="000D691F">
        <w:rPr>
          <w:sz w:val="24"/>
        </w:rPr>
        <w:t>56</w:t>
      </w:r>
      <w:r w:rsidRPr="000D691F">
        <w:rPr>
          <w:sz w:val="24"/>
        </w:rPr>
        <w:t>，</w:t>
      </w:r>
      <w:r w:rsidRPr="000D691F">
        <w:rPr>
          <w:sz w:val="24"/>
        </w:rPr>
        <w:t>38</w:t>
      </w:r>
      <w:r w:rsidRPr="000D691F">
        <w:rPr>
          <w:sz w:val="24"/>
        </w:rPr>
        <w:t>，</w:t>
      </w:r>
      <w:r w:rsidRPr="000D691F">
        <w:rPr>
          <w:sz w:val="24"/>
        </w:rPr>
        <w:t>40</w:t>
      </w:r>
      <w:r w:rsidRPr="000D691F">
        <w:rPr>
          <w:sz w:val="24"/>
        </w:rPr>
        <w:t>，</w:t>
      </w:r>
      <w:r w:rsidRPr="000D691F">
        <w:rPr>
          <w:sz w:val="24"/>
        </w:rPr>
        <w:t>84</w:t>
      </w:r>
      <w:r w:rsidRPr="000D691F">
        <w:rPr>
          <w:sz w:val="24"/>
        </w:rPr>
        <w:t>），则利用快速排序的方法，以第一个记录为基准得到的一次划分结果为（</w:t>
      </w:r>
      <w:r w:rsidRPr="000D691F">
        <w:rPr>
          <w:sz w:val="24"/>
        </w:rPr>
        <w:t xml:space="preserve">          </w:t>
      </w:r>
      <w:r w:rsidRPr="000D691F">
        <w:rPr>
          <w:sz w:val="24"/>
        </w:rPr>
        <w:t>）。</w:t>
      </w:r>
      <w:r w:rsidRPr="000D691F">
        <w:rPr>
          <w:sz w:val="24"/>
        </w:rPr>
        <w:t xml:space="preserve">  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A</w:t>
      </w:r>
      <w:r w:rsidRPr="000D691F">
        <w:rPr>
          <w:sz w:val="24"/>
        </w:rPr>
        <w:t>．</w:t>
      </w:r>
      <w:r w:rsidRPr="000D691F">
        <w:rPr>
          <w:sz w:val="24"/>
        </w:rPr>
        <w:t>(38,40,46,56,79,84</w:t>
      </w:r>
      <w:proofErr w:type="gramStart"/>
      <w:r w:rsidRPr="000D691F">
        <w:rPr>
          <w:sz w:val="24"/>
        </w:rPr>
        <w:t>)  B.</w:t>
      </w:r>
      <w:proofErr w:type="gramEnd"/>
      <w:r w:rsidRPr="000D691F">
        <w:rPr>
          <w:sz w:val="24"/>
        </w:rPr>
        <w:t xml:space="preserve"> (40,38,46,79,56,84) C</w:t>
      </w:r>
      <w:r w:rsidRPr="000D691F">
        <w:rPr>
          <w:sz w:val="24"/>
        </w:rPr>
        <w:t>．</w:t>
      </w:r>
      <w:r w:rsidRPr="000D691F">
        <w:rPr>
          <w:sz w:val="24"/>
        </w:rPr>
        <w:t>(40,38,46,56,79,84) D. (40,38,46,84,56,79)</w:t>
      </w:r>
    </w:p>
    <w:p w:rsidR="00E11B8D" w:rsidRPr="000D691F" w:rsidRDefault="00E11B8D" w:rsidP="00E11B8D">
      <w:pPr>
        <w:rPr>
          <w:sz w:val="24"/>
        </w:rPr>
      </w:pPr>
      <w:r w:rsidRPr="000D691F">
        <w:rPr>
          <w:color w:val="333333"/>
          <w:sz w:val="24"/>
        </w:rPr>
        <w:t xml:space="preserve">9. </w:t>
      </w:r>
      <w:r w:rsidRPr="000D691F">
        <w:rPr>
          <w:sz w:val="24"/>
        </w:rPr>
        <w:t>下列排序算法中，在待排序数据已有序时，花费时间反而最多的是</w:t>
      </w:r>
      <w:r w:rsidRPr="000D691F">
        <w:rPr>
          <w:sz w:val="24"/>
        </w:rPr>
        <w:t>(         )</w:t>
      </w:r>
      <w:r w:rsidRPr="000D691F">
        <w:rPr>
          <w:sz w:val="24"/>
        </w:rPr>
        <w:t>排序。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A</w:t>
      </w:r>
      <w:r w:rsidRPr="000D691F">
        <w:rPr>
          <w:sz w:val="24"/>
        </w:rPr>
        <w:t>．冒泡</w:t>
      </w:r>
      <w:r w:rsidRPr="000D691F">
        <w:rPr>
          <w:sz w:val="24"/>
        </w:rPr>
        <w:t xml:space="preserve">  B. </w:t>
      </w:r>
      <w:r w:rsidRPr="000D691F">
        <w:rPr>
          <w:sz w:val="24"/>
        </w:rPr>
        <w:t>希尔</w:t>
      </w:r>
      <w:r w:rsidRPr="000D691F">
        <w:rPr>
          <w:sz w:val="24"/>
        </w:rPr>
        <w:t xml:space="preserve">  C. </w:t>
      </w:r>
      <w:r w:rsidRPr="000D691F">
        <w:rPr>
          <w:sz w:val="24"/>
        </w:rPr>
        <w:t>快速</w:t>
      </w:r>
      <w:r w:rsidRPr="000D691F">
        <w:rPr>
          <w:sz w:val="24"/>
        </w:rPr>
        <w:t xml:space="preserve">  D. </w:t>
      </w:r>
      <w:r w:rsidRPr="000D691F">
        <w:rPr>
          <w:sz w:val="24"/>
        </w:rPr>
        <w:t>堆</w:t>
      </w: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10. n</w:t>
      </w:r>
      <w:proofErr w:type="gramStart"/>
      <w:r w:rsidRPr="000D691F">
        <w:rPr>
          <w:sz w:val="24"/>
        </w:rPr>
        <w:t>个</w:t>
      </w:r>
      <w:proofErr w:type="gramEnd"/>
      <w:r w:rsidRPr="000D691F">
        <w:rPr>
          <w:sz w:val="24"/>
        </w:rPr>
        <w:t>结点的完全有向图</w:t>
      </w:r>
      <w:proofErr w:type="gramStart"/>
      <w:r w:rsidRPr="000D691F">
        <w:rPr>
          <w:sz w:val="24"/>
        </w:rPr>
        <w:t>含有</w:t>
      </w:r>
      <w:proofErr w:type="gramEnd"/>
      <w:r w:rsidRPr="000D691F">
        <w:rPr>
          <w:sz w:val="24"/>
        </w:rPr>
        <w:t xml:space="preserve">边的数目（　</w:t>
      </w:r>
      <w:r w:rsidRPr="000D691F">
        <w:rPr>
          <w:sz w:val="24"/>
        </w:rPr>
        <w:t xml:space="preserve">        </w:t>
      </w:r>
      <w:r w:rsidRPr="000D691F">
        <w:rPr>
          <w:sz w:val="24"/>
        </w:rPr>
        <w:t xml:space="preserve">　　）。</w:t>
      </w:r>
    </w:p>
    <w:p w:rsidR="00E11B8D" w:rsidRDefault="00E11B8D" w:rsidP="00E11B8D">
      <w:pPr>
        <w:rPr>
          <w:rFonts w:ascii="Helvetica" w:hAnsi="Helvetica"/>
          <w:color w:val="333333"/>
          <w:szCs w:val="21"/>
        </w:rPr>
      </w:pPr>
      <w:r w:rsidRPr="000D691F">
        <w:rPr>
          <w:sz w:val="24"/>
        </w:rPr>
        <w:t>A</w:t>
      </w:r>
      <w:r w:rsidRPr="000D691F">
        <w:rPr>
          <w:sz w:val="24"/>
        </w:rPr>
        <w:t>．</w:t>
      </w:r>
      <w:r w:rsidRPr="000D691F">
        <w:rPr>
          <w:sz w:val="24"/>
        </w:rPr>
        <w:t xml:space="preserve">n*n </w:t>
      </w:r>
      <w:r w:rsidRPr="000D691F">
        <w:rPr>
          <w:sz w:val="24"/>
        </w:rPr>
        <w:t>Ｂ．</w:t>
      </w:r>
      <w:r w:rsidRPr="000D691F">
        <w:rPr>
          <w:sz w:val="24"/>
        </w:rPr>
        <w:t>n</w:t>
      </w:r>
      <w:r w:rsidRPr="000D691F">
        <w:rPr>
          <w:sz w:val="24"/>
        </w:rPr>
        <w:t>（</w:t>
      </w:r>
      <w:r w:rsidRPr="000D691F">
        <w:rPr>
          <w:sz w:val="24"/>
        </w:rPr>
        <w:t>n</w:t>
      </w:r>
      <w:r w:rsidRPr="000D691F">
        <w:rPr>
          <w:sz w:val="24"/>
        </w:rPr>
        <w:t>＋１）</w:t>
      </w:r>
      <w:r w:rsidRPr="000D691F">
        <w:rPr>
          <w:sz w:val="24"/>
        </w:rPr>
        <w:t xml:space="preserve"> C</w:t>
      </w:r>
      <w:r w:rsidRPr="000D691F">
        <w:rPr>
          <w:sz w:val="24"/>
        </w:rPr>
        <w:t>．</w:t>
      </w:r>
      <w:r w:rsidRPr="000D691F">
        <w:rPr>
          <w:sz w:val="24"/>
        </w:rPr>
        <w:t>n</w:t>
      </w:r>
      <w:r w:rsidRPr="000D691F">
        <w:rPr>
          <w:sz w:val="24"/>
        </w:rPr>
        <w:t>／</w:t>
      </w:r>
      <w:r w:rsidRPr="000D691F">
        <w:rPr>
          <w:sz w:val="24"/>
        </w:rPr>
        <w:t>2 D</w:t>
      </w:r>
      <w:r w:rsidRPr="000D691F">
        <w:rPr>
          <w:sz w:val="24"/>
        </w:rPr>
        <w:t>．</w:t>
      </w:r>
      <w:r w:rsidRPr="000D691F">
        <w:rPr>
          <w:sz w:val="24"/>
        </w:rPr>
        <w:t>n*</w:t>
      </w:r>
      <w:r w:rsidRPr="000D691F">
        <w:rPr>
          <w:sz w:val="24"/>
        </w:rPr>
        <w:t>（</w:t>
      </w:r>
      <w:r w:rsidRPr="000D691F">
        <w:rPr>
          <w:sz w:val="24"/>
        </w:rPr>
        <w:t>n</w:t>
      </w:r>
      <w:r w:rsidRPr="000D691F">
        <w:rPr>
          <w:sz w:val="24"/>
        </w:rPr>
        <w:t>－</w:t>
      </w:r>
      <w:r w:rsidRPr="000D691F">
        <w:rPr>
          <w:sz w:val="24"/>
        </w:rPr>
        <w:t>l</w:t>
      </w:r>
      <w:r w:rsidRPr="000D691F">
        <w:rPr>
          <w:sz w:val="24"/>
        </w:rPr>
        <w:t>）</w:t>
      </w:r>
      <w:r w:rsidRPr="000D691F">
        <w:rPr>
          <w:sz w:val="24"/>
        </w:rPr>
        <w:t xml:space="preserve"> </w:t>
      </w:r>
      <w:r>
        <w:rPr>
          <w:rFonts w:hint="eastAsia"/>
        </w:rPr>
        <w:t xml:space="preserve">   </w:t>
      </w:r>
    </w:p>
    <w:p w:rsidR="00E11B8D" w:rsidRPr="00AD6793" w:rsidRDefault="00E11B8D" w:rsidP="00E11B8D">
      <w:pPr>
        <w:rPr>
          <w:sz w:val="24"/>
          <w:u w:val="single"/>
        </w:rPr>
      </w:pPr>
    </w:p>
    <w:tbl>
      <w:tblPr>
        <w:tblpPr w:leftFromText="180" w:rightFromText="180" w:vertAnchor="text" w:horzAnchor="page" w:tblpX="11293" w:tblpY="-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992"/>
        <w:gridCol w:w="6387"/>
      </w:tblGrid>
      <w:tr w:rsidR="00E11B8D" w:rsidRPr="003007FA" w:rsidTr="00E11B8D">
        <w:trPr>
          <w:trHeight w:val="560"/>
        </w:trPr>
        <w:tc>
          <w:tcPr>
            <w:tcW w:w="601" w:type="dxa"/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 w:rsidR="00E11B8D" w:rsidRPr="009C326A" w:rsidRDefault="00E11B8D" w:rsidP="00E11B8D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三、简答题（</w:t>
            </w:r>
            <w:r>
              <w:rPr>
                <w:rFonts w:hint="eastAsia"/>
                <w:b/>
                <w:sz w:val="24"/>
              </w:rPr>
              <w:t>5</w:t>
            </w:r>
            <w:r w:rsidRPr="009C326A">
              <w:rPr>
                <w:rFonts w:hint="eastAsia"/>
                <w:b/>
                <w:sz w:val="24"/>
              </w:rPr>
              <w:t>小题，共</w:t>
            </w:r>
            <w:r>
              <w:rPr>
                <w:rFonts w:hint="eastAsia"/>
                <w:b/>
                <w:sz w:val="24"/>
              </w:rPr>
              <w:t>50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Pr="00C73E4B" w:rsidRDefault="00E11B8D" w:rsidP="00E11B8D">
      <w:pPr>
        <w:rPr>
          <w:sz w:val="24"/>
        </w:rPr>
      </w:pPr>
      <w:r w:rsidRPr="00C73E4B">
        <w:rPr>
          <w:sz w:val="24"/>
        </w:rPr>
        <w:t>1</w:t>
      </w:r>
      <w:r w:rsidRPr="00C73E4B">
        <w:rPr>
          <w:sz w:val="24"/>
        </w:rPr>
        <w:t>．说说什么是队列？队列有哪些应用？（本题</w:t>
      </w:r>
      <w:r>
        <w:rPr>
          <w:rFonts w:hint="eastAsia"/>
          <w:sz w:val="24"/>
        </w:rPr>
        <w:t>8</w:t>
      </w:r>
      <w:r w:rsidRPr="00C73E4B">
        <w:rPr>
          <w:sz w:val="24"/>
        </w:rPr>
        <w:t>分）</w:t>
      </w: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FE0EA6" w:rsidP="00E11B8D">
      <w:pPr>
        <w:rPr>
          <w:sz w:val="24"/>
        </w:rPr>
      </w:pPr>
      <w:r>
        <w:rPr>
          <w:noProof/>
        </w:rPr>
        <w:pict>
          <v:group id="_x0000_s1791" style="position:absolute;left:0;text-align:left;margin-left:-114.6pt;margin-top:4.45pt;width:99pt;height:589.15pt;z-index:251724800" coordorigin="495,1698" coordsize="1980,11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">
            <v:shape id="Text Box 29" o:spid="_x0000_s1792" type="#_x0000_t202" style="position:absolute;left:855;top:8489;width:720;height:4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" filled="f" stroked="f">
              <v:textbox style="layout-flow:vertical-ideographic">
                <w:txbxContent>
                  <w:p w:rsidR="00E11B8D" w:rsidRDefault="00E11B8D" w:rsidP="00E11B8D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Group 317" o:spid="_x0000_s1793" style="position:absolute;left:495;top:1698;width:1980;height:7595" coordorigin="495,1698" coordsize="1980,7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<v:shape id="Text Box 45" o:spid="_x0000_s1794" type="#_x0000_t202" style="position:absolute;left:1935;top:5549;width:540;height:3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" filled="f" stroked="f">
                <v:textbox style="layout-flow:vertical-ideographic">
                  <w:txbxContent>
                    <w:p w:rsidR="00E11B8D" w:rsidRDefault="00E11B8D" w:rsidP="00E11B8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Group 39" o:spid="_x0000_s1795" style="position:absolute;left:495;top:3561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group id="Group 18" o:spid="_x0000_s1796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Text Box 4" o:spid="_x0000_s1797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17" o:spid="_x0000_s1798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" filled="f"/>
                </v:group>
                <v:line id="Line 32" o:spid="_x0000_s1799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</v:group>
              <v:group id="Group 38" o:spid="_x0000_s1800" style="position:absolute;left:495;top:7202;width:1440;height:1404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group id="Group 22" o:spid="_x0000_s1801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Text Box 23" o:spid="_x0000_s1802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24" o:spid="_x0000_s1803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" filled="f"/>
                </v:group>
                <v:line id="Line 33" o:spid="_x0000_s1804" style="position:absolute;visibility:visible;mso-wrap-style:squar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</v:group>
              <v:group id="Group 19" o:spid="_x0000_s1805" style="position:absolute;left:495;top:541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<v:shape id="Text Box 20" o:spid="_x0000_s1806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:rsidR="00E11B8D" w:rsidRDefault="00E11B8D" w:rsidP="00E11B8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E11B8D" w:rsidRDefault="00E11B8D" w:rsidP="00E11B8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Rectangle 21" o:spid="_x0000_s1807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" filled="f"/>
              </v:group>
              <v:group id="Group 316" o:spid="_x0000_s1808" style="position:absolute;left:500;top:1698;width:1440;height:1404" coordorigin="500,1698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<v:group id="Group 305" o:spid="_x0000_s1809" style="position:absolute;left:500;top:1698;width:1440;height:1404" coordorigin="495,354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Text Box 302" o:spid="_x0000_s1810" type="#_x0000_t202" style="position:absolute;left:615;top:3545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303" o:spid="_x0000_s1811" style="position:absolute;left:495;top:3545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" filled="f"/>
                </v:group>
                <v:line id="Line 315" o:spid="_x0000_s1812" style="position:absolute;visibility:visible;mso-wrap-style:square" from="500,2360" to="1940,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3Oj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M7/c6PHAAAA3AAA&#10;AA8AAAAAAAAAAAAAAAAABwIAAGRycy9kb3ducmV2LnhtbFBLBQYAAAAAAwADALcAAAD7AgAAAAA=&#10;"/>
              </v:group>
            </v:group>
          </v:group>
        </w:pict>
      </w:r>
      <w:r>
        <w:rPr>
          <w:noProof/>
        </w:rPr>
        <w:pict>
          <v:line id="_x0000_s1790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6pt,-6.8pt" to="-15.6pt,5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"/>
        </w:pict>
      </w:r>
    </w:p>
    <w:p w:rsidR="00E11B8D" w:rsidRDefault="00E11B8D" w:rsidP="00E11B8D">
      <w:pPr>
        <w:rPr>
          <w:sz w:val="24"/>
        </w:rPr>
      </w:pPr>
    </w:p>
    <w:p w:rsidR="00E11B8D" w:rsidRPr="000D691F" w:rsidRDefault="00E11B8D" w:rsidP="00E11B8D">
      <w:pPr>
        <w:rPr>
          <w:sz w:val="24"/>
        </w:rPr>
      </w:pPr>
    </w:p>
    <w:p w:rsidR="00E11B8D" w:rsidRPr="000D691F" w:rsidRDefault="00E11B8D" w:rsidP="00E11B8D">
      <w:pPr>
        <w:rPr>
          <w:sz w:val="24"/>
        </w:rPr>
      </w:pPr>
      <w:r w:rsidRPr="000D691F">
        <w:rPr>
          <w:sz w:val="24"/>
        </w:rPr>
        <w:t>2</w:t>
      </w:r>
      <w:r w:rsidRPr="000D691F">
        <w:rPr>
          <w:sz w:val="24"/>
        </w:rPr>
        <w:t>．已知一棵树的双亲表示法如下（</w:t>
      </w:r>
      <w:r w:rsidRPr="000D691F">
        <w:rPr>
          <w:color w:val="000000"/>
          <w:sz w:val="24"/>
        </w:rPr>
        <w:t>-1</w:t>
      </w:r>
      <w:r w:rsidRPr="000D691F">
        <w:rPr>
          <w:color w:val="000000"/>
          <w:sz w:val="24"/>
        </w:rPr>
        <w:t>表示没有</w:t>
      </w:r>
      <w:r w:rsidRPr="000D691F">
        <w:rPr>
          <w:color w:val="000000"/>
          <w:sz w:val="24"/>
        </w:rPr>
        <w:t>)</w:t>
      </w:r>
      <w:r w:rsidRPr="000D691F">
        <w:rPr>
          <w:sz w:val="24"/>
        </w:rPr>
        <w:t>，画出这棵树，并画出孩子兄弟链表，</w:t>
      </w:r>
      <w:proofErr w:type="gramStart"/>
      <w:r w:rsidRPr="000D691F">
        <w:rPr>
          <w:sz w:val="24"/>
        </w:rPr>
        <w:t>给出先根遍历</w:t>
      </w:r>
      <w:proofErr w:type="gramEnd"/>
      <w:r w:rsidRPr="000D691F">
        <w:rPr>
          <w:sz w:val="24"/>
        </w:rPr>
        <w:t>次序（本题</w:t>
      </w:r>
      <w:r w:rsidRPr="000D691F">
        <w:rPr>
          <w:sz w:val="24"/>
        </w:rPr>
        <w:t>12</w:t>
      </w:r>
      <w:r w:rsidRPr="000D691F">
        <w:rPr>
          <w:sz w:val="24"/>
        </w:rPr>
        <w:t>分）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616"/>
        <w:gridCol w:w="1614"/>
        <w:gridCol w:w="1614"/>
        <w:gridCol w:w="1614"/>
      </w:tblGrid>
      <w:tr w:rsidR="00E11B8D" w:rsidRPr="000D691F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标号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data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parent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firstchild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rightsibling</w:t>
            </w:r>
          </w:p>
        </w:tc>
      </w:tr>
      <w:tr w:rsidR="00E11B8D" w:rsidRPr="000D691F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0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A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-1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-1</w:t>
            </w:r>
          </w:p>
        </w:tc>
      </w:tr>
      <w:tr w:rsidR="00E11B8D" w:rsidRPr="000D691F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1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B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0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2</w:t>
            </w:r>
          </w:p>
        </w:tc>
      </w:tr>
      <w:tr w:rsidR="00E11B8D" w:rsidRPr="000D691F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2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C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0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4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-1</w:t>
            </w:r>
          </w:p>
        </w:tc>
      </w:tr>
      <w:tr w:rsidR="00E11B8D" w:rsidRPr="000D691F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D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6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-1</w:t>
            </w:r>
          </w:p>
        </w:tc>
      </w:tr>
      <w:tr w:rsidR="00E11B8D" w:rsidRPr="000D691F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4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E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2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9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5</w:t>
            </w:r>
          </w:p>
        </w:tc>
      </w:tr>
      <w:tr w:rsidR="00E11B8D" w:rsidRPr="000D691F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5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F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2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-1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-1</w:t>
            </w:r>
          </w:p>
        </w:tc>
      </w:tr>
      <w:tr w:rsidR="00E11B8D" w:rsidRPr="000D691F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6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G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-1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7</w:t>
            </w:r>
          </w:p>
        </w:tc>
      </w:tr>
      <w:tr w:rsidR="00E11B8D" w:rsidRPr="000D691F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7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H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-1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8</w:t>
            </w:r>
          </w:p>
        </w:tc>
      </w:tr>
      <w:tr w:rsidR="00E11B8D" w:rsidRPr="000D691F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8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I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-1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-1</w:t>
            </w:r>
          </w:p>
        </w:tc>
      </w:tr>
      <w:tr w:rsidR="00E11B8D" w:rsidRPr="000D691F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9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J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4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-1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0D691F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0D691F">
              <w:rPr>
                <w:color w:val="000000"/>
                <w:kern w:val="0"/>
                <w:sz w:val="24"/>
              </w:rPr>
              <w:t>-1</w:t>
            </w:r>
          </w:p>
        </w:tc>
      </w:tr>
    </w:tbl>
    <w:p w:rsidR="00E11B8D" w:rsidRDefault="00E11B8D" w:rsidP="00E11B8D"/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</w:p>
    <w:p w:rsidR="00E11B8D" w:rsidRPr="00C73E4B" w:rsidRDefault="00E11B8D" w:rsidP="00E11B8D">
      <w:pPr>
        <w:rPr>
          <w:sz w:val="24"/>
        </w:rPr>
      </w:pPr>
      <w:r w:rsidRPr="00C73E4B">
        <w:rPr>
          <w:sz w:val="24"/>
        </w:rPr>
        <w:t xml:space="preserve">3. </w:t>
      </w:r>
      <w:r w:rsidRPr="00C73E4B">
        <w:rPr>
          <w:sz w:val="24"/>
        </w:rPr>
        <w:t>已知世界六大城市为：北京（</w:t>
      </w:r>
      <w:r w:rsidRPr="00C73E4B">
        <w:rPr>
          <w:sz w:val="24"/>
        </w:rPr>
        <w:t>Pe</w:t>
      </w:r>
      <w:r w:rsidRPr="00C73E4B">
        <w:rPr>
          <w:sz w:val="24"/>
        </w:rPr>
        <w:t>）、纽约（</w:t>
      </w:r>
      <w:r w:rsidRPr="00C73E4B">
        <w:rPr>
          <w:sz w:val="24"/>
        </w:rPr>
        <w:t>N</w:t>
      </w:r>
      <w:r w:rsidRPr="00C73E4B">
        <w:rPr>
          <w:sz w:val="24"/>
        </w:rPr>
        <w:t>）、巴黎（</w:t>
      </w:r>
      <w:r w:rsidRPr="00C73E4B">
        <w:rPr>
          <w:sz w:val="24"/>
        </w:rPr>
        <w:t>Pa</w:t>
      </w:r>
      <w:r w:rsidRPr="00C73E4B">
        <w:rPr>
          <w:sz w:val="24"/>
        </w:rPr>
        <w:t>）、伦敦（</w:t>
      </w:r>
      <w:r w:rsidRPr="00C73E4B">
        <w:rPr>
          <w:sz w:val="24"/>
        </w:rPr>
        <w:t>L</w:t>
      </w:r>
      <w:r w:rsidRPr="00C73E4B">
        <w:rPr>
          <w:sz w:val="24"/>
        </w:rPr>
        <w:t>）、东京（</w:t>
      </w:r>
      <w:r w:rsidRPr="00C73E4B">
        <w:rPr>
          <w:sz w:val="24"/>
        </w:rPr>
        <w:t>T</w:t>
      </w:r>
      <w:r w:rsidRPr="00C73E4B">
        <w:rPr>
          <w:sz w:val="24"/>
        </w:rPr>
        <w:t>）、墨西哥（</w:t>
      </w:r>
      <w:r w:rsidRPr="00C73E4B">
        <w:rPr>
          <w:sz w:val="24"/>
        </w:rPr>
        <w:t>M</w:t>
      </w:r>
      <w:r w:rsidRPr="00C73E4B">
        <w:rPr>
          <w:sz w:val="24"/>
        </w:rPr>
        <w:t>），下表给定了这六大城市之间的交通里程：（单位：</w:t>
      </w:r>
      <w:proofErr w:type="gramStart"/>
      <w:r w:rsidRPr="00C73E4B">
        <w:rPr>
          <w:sz w:val="24"/>
        </w:rPr>
        <w:t>百公里</w:t>
      </w:r>
      <w:proofErr w:type="gramEnd"/>
      <w:r w:rsidRPr="00C73E4B">
        <w:rPr>
          <w:sz w:val="24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171"/>
        <w:gridCol w:w="1170"/>
        <w:gridCol w:w="1170"/>
        <w:gridCol w:w="1170"/>
        <w:gridCol w:w="1172"/>
        <w:gridCol w:w="1172"/>
      </w:tblGrid>
      <w:tr w:rsidR="00E11B8D" w:rsidRPr="00C73E4B" w:rsidTr="00E11B8D">
        <w:trPr>
          <w:trHeight w:val="285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Pe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Pa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L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T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M</w:t>
            </w:r>
          </w:p>
        </w:tc>
      </w:tr>
      <w:tr w:rsidR="00E11B8D" w:rsidRPr="00C73E4B" w:rsidTr="00E11B8D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Pe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109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82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81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21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124</w:t>
            </w:r>
          </w:p>
        </w:tc>
      </w:tr>
      <w:tr w:rsidR="00E11B8D" w:rsidRPr="00C73E4B" w:rsidTr="00E11B8D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109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58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55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108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32</w:t>
            </w:r>
          </w:p>
        </w:tc>
      </w:tr>
      <w:tr w:rsidR="00E11B8D" w:rsidRPr="00C73E4B" w:rsidTr="00E11B8D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Pa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82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58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97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92</w:t>
            </w:r>
          </w:p>
        </w:tc>
      </w:tr>
      <w:tr w:rsidR="00E11B8D" w:rsidRPr="00C73E4B" w:rsidTr="00E11B8D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L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81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55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95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89</w:t>
            </w:r>
          </w:p>
        </w:tc>
      </w:tr>
      <w:tr w:rsidR="00E11B8D" w:rsidRPr="00C73E4B" w:rsidTr="00E11B8D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T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21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108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95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113</w:t>
            </w:r>
          </w:p>
        </w:tc>
      </w:tr>
      <w:tr w:rsidR="00E11B8D" w:rsidRPr="00C73E4B" w:rsidTr="00E11B8D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M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124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32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92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89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113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 w:rsidR="00E11B8D" w:rsidRDefault="00E11B8D" w:rsidP="00E11B8D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C73E4B">
        <w:rPr>
          <w:sz w:val="24"/>
        </w:rPr>
        <w:t>画出这六大城市的交通网络图。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C73E4B">
        <w:rPr>
          <w:sz w:val="24"/>
        </w:rPr>
        <w:t>画出该图的邻接表表示法。（本题</w:t>
      </w:r>
      <w:r>
        <w:rPr>
          <w:rFonts w:hint="eastAsia"/>
          <w:sz w:val="24"/>
        </w:rPr>
        <w:t>10</w:t>
      </w:r>
      <w:r w:rsidRPr="00C73E4B">
        <w:rPr>
          <w:sz w:val="24"/>
        </w:rPr>
        <w:t>分）</w:t>
      </w:r>
    </w:p>
    <w:p w:rsidR="00E11B8D" w:rsidRDefault="00E11B8D" w:rsidP="00E11B8D">
      <w:pPr>
        <w:rPr>
          <w:rFonts w:ascii="宋体" w:hAnsi="宋体"/>
          <w:szCs w:val="21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  <w:r w:rsidRPr="00C73E4B">
        <w:rPr>
          <w:sz w:val="24"/>
        </w:rPr>
        <w:t xml:space="preserve">4. </w:t>
      </w:r>
      <w:r w:rsidRPr="00C73E4B">
        <w:rPr>
          <w:sz w:val="24"/>
        </w:rPr>
        <w:t>假设某段通信电文仅由</w:t>
      </w:r>
      <w:r w:rsidRPr="00C73E4B">
        <w:rPr>
          <w:sz w:val="24"/>
        </w:rPr>
        <w:t xml:space="preserve"> 6 </w:t>
      </w:r>
      <w:proofErr w:type="gramStart"/>
      <w:r w:rsidRPr="00C73E4B">
        <w:rPr>
          <w:sz w:val="24"/>
        </w:rPr>
        <w:t>个</w:t>
      </w:r>
      <w:proofErr w:type="gramEnd"/>
      <w:r w:rsidRPr="00C73E4B">
        <w:rPr>
          <w:sz w:val="24"/>
        </w:rPr>
        <w:t>字母</w:t>
      </w:r>
      <w:r w:rsidRPr="00C73E4B">
        <w:rPr>
          <w:sz w:val="24"/>
        </w:rPr>
        <w:t xml:space="preserve"> ABCDEF </w:t>
      </w:r>
      <w:r w:rsidRPr="00C73E4B">
        <w:rPr>
          <w:sz w:val="24"/>
        </w:rPr>
        <w:t>组成，字母在电文中出现的频率分别为</w:t>
      </w:r>
      <w:r w:rsidRPr="00C73E4B">
        <w:rPr>
          <w:color w:val="000000"/>
          <w:sz w:val="24"/>
        </w:rPr>
        <w:t>1,4,6,7,3,9</w:t>
      </w:r>
      <w:r w:rsidRPr="00C73E4B">
        <w:rPr>
          <w:sz w:val="24"/>
        </w:rPr>
        <w:t>。根据这些频率作为权值构造哈夫曼树</w:t>
      </w:r>
      <w:r w:rsidRPr="00C73E4B">
        <w:rPr>
          <w:sz w:val="24"/>
        </w:rPr>
        <w:t>,</w:t>
      </w:r>
      <w:r w:rsidRPr="00C73E4B">
        <w:rPr>
          <w:sz w:val="24"/>
        </w:rPr>
        <w:t>给出字母</w:t>
      </w:r>
      <w:r w:rsidRPr="00C73E4B">
        <w:rPr>
          <w:sz w:val="24"/>
        </w:rPr>
        <w:t>B</w:t>
      </w:r>
      <w:r w:rsidRPr="00C73E4B">
        <w:rPr>
          <w:sz w:val="24"/>
        </w:rPr>
        <w:t>的哈夫曼编码。（本题</w:t>
      </w:r>
      <w:r>
        <w:rPr>
          <w:rFonts w:hint="eastAsia"/>
          <w:sz w:val="24"/>
        </w:rPr>
        <w:t>10</w:t>
      </w:r>
      <w:r w:rsidRPr="00C73E4B">
        <w:rPr>
          <w:sz w:val="24"/>
        </w:rPr>
        <w:t>分）</w:t>
      </w: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FE0EA6" w:rsidP="00E11B8D">
      <w:pPr>
        <w:rPr>
          <w:sz w:val="24"/>
        </w:rPr>
      </w:pPr>
      <w:r>
        <w:rPr>
          <w:noProof/>
        </w:rPr>
        <w:lastRenderedPageBreak/>
        <w:pict>
          <v:group id="_x0000_s1768" style="position:absolute;left:0;text-align:left;margin-left:-120pt;margin-top:3.85pt;width:99pt;height:589.15pt;z-index:251722752" coordorigin="495,1698" coordsize="1980,11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">
            <v:shape id="Text Box 29" o:spid="_x0000_s1769" type="#_x0000_t202" style="position:absolute;left:855;top:8489;width:720;height:4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" filled="f" stroked="f">
              <v:textbox style="layout-flow:vertical-ideographic">
                <w:txbxContent>
                  <w:p w:rsidR="00E11B8D" w:rsidRDefault="00E11B8D" w:rsidP="00E11B8D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Group 317" o:spid="_x0000_s1770" style="position:absolute;left:495;top:1698;width:1980;height:7595" coordorigin="495,1698" coordsize="1980,7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<v:shape id="Text Box 45" o:spid="_x0000_s1771" type="#_x0000_t202" style="position:absolute;left:1935;top:5549;width:540;height:3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" filled="f" stroked="f">
                <v:textbox style="layout-flow:vertical-ideographic">
                  <w:txbxContent>
                    <w:p w:rsidR="00E11B8D" w:rsidRDefault="00E11B8D" w:rsidP="00E11B8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Group 39" o:spid="_x0000_s1772" style="position:absolute;left:495;top:3561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group id="Group 18" o:spid="_x0000_s1773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4" o:spid="_x0000_s1774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17" o:spid="_x0000_s1775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" filled="f"/>
                </v:group>
                <v:line id="Line 32" o:spid="_x0000_s1776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</v:group>
              <v:group id="Group 38" o:spid="_x0000_s1777" style="position:absolute;left:495;top:7202;width:1440;height:1404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<v:group id="Group 22" o:spid="_x0000_s1778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Text Box 23" o:spid="_x0000_s1779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24" o:spid="_x0000_s1780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" filled="f"/>
                </v:group>
                <v:line id="Line 33" o:spid="_x0000_s1781" style="position:absolute;visibility:visible;mso-wrap-style:squar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</v:group>
              <v:group id="Group 19" o:spid="_x0000_s1782" style="position:absolute;left:495;top:541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<v:shape id="Text Box 20" o:spid="_x0000_s1783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:rsidR="00E11B8D" w:rsidRDefault="00E11B8D" w:rsidP="00E11B8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E11B8D" w:rsidRDefault="00E11B8D" w:rsidP="00E11B8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Rectangle 21" o:spid="_x0000_s1784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" filled="f"/>
              </v:group>
              <v:group id="Group 316" o:spid="_x0000_s1785" style="position:absolute;left:500;top:1698;width:1440;height:1404" coordorigin="500,1698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<v:group id="Group 305" o:spid="_x0000_s1786" style="position:absolute;left:500;top:1698;width:1440;height:1404" coordorigin="495,354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Text Box 302" o:spid="_x0000_s1787" type="#_x0000_t202" style="position:absolute;left:615;top:3545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303" o:spid="_x0000_s1788" style="position:absolute;left:495;top:3545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" filled="f"/>
                </v:group>
                <v:line id="Line 315" o:spid="_x0000_s1789" style="position:absolute;visibility:visible;mso-wrap-style:square" from="500,2360" to="1940,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</v:group>
            </v:group>
          </v:group>
        </w:pict>
      </w:r>
      <w:r>
        <w:rPr>
          <w:noProof/>
        </w:rPr>
        <w:pict>
          <v:line id="_x0000_s1767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-6.9pt" to="-21pt,5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"/>
        </w:pict>
      </w: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Pr="007F791D" w:rsidRDefault="00E11B8D" w:rsidP="00E11B8D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E11B8D" w:rsidRPr="00C73E4B" w:rsidRDefault="00E11B8D" w:rsidP="00E11B8D">
      <w:pPr>
        <w:rPr>
          <w:sz w:val="24"/>
        </w:rPr>
      </w:pPr>
      <w:r w:rsidRPr="00C73E4B">
        <w:rPr>
          <w:sz w:val="24"/>
        </w:rPr>
        <w:t xml:space="preserve">5. </w:t>
      </w:r>
      <w:r w:rsidRPr="00C73E4B">
        <w:rPr>
          <w:sz w:val="24"/>
        </w:rPr>
        <w:t>输入一个正整数序列（</w:t>
      </w:r>
      <w:r w:rsidRPr="00C73E4B">
        <w:rPr>
          <w:sz w:val="24"/>
        </w:rPr>
        <w:t>33,17,12,66,58,70,87,25,56,60</w:t>
      </w:r>
      <w:r w:rsidRPr="00C73E4B">
        <w:rPr>
          <w:sz w:val="24"/>
        </w:rPr>
        <w:t>），试完成</w:t>
      </w:r>
      <w:r>
        <w:rPr>
          <w:rFonts w:hint="eastAsia"/>
          <w:sz w:val="24"/>
        </w:rPr>
        <w:t>：</w:t>
      </w:r>
    </w:p>
    <w:p w:rsidR="00E11B8D" w:rsidRDefault="00E11B8D" w:rsidP="00E11B8D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 w:rsidRPr="00C73E4B">
        <w:rPr>
          <w:sz w:val="24"/>
        </w:rPr>
        <w:t>按次序构造</w:t>
      </w:r>
      <w:proofErr w:type="gramStart"/>
      <w:r w:rsidRPr="00C73E4B">
        <w:rPr>
          <w:sz w:val="24"/>
        </w:rPr>
        <w:t>一棵二叉排序</w:t>
      </w:r>
      <w:proofErr w:type="gramEnd"/>
      <w:r w:rsidRPr="00C73E4B">
        <w:rPr>
          <w:sz w:val="24"/>
        </w:rPr>
        <w:t>树。</w:t>
      </w:r>
    </w:p>
    <w:p w:rsidR="00E11B8D" w:rsidRDefault="00E11B8D" w:rsidP="00E11B8D">
      <w:pPr>
        <w:rPr>
          <w:sz w:val="24"/>
        </w:rPr>
      </w:pPr>
      <w:r w:rsidRPr="00C73E4B">
        <w:rPr>
          <w:sz w:val="24"/>
        </w:rPr>
        <w:t xml:space="preserve">(2) </w:t>
      </w:r>
      <w:r w:rsidRPr="00C73E4B">
        <w:rPr>
          <w:sz w:val="24"/>
        </w:rPr>
        <w:t>依</w:t>
      </w:r>
      <w:proofErr w:type="gramStart"/>
      <w:r w:rsidRPr="00C73E4B">
        <w:rPr>
          <w:sz w:val="24"/>
        </w:rPr>
        <w:t>此二叉排序</w:t>
      </w:r>
      <w:proofErr w:type="gramEnd"/>
      <w:r w:rsidRPr="00C73E4B">
        <w:rPr>
          <w:sz w:val="24"/>
        </w:rPr>
        <w:t>树，如何得到一个从大到小的有序序列？</w:t>
      </w:r>
    </w:p>
    <w:p w:rsidR="00E11B8D" w:rsidRDefault="00E11B8D" w:rsidP="00E11B8D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 w:rsidRPr="00C73E4B">
        <w:rPr>
          <w:sz w:val="24"/>
        </w:rPr>
        <w:t>画出</w:t>
      </w:r>
      <w:proofErr w:type="gramStart"/>
      <w:r w:rsidRPr="00C73E4B">
        <w:rPr>
          <w:sz w:val="24"/>
        </w:rPr>
        <w:t>在此二叉排序</w:t>
      </w:r>
      <w:proofErr w:type="gramEnd"/>
      <w:r w:rsidRPr="00C73E4B">
        <w:rPr>
          <w:sz w:val="24"/>
        </w:rPr>
        <w:t>树中删除</w:t>
      </w:r>
      <w:r w:rsidRPr="00C73E4B">
        <w:rPr>
          <w:sz w:val="24"/>
        </w:rPr>
        <w:t>“66”</w:t>
      </w:r>
      <w:r w:rsidRPr="00C73E4B">
        <w:rPr>
          <w:sz w:val="24"/>
        </w:rPr>
        <w:t>后的树结构。（本题</w:t>
      </w:r>
      <w:r>
        <w:rPr>
          <w:rFonts w:hint="eastAsia"/>
          <w:sz w:val="24"/>
        </w:rPr>
        <w:t>10</w:t>
      </w:r>
      <w:r w:rsidRPr="00C73E4B">
        <w:rPr>
          <w:sz w:val="24"/>
        </w:rPr>
        <w:t>分）</w:t>
      </w:r>
    </w:p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rFonts w:ascii="宋体" w:hAnsi="宋体"/>
          <w:b/>
          <w:sz w:val="24"/>
        </w:rPr>
      </w:pPr>
    </w:p>
    <w:p w:rsidR="00E11B8D" w:rsidRDefault="00E11B8D" w:rsidP="00E11B8D">
      <w:pPr>
        <w:rPr>
          <w:rFonts w:ascii="宋体" w:hAnsi="宋体"/>
          <w:b/>
          <w:sz w:val="24"/>
        </w:rPr>
      </w:pPr>
    </w:p>
    <w:p w:rsidR="00E11B8D" w:rsidRDefault="00E11B8D" w:rsidP="00E11B8D">
      <w:pPr>
        <w:rPr>
          <w:rFonts w:ascii="宋体" w:hAnsi="宋体"/>
          <w:b/>
          <w:sz w:val="24"/>
        </w:rPr>
      </w:pPr>
    </w:p>
    <w:p w:rsidR="00E11B8D" w:rsidRDefault="00E11B8D" w:rsidP="00E11B8D">
      <w:pPr>
        <w:rPr>
          <w:rFonts w:ascii="宋体" w:hAnsi="宋体"/>
          <w:b/>
          <w:sz w:val="24"/>
        </w:rPr>
      </w:pPr>
    </w:p>
    <w:p w:rsidR="00E11B8D" w:rsidRDefault="00E11B8D" w:rsidP="00E11B8D">
      <w:pPr>
        <w:rPr>
          <w:rFonts w:ascii="宋体" w:hAnsi="宋体"/>
          <w:b/>
          <w:sz w:val="24"/>
        </w:rPr>
      </w:pPr>
    </w:p>
    <w:p w:rsidR="00E11B8D" w:rsidRDefault="00E11B8D" w:rsidP="00E11B8D">
      <w:pPr>
        <w:rPr>
          <w:rFonts w:ascii="宋体" w:hAnsi="宋体"/>
          <w:b/>
          <w:sz w:val="24"/>
        </w:rPr>
      </w:pPr>
    </w:p>
    <w:p w:rsidR="00E11B8D" w:rsidRDefault="00E11B8D" w:rsidP="00E11B8D">
      <w:pPr>
        <w:rPr>
          <w:rFonts w:ascii="宋体" w:hAnsi="宋体"/>
          <w:b/>
          <w:sz w:val="24"/>
        </w:rPr>
      </w:pPr>
    </w:p>
    <w:p w:rsidR="00E11B8D" w:rsidRDefault="00E11B8D" w:rsidP="00E11B8D">
      <w:pPr>
        <w:rPr>
          <w:rFonts w:ascii="宋体" w:hAnsi="宋体"/>
          <w:b/>
          <w:sz w:val="24"/>
        </w:rPr>
      </w:pPr>
    </w:p>
    <w:tbl>
      <w:tblPr>
        <w:tblpPr w:leftFromText="180" w:rightFromText="180" w:vertAnchor="text" w:horzAnchor="page" w:tblpX="2761" w:tblpY="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991"/>
        <w:gridCol w:w="6383"/>
      </w:tblGrid>
      <w:tr w:rsidR="00E11B8D" w:rsidRPr="003007FA" w:rsidTr="00E11B8D">
        <w:trPr>
          <w:trHeight w:val="560"/>
        </w:trPr>
        <w:tc>
          <w:tcPr>
            <w:tcW w:w="601" w:type="dxa"/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1" w:type="dxa"/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3" w:type="dxa"/>
            <w:tcBorders>
              <w:top w:val="nil"/>
              <w:bottom w:val="nil"/>
              <w:right w:val="nil"/>
            </w:tcBorders>
            <w:vAlign w:val="center"/>
          </w:tcPr>
          <w:p w:rsidR="00E11B8D" w:rsidRPr="009C326A" w:rsidRDefault="00E11B8D" w:rsidP="00E11B8D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四、</w:t>
            </w:r>
            <w:r>
              <w:rPr>
                <w:rFonts w:hint="eastAsia"/>
                <w:b/>
                <w:sz w:val="24"/>
              </w:rPr>
              <w:t>算法</w:t>
            </w:r>
            <w:r w:rsidRPr="009C326A">
              <w:rPr>
                <w:rFonts w:hint="eastAsia"/>
                <w:b/>
                <w:sz w:val="24"/>
              </w:rPr>
              <w:t>题（</w:t>
            </w:r>
            <w:r w:rsidRPr="009C326A">
              <w:rPr>
                <w:rFonts w:hint="eastAsia"/>
                <w:b/>
                <w:sz w:val="24"/>
              </w:rPr>
              <w:t>2</w:t>
            </w:r>
            <w:r w:rsidRPr="009C326A">
              <w:rPr>
                <w:rFonts w:hint="eastAsia"/>
                <w:b/>
                <w:sz w:val="24"/>
              </w:rPr>
              <w:t>小题，</w:t>
            </w:r>
            <w:r>
              <w:rPr>
                <w:rFonts w:hint="eastAsia"/>
                <w:b/>
                <w:sz w:val="24"/>
              </w:rPr>
              <w:t>20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E11B8D" w:rsidRDefault="00E11B8D" w:rsidP="00E11B8D">
      <w:pPr>
        <w:rPr>
          <w:rFonts w:asciiTheme="minorEastAsia" w:eastAsiaTheme="minorEastAsia" w:hAnsiTheme="minorEastAsia"/>
          <w:sz w:val="24"/>
        </w:rPr>
      </w:pPr>
      <w:r w:rsidRPr="004F7D4E">
        <w:rPr>
          <w:rFonts w:asciiTheme="minorEastAsia" w:eastAsiaTheme="minorEastAsia" w:hAnsiTheme="minorEastAsia" w:hint="eastAsia"/>
          <w:sz w:val="24"/>
        </w:rPr>
        <w:t>1．编写算法</w:t>
      </w:r>
      <w:r>
        <w:rPr>
          <w:rFonts w:asciiTheme="minorEastAsia" w:eastAsiaTheme="minorEastAsia" w:hAnsiTheme="minorEastAsia" w:hint="eastAsia"/>
          <w:sz w:val="24"/>
        </w:rPr>
        <w:t>move(</w:t>
      </w:r>
      <w:r>
        <w:rPr>
          <w:rFonts w:asciiTheme="minorEastAsia" w:eastAsiaTheme="minorEastAsia" w:hAnsiTheme="minorEastAsia"/>
          <w:sz w:val="24"/>
        </w:rPr>
        <w:t>Queue Q,Stack &amp;S)</w:t>
      </w:r>
      <w:r w:rsidRPr="004F7D4E">
        <w:rPr>
          <w:rFonts w:asciiTheme="minorEastAsia" w:eastAsiaTheme="minorEastAsia" w:hAnsiTheme="minorEastAsia" w:hint="eastAsia"/>
          <w:sz w:val="24"/>
        </w:rPr>
        <w:t>，将一个</w:t>
      </w:r>
      <w:r>
        <w:rPr>
          <w:rFonts w:asciiTheme="minorEastAsia" w:eastAsiaTheme="minorEastAsia" w:hAnsiTheme="minorEastAsia" w:hint="eastAsia"/>
          <w:sz w:val="24"/>
        </w:rPr>
        <w:t>队列Q</w:t>
      </w:r>
      <w:r w:rsidRPr="004F7D4E">
        <w:rPr>
          <w:rFonts w:asciiTheme="minorEastAsia" w:eastAsiaTheme="minorEastAsia" w:hAnsiTheme="minorEastAsia" w:hint="eastAsia"/>
          <w:sz w:val="24"/>
        </w:rPr>
        <w:t>中的数据，</w:t>
      </w:r>
      <w:r>
        <w:rPr>
          <w:rFonts w:asciiTheme="minorEastAsia" w:eastAsiaTheme="minorEastAsia" w:hAnsiTheme="minorEastAsia" w:hint="eastAsia"/>
          <w:sz w:val="24"/>
        </w:rPr>
        <w:t>依次压入</w:t>
      </w:r>
      <w:r w:rsidRPr="004F7D4E">
        <w:rPr>
          <w:rFonts w:asciiTheme="minorEastAsia" w:eastAsiaTheme="minorEastAsia" w:hAnsiTheme="minorEastAsia" w:hint="eastAsia"/>
          <w:sz w:val="24"/>
        </w:rPr>
        <w:t>一个</w:t>
      </w:r>
      <w:proofErr w:type="gramStart"/>
      <w:r>
        <w:rPr>
          <w:rFonts w:asciiTheme="minorEastAsia" w:eastAsiaTheme="minorEastAsia" w:hAnsiTheme="minorEastAsia" w:hint="eastAsia"/>
          <w:sz w:val="24"/>
        </w:rPr>
        <w:t>栈</w:t>
      </w:r>
      <w:proofErr w:type="gramEnd"/>
      <w:r>
        <w:rPr>
          <w:rFonts w:asciiTheme="minorEastAsia" w:eastAsiaTheme="minorEastAsia" w:hAnsiTheme="minorEastAsia" w:hint="eastAsia"/>
          <w:sz w:val="24"/>
        </w:rPr>
        <w:t>S</w:t>
      </w:r>
      <w:r w:rsidRPr="004F7D4E">
        <w:rPr>
          <w:rFonts w:asciiTheme="minorEastAsia" w:eastAsiaTheme="minorEastAsia" w:hAnsiTheme="minorEastAsia" w:hint="eastAsia"/>
          <w:sz w:val="24"/>
        </w:rPr>
        <w:t>中，允许使用基本操作。（本题</w:t>
      </w:r>
      <w:r>
        <w:rPr>
          <w:rFonts w:asciiTheme="minorEastAsia" w:eastAsiaTheme="minorEastAsia" w:hAnsiTheme="minorEastAsia"/>
          <w:sz w:val="24"/>
        </w:rPr>
        <w:t>6</w:t>
      </w:r>
      <w:r w:rsidRPr="004F7D4E">
        <w:rPr>
          <w:rFonts w:asciiTheme="minorEastAsia" w:eastAsiaTheme="minorEastAsia" w:hAnsiTheme="minorEastAsia" w:hint="eastAsia"/>
          <w:sz w:val="24"/>
        </w:rPr>
        <w:t>分）</w:t>
      </w:r>
    </w:p>
    <w:p w:rsidR="00E11B8D" w:rsidRDefault="00E11B8D" w:rsidP="00E11B8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 </w:t>
      </w:r>
    </w:p>
    <w:p w:rsidR="00E11B8D" w:rsidRDefault="00E11B8D" w:rsidP="00E11B8D"/>
    <w:p w:rsidR="00E11B8D" w:rsidRDefault="00E11B8D" w:rsidP="00E11B8D"/>
    <w:p w:rsidR="00E11B8D" w:rsidRDefault="00E11B8D" w:rsidP="00E11B8D"/>
    <w:p w:rsidR="00E11B8D" w:rsidRDefault="00E11B8D" w:rsidP="00E11B8D"/>
    <w:p w:rsidR="00E11B8D" w:rsidRDefault="00E11B8D" w:rsidP="00E11B8D"/>
    <w:p w:rsidR="00E11B8D" w:rsidRDefault="00E11B8D" w:rsidP="00E11B8D"/>
    <w:p w:rsidR="00E11B8D" w:rsidRDefault="00E11B8D" w:rsidP="00E11B8D"/>
    <w:p w:rsidR="00E11B8D" w:rsidRPr="001D0865" w:rsidRDefault="00E11B8D" w:rsidP="00E11B8D"/>
    <w:p w:rsidR="00E11B8D" w:rsidRPr="00403E39" w:rsidRDefault="00E11B8D" w:rsidP="00E11B8D">
      <w:pPr>
        <w:rPr>
          <w:rFonts w:asciiTheme="minorEastAsia" w:eastAsiaTheme="minorEastAsia" w:hAnsiTheme="minorEastAsia"/>
          <w:sz w:val="24"/>
        </w:rPr>
      </w:pPr>
      <w:r w:rsidRPr="00403E39">
        <w:rPr>
          <w:rFonts w:asciiTheme="minorEastAsia" w:eastAsiaTheme="minorEastAsia" w:hAnsiTheme="minorEastAsia" w:hint="eastAsia"/>
          <w:sz w:val="24"/>
        </w:rPr>
        <w:t>2.</w:t>
      </w:r>
      <w:r w:rsidRPr="00403E39">
        <w:rPr>
          <w:rFonts w:asciiTheme="minorEastAsia" w:eastAsiaTheme="minorEastAsia" w:hAnsiTheme="minorEastAsia"/>
          <w:sz w:val="24"/>
        </w:rPr>
        <w:t xml:space="preserve"> 求二叉树中度为0的节点个数</w:t>
      </w:r>
      <w:r w:rsidRPr="004F7D4E">
        <w:rPr>
          <w:rFonts w:asciiTheme="minorEastAsia" w:eastAsiaTheme="minorEastAsia" w:hAnsiTheme="minorEastAsia" w:hint="eastAsia"/>
          <w:sz w:val="24"/>
        </w:rPr>
        <w:t>（本题</w:t>
      </w:r>
      <w:r>
        <w:rPr>
          <w:rFonts w:asciiTheme="minorEastAsia" w:eastAsiaTheme="minorEastAsia" w:hAnsiTheme="minorEastAsia"/>
          <w:sz w:val="24"/>
        </w:rPr>
        <w:t>7</w:t>
      </w:r>
      <w:r w:rsidRPr="004F7D4E">
        <w:rPr>
          <w:rFonts w:asciiTheme="minorEastAsia" w:eastAsiaTheme="minorEastAsia" w:hAnsiTheme="minorEastAsia" w:hint="eastAsia"/>
          <w:sz w:val="24"/>
        </w:rPr>
        <w:t>分）</w:t>
      </w:r>
    </w:p>
    <w:p w:rsidR="00E11B8D" w:rsidRDefault="00E11B8D" w:rsidP="00E11B8D">
      <w:pPr>
        <w:rPr>
          <w:rFonts w:eastAsia="微软雅黑"/>
          <w:color w:val="454545"/>
          <w:sz w:val="24"/>
        </w:rPr>
      </w:pPr>
      <w:r>
        <w:rPr>
          <w:rFonts w:eastAsia="微软雅黑"/>
          <w:color w:val="454545"/>
          <w:sz w:val="24"/>
        </w:rPr>
        <w:t xml:space="preserve"> </w:t>
      </w:r>
    </w:p>
    <w:p w:rsidR="00E11B8D" w:rsidRDefault="00E11B8D" w:rsidP="00E11B8D">
      <w:pPr>
        <w:rPr>
          <w:rFonts w:eastAsiaTheme="minorEastAsia"/>
          <w:sz w:val="24"/>
        </w:rPr>
      </w:pPr>
    </w:p>
    <w:p w:rsidR="00E11B8D" w:rsidRDefault="00E11B8D" w:rsidP="00E11B8D"/>
    <w:p w:rsidR="00E11B8D" w:rsidRDefault="00E11B8D" w:rsidP="00E11B8D"/>
    <w:p w:rsidR="00E11B8D" w:rsidRDefault="00E11B8D" w:rsidP="00E11B8D"/>
    <w:p w:rsidR="00E11B8D" w:rsidRDefault="00E11B8D" w:rsidP="00E11B8D"/>
    <w:p w:rsidR="00E11B8D" w:rsidRDefault="00E11B8D" w:rsidP="00E11B8D"/>
    <w:p w:rsidR="00E11B8D" w:rsidRDefault="00E11B8D" w:rsidP="00E11B8D"/>
    <w:p w:rsidR="00E11B8D" w:rsidRDefault="00E11B8D" w:rsidP="00E11B8D"/>
    <w:p w:rsidR="00E11B8D" w:rsidRDefault="00E11B8D" w:rsidP="00E11B8D"/>
    <w:p w:rsidR="00E11B8D" w:rsidRDefault="00E11B8D" w:rsidP="00E11B8D"/>
    <w:p w:rsidR="00E11B8D" w:rsidRDefault="00E11B8D" w:rsidP="00E11B8D"/>
    <w:p w:rsidR="00E11B8D" w:rsidRDefault="00FE0EA6" w:rsidP="00E11B8D">
      <w:r>
        <w:rPr>
          <w:noProof/>
        </w:rPr>
        <w:pict>
          <v:group id="_x0000_s1742" style="position:absolute;left:0;text-align:left;margin-left:-949.95pt;margin-top:8.4pt;width:104.25pt;height:586.4pt;z-index:251720704" coordorigin="375,1624" coordsize="2085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">
            <v:shape id="Text Box 272" o:spid="_x0000_s1743" type="#_x0000_t202" style="position:absolute;left:1891;top:5565;width:569;height:24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" filled="f" stroked="f">
              <v:textbox style="layout-flow:vertical-ideographic">
                <w:txbxContent>
                  <w:p w:rsidR="00E11B8D" w:rsidRDefault="00E11B8D" w:rsidP="00E11B8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线</w:t>
                    </w:r>
                  </w:p>
                </w:txbxContent>
              </v:textbox>
            </v:shape>
            <v:shape id="Text Box 273" o:spid="_x0000_s1744" type="#_x0000_t202" style="position:absolute;left:754;top:8360;width:758;height:4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" filled="f" stroked="f">
              <v:textbox style="layout-flow:vertical-ideographic">
                <w:txbxContent>
                  <w:p w:rsidR="00E11B8D" w:rsidRDefault="00E11B8D" w:rsidP="00E11B8D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Group 319" o:spid="_x0000_s1745" style="position:absolute;left:375;top:1624;width:2085;height:7685" coordorigin="375,1624" coordsize="2085,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<v:group id="Group 274" o:spid="_x0000_s1746" style="position:absolute;left:375;top:3531;width:1516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group id="Group 275" o:spid="_x0000_s1747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Text Box 276" o:spid="_x0000_s1748" type="#_x0000_t202" style="position:absolute;left:855;top:1953;width:942;height:6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syyAAAANw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T8TfHlGJtCLXwAAAP//AwBQSwECLQAUAAYACAAAACEA2+H2y+4AAACFAQAAEwAAAAAA&#10;AAAAAAAAAAAAAAAAW0NvbnRlbnRfVHlwZXNdLnhtbFBLAQItABQABgAIAAAAIQBa9CxbvwAAABUB&#10;AAALAAAAAAAAAAAAAAAAAB8BAABfcmVscy8ucmVsc1BLAQItABQABgAIAAAAIQDYjKsyyAAAANwA&#10;AAAPAAAAAAAAAAAAAAAAAAcCAABkcnMvZG93bnJldi54bWxQSwUGAAAAAAMAAwC3AAAA/AIAAAAA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277" o:spid="_x0000_s1749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" filled="f"/>
                </v:group>
                <v:line id="Line 278" o:spid="_x0000_s1750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</v:group>
              <v:group id="Group 279" o:spid="_x0000_s1751" style="position:absolute;left:375;top:7210;width:1516;height:1404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group id="Group 280" o:spid="_x0000_s1752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Text Box 281" o:spid="_x0000_s1753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282" o:spid="_x0000_s1754" style="position:absolute;left:675;top:1953;width:1440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" filled="f"/>
                </v:group>
                <v:line id="Line 283" o:spid="_x0000_s1755" style="position:absolute;visibility:visible;mso-wrap-style:squar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</v:group>
              <v:group id="Group 284" o:spid="_x0000_s1756" style="position:absolute;left:375;top:5380;width:1516;height:1404" coordorigin="675,3669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group id="Group 285" o:spid="_x0000_s1757" style="position:absolute;left:675;top:3669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Text Box 286" o:spid="_x0000_s1758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班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级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287" o:spid="_x0000_s1759" style="position:absolute;left:675;top:1953;width:1440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" filled="f"/>
                </v:group>
                <v:line id="Line 288" o:spid="_x0000_s1760" style="position:absolute;visibility:visible;mso-wrap-style:square" from="675,4293" to="2115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</v:group>
              <v:line id="Line 290" o:spid="_x0000_s1761" style="position:absolute;visibility:visible;mso-wrap-style:square" from="2460,4629" to="2460,9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<v:group id="Group 309" o:spid="_x0000_s1762" style="position:absolute;left:387;top:1624;width:1516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group id="Group 310" o:spid="_x0000_s1763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311" o:spid="_x0000_s1764" type="#_x0000_t202" style="position:absolute;left:855;top:1953;width:1076;height:6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312" o:spid="_x0000_s1765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" filled="f"/>
                </v:group>
                <v:line id="Line 313" o:spid="_x0000_s1766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</v:group>
            </v:group>
          </v:group>
        </w:pict>
      </w:r>
      <w:r>
        <w:rPr>
          <w:noProof/>
        </w:rPr>
        <w:pict>
          <v:line id="_x0000_s1741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45.7pt,-3.25pt" to="-845.7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"/>
        </w:pict>
      </w:r>
    </w:p>
    <w:p w:rsidR="00E11B8D" w:rsidRDefault="00E11B8D" w:rsidP="00E11B8D">
      <w:pPr>
        <w:rPr>
          <w:rFonts w:eastAsiaTheme="minorEastAsia"/>
          <w:sz w:val="24"/>
        </w:rPr>
      </w:pPr>
      <w:r w:rsidRPr="00993843">
        <w:rPr>
          <w:rFonts w:asciiTheme="minorEastAsia" w:eastAsiaTheme="minorEastAsia" w:hAnsiTheme="minorEastAsia" w:hint="eastAsia"/>
          <w:sz w:val="24"/>
        </w:rPr>
        <w:t>3.</w:t>
      </w:r>
      <w:r w:rsidRPr="00993843">
        <w:rPr>
          <w:rFonts w:asciiTheme="minorEastAsia" w:eastAsiaTheme="minorEastAsia" w:hAnsiTheme="minorEastAsia"/>
          <w:sz w:val="24"/>
        </w:rPr>
        <w:t xml:space="preserve"> </w:t>
      </w:r>
      <w:r w:rsidRPr="00993843">
        <w:rPr>
          <w:rFonts w:asciiTheme="minorEastAsia" w:eastAsiaTheme="minorEastAsia" w:hAnsiTheme="minorEastAsia" w:hint="eastAsia"/>
          <w:sz w:val="24"/>
        </w:rPr>
        <w:t>将</w:t>
      </w:r>
      <w:r w:rsidRPr="007B23B8">
        <w:rPr>
          <w:rFonts w:eastAsiaTheme="minorEastAsia"/>
          <w:sz w:val="24"/>
        </w:rPr>
        <w:t>图的广度优先遍历算法补充完整。（本题</w:t>
      </w:r>
      <w:r>
        <w:rPr>
          <w:rFonts w:eastAsiaTheme="minorEastAsia" w:hint="eastAsia"/>
          <w:sz w:val="24"/>
        </w:rPr>
        <w:t>7</w:t>
      </w:r>
      <w:r w:rsidRPr="007B23B8">
        <w:rPr>
          <w:rFonts w:eastAsiaTheme="minorEastAsia"/>
          <w:sz w:val="24"/>
        </w:rPr>
        <w:t>分）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void </w:t>
      </w:r>
      <w:proofErr w:type="gramStart"/>
      <w:r w:rsidRPr="005376FF">
        <w:rPr>
          <w:rFonts w:eastAsiaTheme="minorEastAsia"/>
          <w:sz w:val="24"/>
        </w:rPr>
        <w:t>BFSTraverse(</w:t>
      </w:r>
      <w:proofErr w:type="gramEnd"/>
      <w:r w:rsidRPr="005376FF">
        <w:rPr>
          <w:rFonts w:eastAsiaTheme="minorEastAsia"/>
          <w:sz w:val="24"/>
        </w:rPr>
        <w:t>Graph G,void(*Visit)(char*))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</w:t>
      </w:r>
      <w:proofErr w:type="gramStart"/>
      <w:r w:rsidRPr="005376FF">
        <w:rPr>
          <w:rFonts w:eastAsiaTheme="minorEastAsia" w:hint="eastAsia"/>
          <w:sz w:val="24"/>
        </w:rPr>
        <w:t>{</w:t>
      </w:r>
      <w:r>
        <w:rPr>
          <w:rFonts w:eastAsiaTheme="minorEastAsia"/>
          <w:sz w:val="24"/>
        </w:rPr>
        <w:t xml:space="preserve">  </w:t>
      </w:r>
      <w:r w:rsidRPr="005376FF">
        <w:rPr>
          <w:rFonts w:eastAsiaTheme="minorEastAsia"/>
          <w:sz w:val="24"/>
        </w:rPr>
        <w:t>LinkQueue</w:t>
      </w:r>
      <w:proofErr w:type="gramEnd"/>
      <w:r w:rsidRPr="005376FF">
        <w:rPr>
          <w:rFonts w:eastAsiaTheme="minorEastAsia"/>
          <w:sz w:val="24"/>
        </w:rPr>
        <w:t xml:space="preserve"> Q;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for(v=</w:t>
      </w:r>
      <w:proofErr w:type="gramStart"/>
      <w:r w:rsidRPr="005376FF">
        <w:rPr>
          <w:rFonts w:eastAsiaTheme="minorEastAsia"/>
          <w:sz w:val="24"/>
        </w:rPr>
        <w:t>0;v&lt;G.vexnum</w:t>
      </w:r>
      <w:proofErr w:type="gramEnd"/>
      <w:r w:rsidRPr="005376FF">
        <w:rPr>
          <w:rFonts w:eastAsiaTheme="minorEastAsia"/>
          <w:sz w:val="24"/>
        </w:rPr>
        <w:t>;++v)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visited[v]=</w:t>
      </w:r>
      <w:r>
        <w:rPr>
          <w:rFonts w:eastAsiaTheme="minorEastAsia"/>
          <w:sz w:val="24"/>
          <w:u w:val="single"/>
        </w:rPr>
        <w:t xml:space="preserve">            </w:t>
      </w:r>
      <w:proofErr w:type="gramStart"/>
      <w:r>
        <w:rPr>
          <w:rFonts w:eastAsiaTheme="minorEastAsia"/>
          <w:sz w:val="24"/>
          <w:u w:val="single"/>
        </w:rPr>
        <w:t xml:space="preserve">  </w:t>
      </w:r>
      <w:r w:rsidRPr="005376FF">
        <w:rPr>
          <w:rFonts w:eastAsiaTheme="minorEastAsia" w:hint="eastAsia"/>
          <w:sz w:val="24"/>
        </w:rPr>
        <w:t>;</w:t>
      </w:r>
      <w:proofErr w:type="gramEnd"/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</w:t>
      </w:r>
      <w:proofErr w:type="gramStart"/>
      <w:r w:rsidRPr="005376FF">
        <w:rPr>
          <w:rFonts w:eastAsiaTheme="minorEastAsia" w:hint="eastAsia"/>
          <w:sz w:val="24"/>
        </w:rPr>
        <w:t>InitQueue(</w:t>
      </w:r>
      <w:r>
        <w:rPr>
          <w:rFonts w:eastAsiaTheme="minorEastAsia"/>
          <w:sz w:val="24"/>
          <w:u w:val="single"/>
        </w:rPr>
        <w:t xml:space="preserve">  </w:t>
      </w:r>
      <w:proofErr w:type="gramEnd"/>
      <w:r>
        <w:rPr>
          <w:rFonts w:eastAsiaTheme="minorEastAsia"/>
          <w:sz w:val="24"/>
          <w:u w:val="single"/>
        </w:rPr>
        <w:t xml:space="preserve">              </w:t>
      </w:r>
      <w:r w:rsidRPr="005376FF">
        <w:rPr>
          <w:rFonts w:eastAsiaTheme="minorEastAsia" w:hint="eastAsia"/>
          <w:sz w:val="24"/>
        </w:rPr>
        <w:t xml:space="preserve">); </w:t>
      </w:r>
      <w:r>
        <w:rPr>
          <w:rFonts w:eastAsiaTheme="minorEastAsia"/>
          <w:sz w:val="24"/>
        </w:rPr>
        <w:t xml:space="preserve">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for(v=</w:t>
      </w:r>
      <w:proofErr w:type="gramStart"/>
      <w:r w:rsidRPr="005376FF">
        <w:rPr>
          <w:rFonts w:eastAsiaTheme="minorEastAsia" w:hint="eastAsia"/>
          <w:sz w:val="24"/>
        </w:rPr>
        <w:t>0;v&lt;G.vexnum</w:t>
      </w:r>
      <w:proofErr w:type="gramEnd"/>
      <w:r w:rsidRPr="005376FF">
        <w:rPr>
          <w:rFonts w:eastAsiaTheme="minorEastAsia" w:hint="eastAsia"/>
          <w:sz w:val="24"/>
        </w:rPr>
        <w:t xml:space="preserve">;v++) </w:t>
      </w:r>
      <w:r>
        <w:rPr>
          <w:rFonts w:eastAsiaTheme="minorEastAsia"/>
          <w:sz w:val="24"/>
        </w:rPr>
        <w:t xml:space="preserve">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</w:t>
      </w:r>
      <w:proofErr w:type="gramStart"/>
      <w:r w:rsidRPr="005376FF">
        <w:rPr>
          <w:rFonts w:eastAsiaTheme="minorEastAsia" w:hint="eastAsia"/>
          <w:sz w:val="24"/>
        </w:rPr>
        <w:t>if(</w:t>
      </w:r>
      <w:proofErr w:type="gramEnd"/>
      <w:r w:rsidRPr="005376FF">
        <w:rPr>
          <w:rFonts w:eastAsiaTheme="minorEastAsia" w:hint="eastAsia"/>
          <w:sz w:val="24"/>
        </w:rPr>
        <w:t>!</w:t>
      </w:r>
      <w:r>
        <w:rPr>
          <w:rFonts w:eastAsiaTheme="minorEastAsia"/>
          <w:sz w:val="24"/>
          <w:u w:val="single"/>
        </w:rPr>
        <w:t xml:space="preserve">                    </w:t>
      </w:r>
      <w:r w:rsidRPr="005376FF">
        <w:rPr>
          <w:rFonts w:eastAsiaTheme="minorEastAsia" w:hint="eastAsia"/>
          <w:sz w:val="24"/>
        </w:rPr>
        <w:t xml:space="preserve">) </w:t>
      </w:r>
      <w:r>
        <w:rPr>
          <w:rFonts w:eastAsiaTheme="minorEastAsia"/>
          <w:sz w:val="24"/>
        </w:rPr>
        <w:t xml:space="preserve">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{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visited[v]=TRUE;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Visit(</w:t>
      </w:r>
      <w:proofErr w:type="gramStart"/>
      <w:r w:rsidRPr="005376FF">
        <w:rPr>
          <w:rFonts w:eastAsiaTheme="minorEastAsia"/>
          <w:sz w:val="24"/>
        </w:rPr>
        <w:t>G.vertices</w:t>
      </w:r>
      <w:proofErr w:type="gramEnd"/>
      <w:r w:rsidRPr="005376FF">
        <w:rPr>
          <w:rFonts w:eastAsiaTheme="minorEastAsia"/>
          <w:sz w:val="24"/>
        </w:rPr>
        <w:t>[v].data);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  </w:t>
      </w:r>
      <w:r>
        <w:rPr>
          <w:rFonts w:eastAsiaTheme="minorEastAsia"/>
          <w:sz w:val="24"/>
          <w:u w:val="single"/>
        </w:rPr>
        <w:t xml:space="preserve">                      </w:t>
      </w:r>
      <w:r w:rsidRPr="005376FF">
        <w:rPr>
          <w:rFonts w:eastAsiaTheme="minorEastAsia" w:hint="eastAsia"/>
          <w:sz w:val="24"/>
        </w:rPr>
        <w:t xml:space="preserve">;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  </w:t>
      </w:r>
      <w:r>
        <w:rPr>
          <w:rFonts w:eastAsiaTheme="minorEastAsia"/>
          <w:sz w:val="24"/>
          <w:u w:val="single"/>
        </w:rPr>
        <w:t xml:space="preserve">               </w:t>
      </w:r>
      <w:proofErr w:type="gramStart"/>
      <w:r w:rsidRPr="005376FF">
        <w:rPr>
          <w:rFonts w:eastAsiaTheme="minorEastAsia" w:hint="eastAsia"/>
          <w:sz w:val="24"/>
        </w:rPr>
        <w:t>(!QueueEmpty</w:t>
      </w:r>
      <w:proofErr w:type="gramEnd"/>
      <w:r w:rsidRPr="005376FF">
        <w:rPr>
          <w:rFonts w:eastAsiaTheme="minorEastAsia" w:hint="eastAsia"/>
          <w:sz w:val="24"/>
        </w:rPr>
        <w:t xml:space="preserve">(Q)) </w:t>
      </w:r>
      <w:r>
        <w:rPr>
          <w:rFonts w:eastAsiaTheme="minorEastAsia"/>
          <w:sz w:val="24"/>
        </w:rPr>
        <w:t xml:space="preserve">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{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    </w:t>
      </w:r>
      <w:r>
        <w:rPr>
          <w:rFonts w:eastAsiaTheme="minorEastAsia"/>
          <w:sz w:val="24"/>
          <w:u w:val="single"/>
        </w:rPr>
        <w:t xml:space="preserve">                      </w:t>
      </w:r>
      <w:r w:rsidRPr="005376FF">
        <w:rPr>
          <w:rFonts w:eastAsiaTheme="minorEastAsia" w:hint="eastAsia"/>
          <w:sz w:val="24"/>
        </w:rPr>
        <w:t xml:space="preserve">;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</w:t>
      </w:r>
      <w:r>
        <w:rPr>
          <w:rFonts w:eastAsiaTheme="minorEastAsia"/>
          <w:sz w:val="24"/>
        </w:rPr>
        <w:t xml:space="preserve">  </w:t>
      </w:r>
      <w:r w:rsidRPr="005376FF">
        <w:rPr>
          <w:rFonts w:eastAsiaTheme="minorEastAsia"/>
          <w:sz w:val="24"/>
        </w:rPr>
        <w:t>for(w=FirstAdjVex(</w:t>
      </w:r>
      <w:proofErr w:type="gramStart"/>
      <w:r w:rsidRPr="005376FF">
        <w:rPr>
          <w:rFonts w:eastAsiaTheme="minorEastAsia"/>
          <w:sz w:val="24"/>
        </w:rPr>
        <w:t>G,u</w:t>
      </w:r>
      <w:proofErr w:type="gramEnd"/>
      <w:r w:rsidRPr="005376FF">
        <w:rPr>
          <w:rFonts w:eastAsiaTheme="minorEastAsia"/>
          <w:sz w:val="24"/>
        </w:rPr>
        <w:t>);w&gt;=0;w=</w:t>
      </w:r>
      <w:r w:rsidRPr="00C72FA5">
        <w:rPr>
          <w:rFonts w:eastAsiaTheme="minorEastAsia"/>
          <w:sz w:val="24"/>
          <w:u w:val="single"/>
        </w:rPr>
        <w:t xml:space="preserve">    </w:t>
      </w:r>
      <w:r>
        <w:rPr>
          <w:rFonts w:eastAsiaTheme="minorEastAsia"/>
          <w:sz w:val="24"/>
          <w:u w:val="single"/>
        </w:rPr>
        <w:t xml:space="preserve">  </w:t>
      </w:r>
      <w:r w:rsidRPr="00C72FA5">
        <w:rPr>
          <w:rFonts w:eastAsiaTheme="minorEastAsia"/>
          <w:sz w:val="24"/>
          <w:u w:val="single"/>
        </w:rPr>
        <w:t xml:space="preserve">           </w:t>
      </w:r>
      <w:r w:rsidRPr="005376FF">
        <w:rPr>
          <w:rFonts w:eastAsiaTheme="minorEastAsia"/>
          <w:sz w:val="24"/>
        </w:rPr>
        <w:t>(G,u,</w:t>
      </w:r>
      <w:r>
        <w:rPr>
          <w:rFonts w:eastAsiaTheme="minorEastAsia"/>
          <w:sz w:val="24"/>
        </w:rPr>
        <w:t>w</w:t>
      </w:r>
      <w:r w:rsidRPr="005376FF">
        <w:rPr>
          <w:rFonts w:eastAsiaTheme="minorEastAsia"/>
          <w:sz w:val="24"/>
        </w:rPr>
        <w:t>))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      if</w:t>
      </w:r>
      <w:proofErr w:type="gramStart"/>
      <w:r w:rsidRPr="005376FF">
        <w:rPr>
          <w:rFonts w:eastAsiaTheme="minorEastAsia" w:hint="eastAsia"/>
          <w:sz w:val="24"/>
        </w:rPr>
        <w:t>(!visited</w:t>
      </w:r>
      <w:proofErr w:type="gramEnd"/>
      <w:r w:rsidRPr="005376FF">
        <w:rPr>
          <w:rFonts w:eastAsiaTheme="minorEastAsia" w:hint="eastAsia"/>
          <w:sz w:val="24"/>
        </w:rPr>
        <w:t>[w])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    {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      visited[w]=TRUE;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      Visit(</w:t>
      </w:r>
      <w:proofErr w:type="gramStart"/>
      <w:r w:rsidRPr="005376FF">
        <w:rPr>
          <w:rFonts w:eastAsiaTheme="minorEastAsia"/>
          <w:sz w:val="24"/>
        </w:rPr>
        <w:t>G.vertices</w:t>
      </w:r>
      <w:proofErr w:type="gramEnd"/>
      <w:r w:rsidRPr="005376FF">
        <w:rPr>
          <w:rFonts w:eastAsiaTheme="minorEastAsia"/>
          <w:sz w:val="24"/>
        </w:rPr>
        <w:t>[w].data);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        EnQueue(</w:t>
      </w:r>
      <w:proofErr w:type="gramStart"/>
      <w:r w:rsidRPr="005376FF">
        <w:rPr>
          <w:rFonts w:eastAsiaTheme="minorEastAsia" w:hint="eastAsia"/>
          <w:sz w:val="24"/>
          <w:u w:val="single"/>
        </w:rPr>
        <w:t>Q,w</w:t>
      </w:r>
      <w:proofErr w:type="gramEnd"/>
      <w:r w:rsidRPr="005376FF">
        <w:rPr>
          <w:rFonts w:eastAsiaTheme="minorEastAsia" w:hint="eastAsia"/>
          <w:sz w:val="24"/>
        </w:rPr>
        <w:t xml:space="preserve">);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    }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}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}</w:t>
      </w:r>
      <w:r>
        <w:rPr>
          <w:rFonts w:eastAsiaTheme="minorEastAsia"/>
          <w:sz w:val="24"/>
        </w:rPr>
        <w:t xml:space="preserve"> </w:t>
      </w:r>
    </w:p>
    <w:p w:rsidR="00E11B8D" w:rsidRDefault="00E11B8D" w:rsidP="00E11B8D">
      <w:pPr>
        <w:rPr>
          <w:rFonts w:eastAsiaTheme="minorEastAsia"/>
          <w:sz w:val="24"/>
        </w:rPr>
        <w:sectPr w:rsidR="00E11B8D" w:rsidSect="00EF6E67">
          <w:pgSz w:w="20639" w:h="14572" w:orient="landscape" w:code="12"/>
          <w:pgMar w:top="1418" w:right="567" w:bottom="1418" w:left="567" w:header="851" w:footer="992" w:gutter="2268"/>
          <w:pgNumType w:start="1"/>
          <w:cols w:num="2" w:sep="1" w:space="425" w:equalWidth="0">
            <w:col w:w="7980" w:space="425"/>
            <w:col w:w="8832"/>
          </w:cols>
          <w:docGrid w:type="lines" w:linePitch="312"/>
        </w:sectPr>
      </w:pPr>
      <w:r w:rsidRPr="005376FF">
        <w:rPr>
          <w:rFonts w:eastAsiaTheme="minorEastAsia"/>
          <w:sz w:val="24"/>
        </w:rPr>
        <w:t xml:space="preserve"> }</w:t>
      </w:r>
    </w:p>
    <w:p w:rsidR="00E11B8D" w:rsidRDefault="00FE0EA6" w:rsidP="00E11B8D">
      <w:pPr>
        <w:jc w:val="center"/>
        <w:rPr>
          <w:b/>
          <w:bCs/>
          <w:sz w:val="36"/>
        </w:rPr>
      </w:pPr>
      <w:r>
        <w:rPr>
          <w:noProof/>
        </w:rPr>
        <w:lastRenderedPageBreak/>
        <w:pict>
          <v:group id="Group 318" o:spid="_x0000_s1719" style="position:absolute;left:0;text-align:left;margin-left:-117pt;margin-top:14pt;width:99pt;height:589.15pt;z-index:251706368" coordorigin="495,1698" coordsize="1980,11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">
            <v:shape id="Text Box 29" o:spid="_x0000_s1720" type="#_x0000_t202" style="position:absolute;left:855;top:8489;width:720;height:4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" filled="f" stroked="f">
              <v:textbox style="layout-flow:vertical-ideographic">
                <w:txbxContent>
                  <w:p w:rsidR="00E11B8D" w:rsidRDefault="00E11B8D" w:rsidP="00E11B8D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Group 317" o:spid="_x0000_s1721" style="position:absolute;left:495;top:1698;width:1980;height:7595" coordorigin="495,1698" coordsize="1980,7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<v:shape id="Text Box 45" o:spid="_x0000_s1722" type="#_x0000_t202" style="position:absolute;left:1935;top:5549;width:540;height:3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" filled="f" stroked="f">
                <v:textbox style="layout-flow:vertical-ideographic">
                  <w:txbxContent>
                    <w:p w:rsidR="00E11B8D" w:rsidRDefault="00E11B8D" w:rsidP="00E11B8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Group 39" o:spid="_x0000_s1723" style="position:absolute;left:495;top:3561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group id="Group 18" o:spid="_x0000_s1724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4" o:spid="_x0000_s1725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17" o:spid="_x0000_s1726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" filled="f"/>
                </v:group>
                <v:line id="Line 32" o:spid="_x0000_s1727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</v:group>
              <v:group id="Group 38" o:spid="_x0000_s1728" style="position:absolute;left:495;top:7202;width:1440;height:1404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group id="Group 22" o:spid="_x0000_s1729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Text Box 23" o:spid="_x0000_s1730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24" o:spid="_x0000_s1731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" filled="f"/>
                </v:group>
                <v:line id="Line 33" o:spid="_x0000_s1732" style="position:absolute;visibility:visible;mso-wrap-style:squar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</v:group>
              <v:group id="Group 19" o:spid="_x0000_s1733" style="position:absolute;left:495;top:541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shape id="Text Box 20" o:spid="_x0000_s1734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E11B8D" w:rsidRDefault="00E11B8D" w:rsidP="00E11B8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E11B8D" w:rsidRDefault="00E11B8D" w:rsidP="00E11B8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Rectangle 21" o:spid="_x0000_s1735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" filled="f"/>
              </v:group>
              <v:group id="Group 316" o:spid="_x0000_s1736" style="position:absolute;left:500;top:1698;width:1440;height:1404" coordorigin="500,1698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305" o:spid="_x0000_s1737" style="position:absolute;left:500;top:1698;width:1440;height:1404" coordorigin="495,354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Text Box 302" o:spid="_x0000_s1738" type="#_x0000_t202" style="position:absolute;left:615;top:3545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303" o:spid="_x0000_s1739" style="position:absolute;left:495;top:3545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" filled="f"/>
                </v:group>
                <v:line id="Line 315" o:spid="_x0000_s1740" style="position:absolute;visibility:visible;mso-wrap-style:square" from="500,2360" to="1940,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</v:group>
            </v:group>
          </v:group>
        </w:pict>
      </w:r>
      <w:r>
        <w:rPr>
          <w:noProof/>
        </w:rPr>
        <w:pict>
          <v:line id="Line 48" o:spid="_x0000_s1718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4.05pt" to="-18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"/>
        </w:pict>
      </w:r>
      <w:r>
        <w:rPr>
          <w:noProof/>
        </w:rPr>
        <w:pict>
          <v:line id="Line 270" o:spid="_x0000_s1717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3.75pt" to="-18pt,5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"/>
        </w:pict>
      </w:r>
      <w:r>
        <w:rPr>
          <w:noProof/>
        </w:rPr>
        <w:pict>
          <v:line id="Line 269" o:spid="_x0000_s171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0" to="-18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QrFAIAACs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"/>
        </w:pict>
      </w:r>
      <w:r>
        <w:rPr>
          <w:noProof/>
        </w:rPr>
        <w:pict>
          <v:line id="Line 268" o:spid="_x0000_s1715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7.8pt" to="-18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jFHAIAADU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"/>
        </w:pict>
      </w:r>
      <w:r>
        <w:rPr>
          <w:noProof/>
        </w:rPr>
        <w:pict>
          <v:line id="Line 267" o:spid="_x0000_s1714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7.8pt" to="-18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"/>
        </w:pict>
      </w:r>
      <w:r>
        <w:rPr>
          <w:noProof/>
        </w:rPr>
        <w:pict>
          <v:line id="Line 266" o:spid="_x0000_s1713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7.8pt" to="-1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fQGw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"/>
        </w:pict>
      </w:r>
      <w:r>
        <w:rPr>
          <w:noProof/>
        </w:rPr>
        <w:pict>
          <v:line id="Line 265" o:spid="_x0000_s1712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8pt" to="-18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AIFQIAACs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"/>
        </w:pict>
      </w:r>
      <w:r>
        <w:rPr>
          <w:noProof/>
        </w:rPr>
        <w:pict>
          <v:shape id="Text Box 60" o:spid="_x0000_s1711" type="#_x0000_t202" style="position:absolute;left:0;text-align:left;margin-left:165pt;margin-top:2.25pt;width:24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" filled="f" stroked="f">
            <v:textbox>
              <w:txbxContent>
                <w:p w:rsidR="00E11B8D" w:rsidRDefault="00E11B8D" w:rsidP="00E11B8D">
                  <w:pPr>
                    <w:rPr>
                      <w:rFonts w:ascii="宋体" w:hAnsi="宋体"/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E11B8D">
        <w:rPr>
          <w:rFonts w:hint="eastAsia"/>
          <w:b/>
          <w:bCs/>
          <w:sz w:val="36"/>
        </w:rPr>
        <w:t>东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北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大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学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秦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皇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岛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分</w:t>
      </w:r>
      <w:r w:rsidR="00E11B8D">
        <w:rPr>
          <w:rFonts w:hint="eastAsia"/>
          <w:b/>
          <w:bCs/>
          <w:sz w:val="36"/>
        </w:rPr>
        <w:t xml:space="preserve"> </w:t>
      </w:r>
      <w:r w:rsidR="00E11B8D">
        <w:rPr>
          <w:rFonts w:hint="eastAsia"/>
          <w:b/>
          <w:bCs/>
          <w:sz w:val="36"/>
        </w:rPr>
        <w:t>校</w:t>
      </w:r>
    </w:p>
    <w:p w:rsidR="00E11B8D" w:rsidRDefault="00E11B8D" w:rsidP="00E11B8D">
      <w:pPr>
        <w:ind w:firstLineChars="300" w:firstLine="331"/>
        <w:jc w:val="center"/>
        <w:rPr>
          <w:b/>
          <w:bCs/>
          <w:sz w:val="11"/>
        </w:rPr>
      </w:pPr>
    </w:p>
    <w:p w:rsidR="00E11B8D" w:rsidRDefault="00E11B8D" w:rsidP="00E11B8D">
      <w:pPr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</w:t>
      </w:r>
      <w:r w:rsidRPr="00BA56F5">
        <w:rPr>
          <w:rFonts w:hint="eastAsia"/>
          <w:sz w:val="24"/>
          <w:u w:val="single"/>
        </w:rPr>
        <w:t>数据结构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试卷：</w:t>
      </w:r>
      <w:r>
        <w:rPr>
          <w:rFonts w:hint="eastAsia"/>
          <w:sz w:val="24"/>
          <w:u w:val="single"/>
        </w:rPr>
        <w:t>(  B</w:t>
      </w:r>
      <w:r>
        <w:rPr>
          <w:rFonts w:hint="eastAsia"/>
          <w:sz w:val="24"/>
          <w:u w:val="single"/>
        </w:rPr>
        <w:t>答案</w:t>
      </w:r>
      <w:r>
        <w:rPr>
          <w:rFonts w:hint="eastAsia"/>
          <w:sz w:val="24"/>
          <w:u w:val="single"/>
        </w:rPr>
        <w:t xml:space="preserve">  )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考试形式：</w:t>
      </w:r>
      <w:r w:rsidRPr="008708A1">
        <w:rPr>
          <w:rFonts w:hint="eastAsia"/>
          <w:sz w:val="24"/>
          <w:u w:val="single"/>
        </w:rPr>
        <w:t>闭卷</w:t>
      </w:r>
    </w:p>
    <w:p w:rsidR="00E11B8D" w:rsidRDefault="00E11B8D" w:rsidP="00E11B8D">
      <w:pPr>
        <w:rPr>
          <w:sz w:val="10"/>
          <w:u w:val="single"/>
        </w:rPr>
      </w:pPr>
    </w:p>
    <w:p w:rsidR="00E11B8D" w:rsidRDefault="00E11B8D" w:rsidP="00E11B8D">
      <w:pPr>
        <w:rPr>
          <w:sz w:val="24"/>
          <w:u w:val="single"/>
        </w:rPr>
      </w:pPr>
      <w:r>
        <w:rPr>
          <w:rFonts w:hint="eastAsia"/>
          <w:sz w:val="24"/>
        </w:rPr>
        <w:t>考试对象：</w:t>
      </w:r>
      <w:r w:rsidRPr="00BA56F5">
        <w:rPr>
          <w:rFonts w:hint="eastAsia"/>
          <w:sz w:val="24"/>
          <w:u w:val="single"/>
        </w:rPr>
        <w:t>计算机、辅修专业</w:t>
      </w:r>
      <w:r>
        <w:rPr>
          <w:rFonts w:hint="eastAsia"/>
          <w:sz w:val="24"/>
        </w:rPr>
        <w:t>考试日期：</w:t>
      </w:r>
      <w:r w:rsidRPr="00BA56F5">
        <w:rPr>
          <w:rFonts w:hint="eastAsia"/>
          <w:sz w:val="24"/>
          <w:u w:val="single"/>
        </w:rPr>
        <w:t>2017</w:t>
      </w:r>
      <w:r>
        <w:rPr>
          <w:rFonts w:hint="eastAsia"/>
          <w:sz w:val="24"/>
          <w:u w:val="single"/>
        </w:rPr>
        <w:t>年</w:t>
      </w:r>
      <w:r>
        <w:rPr>
          <w:rFonts w:hint="eastAsia"/>
          <w:sz w:val="24"/>
          <w:u w:val="single"/>
        </w:rPr>
        <w:t>12</w:t>
      </w:r>
      <w:r>
        <w:rPr>
          <w:rFonts w:hint="eastAsia"/>
          <w:sz w:val="24"/>
          <w:u w:val="single"/>
        </w:rPr>
        <w:t>月</w:t>
      </w:r>
      <w:r>
        <w:rPr>
          <w:rFonts w:hint="eastAsia"/>
          <w:sz w:val="24"/>
          <w:u w:val="single"/>
        </w:rPr>
        <w:t>20</w:t>
      </w:r>
      <w:r>
        <w:rPr>
          <w:rFonts w:hint="eastAsia"/>
          <w:sz w:val="24"/>
          <w:u w:val="single"/>
        </w:rPr>
        <w:t>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试卷：共</w:t>
      </w:r>
      <w:r>
        <w:rPr>
          <w:rFonts w:hint="eastAsia"/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p w:rsidR="00E11B8D" w:rsidRDefault="00E11B8D" w:rsidP="00E11B8D">
      <w:pPr>
        <w:rPr>
          <w:rFonts w:ascii="宋体" w:hAnsi="宋体"/>
          <w:b/>
          <w:sz w:val="24"/>
        </w:rPr>
      </w:pPr>
      <w:r>
        <w:rPr>
          <w:rFonts w:hint="eastAsia"/>
          <w:sz w:val="24"/>
        </w:rPr>
        <w:t xml:space="preserve"> </w:t>
      </w:r>
    </w:p>
    <w:tbl>
      <w:tblPr>
        <w:tblW w:w="490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1"/>
        <w:gridCol w:w="1341"/>
        <w:gridCol w:w="1341"/>
        <w:gridCol w:w="1341"/>
        <w:gridCol w:w="1341"/>
        <w:gridCol w:w="1342"/>
      </w:tblGrid>
      <w:tr w:rsidR="00E11B8D" w:rsidTr="00E11B8D">
        <w:trPr>
          <w:cantSplit/>
          <w:trHeight w:val="639"/>
        </w:trPr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834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E11B8D" w:rsidTr="00E11B8D">
        <w:trPr>
          <w:cantSplit/>
          <w:trHeight w:val="603"/>
        </w:trPr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</w:p>
        </w:tc>
        <w:tc>
          <w:tcPr>
            <w:tcW w:w="834" w:type="pct"/>
            <w:vAlign w:val="center"/>
          </w:tcPr>
          <w:p w:rsidR="00E11B8D" w:rsidRDefault="00E11B8D" w:rsidP="00E11B8D">
            <w:pPr>
              <w:jc w:val="center"/>
              <w:rPr>
                <w:sz w:val="24"/>
              </w:rPr>
            </w:pPr>
          </w:p>
        </w:tc>
      </w:tr>
    </w:tbl>
    <w:p w:rsidR="00E11B8D" w:rsidRDefault="00E11B8D" w:rsidP="00E11B8D">
      <w:pPr>
        <w:rPr>
          <w:sz w:val="24"/>
        </w:rPr>
      </w:pPr>
    </w:p>
    <w:tbl>
      <w:tblPr>
        <w:tblpPr w:leftFromText="180" w:rightFromText="180" w:vertAnchor="text" w:horzAnchor="page" w:tblpX="2944" w:tblpY="66"/>
        <w:tblW w:w="0" w:type="auto"/>
        <w:tblLook w:val="04A0" w:firstRow="1" w:lastRow="0" w:firstColumn="1" w:lastColumn="0" w:noHBand="0" w:noVBand="1"/>
      </w:tblPr>
      <w:tblGrid>
        <w:gridCol w:w="595"/>
        <w:gridCol w:w="982"/>
        <w:gridCol w:w="6325"/>
      </w:tblGrid>
      <w:tr w:rsidR="00E11B8D" w:rsidRPr="003007FA" w:rsidTr="00E11B8D">
        <w:trPr>
          <w:trHeight w:val="612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25" w:type="dxa"/>
            <w:tcBorders>
              <w:left w:val="single" w:sz="4" w:space="0" w:color="000000"/>
            </w:tcBorders>
            <w:vAlign w:val="center"/>
          </w:tcPr>
          <w:p w:rsidR="00E11B8D" w:rsidRPr="009C326A" w:rsidRDefault="00E11B8D" w:rsidP="00E11B8D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一、填空题（每空</w:t>
            </w:r>
            <w:r>
              <w:rPr>
                <w:rFonts w:hint="eastAsia"/>
                <w:b/>
                <w:sz w:val="24"/>
              </w:rPr>
              <w:t>1</w:t>
            </w:r>
            <w:r w:rsidRPr="009C326A">
              <w:rPr>
                <w:rFonts w:hint="eastAsia"/>
                <w:b/>
                <w:sz w:val="24"/>
              </w:rPr>
              <w:t>分，共</w:t>
            </w:r>
            <w:r>
              <w:rPr>
                <w:rFonts w:hint="eastAsia"/>
                <w:b/>
                <w:sz w:val="24"/>
              </w:rPr>
              <w:t>1</w:t>
            </w:r>
            <w:r w:rsidRPr="009C326A">
              <w:rPr>
                <w:rFonts w:hint="eastAsia"/>
                <w:b/>
                <w:sz w:val="24"/>
              </w:rPr>
              <w:t>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E11B8D" w:rsidRDefault="00FE0EA6" w:rsidP="00E11B8D">
      <w:pPr>
        <w:rPr>
          <w:sz w:val="24"/>
        </w:rPr>
      </w:pPr>
      <w:r>
        <w:rPr>
          <w:noProof/>
        </w:rPr>
        <w:pict>
          <v:line id="Line 34" o:spid="_x0000_s1710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7pt,42.65pt" to="-4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VR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"/>
        </w:pic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>1</w:t>
      </w:r>
      <w:r w:rsidRPr="00AF5BED">
        <w:rPr>
          <w:sz w:val="24"/>
        </w:rPr>
        <w:t>．数据的逻辑结构只抽象反映数据元素的逻辑关系，数据的</w:t>
      </w:r>
      <w:r w:rsidRPr="00C80F13">
        <w:rPr>
          <w:rFonts w:hint="eastAsia"/>
          <w:sz w:val="24"/>
          <w:u w:val="single"/>
        </w:rPr>
        <w:t xml:space="preserve"> </w:t>
      </w:r>
      <w:r w:rsidRPr="00C80F13">
        <w:rPr>
          <w:sz w:val="24"/>
          <w:u w:val="single"/>
        </w:rPr>
        <w:t xml:space="preserve">   </w:t>
      </w:r>
      <w:r w:rsidRPr="00C80F13">
        <w:rPr>
          <w:rFonts w:hint="eastAsia"/>
          <w:sz w:val="24"/>
          <w:u w:val="single"/>
        </w:rPr>
        <w:t>存储</w:t>
      </w:r>
      <w:r w:rsidRPr="00AF5BED">
        <w:rPr>
          <w:sz w:val="24"/>
        </w:rPr>
        <w:t>___</w:t>
      </w:r>
      <w:r w:rsidRPr="00AF5BED">
        <w:rPr>
          <w:sz w:val="24"/>
        </w:rPr>
        <w:t>结构是数据的逻辑结构在计算机存储器中的实现。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>2</w:t>
      </w:r>
      <w:r w:rsidRPr="00AF5BED">
        <w:rPr>
          <w:sz w:val="24"/>
        </w:rPr>
        <w:t>．以下代码的算法时间复杂度为</w:t>
      </w:r>
      <w:r w:rsidRPr="00AF5BED">
        <w:rPr>
          <w:sz w:val="24"/>
        </w:rPr>
        <w:t>___</w:t>
      </w:r>
      <w:r w:rsidRPr="00B26A15">
        <w:rPr>
          <w:sz w:val="24"/>
          <w:u w:val="single"/>
        </w:rPr>
        <w:t>__</w:t>
      </w:r>
      <w:r w:rsidRPr="00B26A15">
        <w:rPr>
          <w:rFonts w:hint="eastAsia"/>
          <w:sz w:val="24"/>
          <w:u w:val="single"/>
        </w:rPr>
        <w:t>O</w:t>
      </w:r>
      <w:r w:rsidRPr="00B26A15">
        <w:rPr>
          <w:sz w:val="24"/>
          <w:u w:val="single"/>
        </w:rPr>
        <w:t>(n</w:t>
      </w:r>
      <w:r w:rsidRPr="00B26A15">
        <w:rPr>
          <w:rFonts w:hint="eastAsia"/>
          <w:sz w:val="24"/>
          <w:u w:val="single"/>
        </w:rPr>
        <w:t>^</w:t>
      </w:r>
      <w:r w:rsidRPr="00B26A15">
        <w:rPr>
          <w:sz w:val="24"/>
          <w:u w:val="single"/>
        </w:rPr>
        <w:t>2)____</w:t>
      </w:r>
      <w:r w:rsidRPr="00AF5BED">
        <w:rPr>
          <w:sz w:val="24"/>
        </w:rPr>
        <w:t>__</w:t>
      </w:r>
      <w:r w:rsidRPr="00AF5BED">
        <w:rPr>
          <w:sz w:val="24"/>
        </w:rPr>
        <w:t>。</w:t>
      </w:r>
    </w:p>
    <w:p w:rsidR="00E11B8D" w:rsidRPr="00AF5BED" w:rsidRDefault="00E11B8D" w:rsidP="00E11B8D">
      <w:pPr>
        <w:ind w:firstLineChars="100" w:firstLine="240"/>
        <w:rPr>
          <w:sz w:val="24"/>
        </w:rPr>
      </w:pPr>
      <w:r w:rsidRPr="00AF5BED">
        <w:rPr>
          <w:sz w:val="24"/>
        </w:rPr>
        <w:t>for(i=</w:t>
      </w:r>
      <w:proofErr w:type="gramStart"/>
      <w:r w:rsidRPr="00AF5BED">
        <w:rPr>
          <w:sz w:val="24"/>
        </w:rPr>
        <w:t>1;i</w:t>
      </w:r>
      <w:proofErr w:type="gramEnd"/>
      <w:r w:rsidRPr="00AF5BED">
        <w:rPr>
          <w:sz w:val="24"/>
        </w:rPr>
        <w:t>&lt;=n;++i)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　　　</w:t>
      </w:r>
      <w:r w:rsidRPr="00AF5BED">
        <w:rPr>
          <w:sz w:val="24"/>
        </w:rPr>
        <w:t>for(j=</w:t>
      </w:r>
      <w:proofErr w:type="gramStart"/>
      <w:r w:rsidRPr="00AF5BED">
        <w:rPr>
          <w:sz w:val="24"/>
        </w:rPr>
        <w:t>1;j</w:t>
      </w:r>
      <w:proofErr w:type="gramEnd"/>
      <w:r w:rsidRPr="00AF5BED">
        <w:rPr>
          <w:sz w:val="24"/>
        </w:rPr>
        <w:t xml:space="preserve">&lt;=n;++j) </w:t>
      </w:r>
    </w:p>
    <w:p w:rsidR="00E11B8D" w:rsidRPr="00AF5BED" w:rsidRDefault="00E11B8D" w:rsidP="00E11B8D">
      <w:pPr>
        <w:rPr>
          <w:sz w:val="24"/>
          <w:u w:val="single"/>
        </w:rPr>
      </w:pPr>
      <w:r w:rsidRPr="00AF5BED">
        <w:rPr>
          <w:sz w:val="24"/>
        </w:rPr>
        <w:t xml:space="preserve">         s+=x;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3. </w:t>
      </w:r>
      <w:r w:rsidRPr="00AF5BED">
        <w:rPr>
          <w:sz w:val="24"/>
        </w:rPr>
        <w:t>带头结点的双循环链表</w:t>
      </w:r>
      <w:r w:rsidRPr="00AF5BED">
        <w:rPr>
          <w:sz w:val="24"/>
        </w:rPr>
        <w:t>L</w:t>
      </w:r>
      <w:r w:rsidRPr="00AF5BED">
        <w:rPr>
          <w:sz w:val="24"/>
        </w:rPr>
        <w:t>为空表的条件是：</w:t>
      </w:r>
      <w:r w:rsidRPr="00AF5BED">
        <w:rPr>
          <w:sz w:val="24"/>
          <w:u w:val="single"/>
        </w:rPr>
        <w:t xml:space="preserve">  </w:t>
      </w:r>
      <w:r>
        <w:rPr>
          <w:sz w:val="24"/>
          <w:u w:val="single"/>
        </w:rPr>
        <w:t>L-&gt;next=L;</w:t>
      </w:r>
      <w:r w:rsidRPr="00AF5BED">
        <w:rPr>
          <w:sz w:val="24"/>
          <w:u w:val="single"/>
        </w:rPr>
        <w:t xml:space="preserve">      </w:t>
      </w:r>
      <w:r w:rsidRPr="00AF5BED">
        <w:rPr>
          <w:sz w:val="24"/>
        </w:rPr>
        <w:t>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4. </w:t>
      </w:r>
      <w:r w:rsidRPr="00AF5BED">
        <w:rPr>
          <w:sz w:val="24"/>
        </w:rPr>
        <w:t>广义表</w:t>
      </w:r>
      <w:r w:rsidRPr="00AF5BED">
        <w:rPr>
          <w:sz w:val="24"/>
        </w:rPr>
        <w:t>((a,b,c,d))</w:t>
      </w:r>
      <w:r w:rsidRPr="00AF5BED">
        <w:rPr>
          <w:sz w:val="24"/>
        </w:rPr>
        <w:t>的表头是</w:t>
      </w:r>
      <w:r w:rsidRPr="00AF5BED">
        <w:rPr>
          <w:sz w:val="24"/>
        </w:rPr>
        <w:t>_______</w:t>
      </w:r>
      <w:r w:rsidRPr="00C80F13">
        <w:rPr>
          <w:sz w:val="24"/>
          <w:u w:val="single"/>
        </w:rPr>
        <w:t>(a,b,c,d)</w:t>
      </w:r>
      <w:r w:rsidRPr="00AF5BED">
        <w:rPr>
          <w:sz w:val="24"/>
        </w:rPr>
        <w:t>______</w:t>
      </w:r>
      <w:r w:rsidRPr="00AF5BED">
        <w:rPr>
          <w:sz w:val="24"/>
        </w:rPr>
        <w:t>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5. </w:t>
      </w:r>
      <w:r w:rsidRPr="00AF5BED">
        <w:rPr>
          <w:sz w:val="24"/>
        </w:rPr>
        <w:t>在二叉树的第</w:t>
      </w:r>
      <w:r w:rsidRPr="00AF5BED">
        <w:rPr>
          <w:sz w:val="24"/>
        </w:rPr>
        <w:t>i</w:t>
      </w:r>
      <w:r w:rsidRPr="00AF5BED">
        <w:rPr>
          <w:sz w:val="24"/>
        </w:rPr>
        <w:t>层上至多有</w:t>
      </w:r>
      <w:r w:rsidRPr="00AF5BED">
        <w:rPr>
          <w:sz w:val="24"/>
        </w:rPr>
        <w:t>__</w:t>
      </w:r>
      <w:r w:rsidRPr="00B26A15">
        <w:rPr>
          <w:sz w:val="24"/>
          <w:u w:val="single"/>
        </w:rPr>
        <w:t>2^(i-1)</w:t>
      </w:r>
      <w:r w:rsidRPr="00AF5BED">
        <w:rPr>
          <w:sz w:val="24"/>
        </w:rPr>
        <w:t>___</w:t>
      </w:r>
      <w:proofErr w:type="gramStart"/>
      <w:r w:rsidRPr="00AF5BED">
        <w:rPr>
          <w:sz w:val="24"/>
        </w:rPr>
        <w:t>个</w:t>
      </w:r>
      <w:proofErr w:type="gramEnd"/>
      <w:r w:rsidRPr="00AF5BED">
        <w:rPr>
          <w:sz w:val="24"/>
        </w:rPr>
        <w:t>结点（</w:t>
      </w:r>
      <w:r w:rsidRPr="00AF5BED">
        <w:rPr>
          <w:sz w:val="24"/>
        </w:rPr>
        <w:t>i&gt;=1</w:t>
      </w:r>
      <w:r w:rsidRPr="00AF5BED">
        <w:rPr>
          <w:sz w:val="24"/>
        </w:rPr>
        <w:t>）。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6. </w:t>
      </w:r>
      <w:r w:rsidRPr="00AF5BED">
        <w:rPr>
          <w:sz w:val="24"/>
        </w:rPr>
        <w:t>在单链表</w:t>
      </w:r>
      <w:r w:rsidRPr="00AF5BED">
        <w:rPr>
          <w:sz w:val="24"/>
        </w:rPr>
        <w:t>p</w:t>
      </w:r>
      <w:r w:rsidRPr="00AF5BED">
        <w:rPr>
          <w:sz w:val="24"/>
        </w:rPr>
        <w:t>结点之后插入</w:t>
      </w:r>
      <w:r w:rsidRPr="00AF5BED">
        <w:rPr>
          <w:sz w:val="24"/>
        </w:rPr>
        <w:t>s</w:t>
      </w:r>
      <w:r w:rsidRPr="00AF5BED">
        <w:rPr>
          <w:sz w:val="24"/>
        </w:rPr>
        <w:t>结点的操作是：</w:t>
      </w:r>
      <w:r w:rsidRPr="00B26A15">
        <w:rPr>
          <w:sz w:val="24"/>
          <w:u w:val="single"/>
        </w:rPr>
        <w:t>s-next=p-&gt;next;p-&gt;next=s;_</w:t>
      </w:r>
      <w:r w:rsidRPr="00AF5BED">
        <w:rPr>
          <w:sz w:val="24"/>
          <w:u w:val="single"/>
        </w:rPr>
        <w:t>_                                                    _</w:t>
      </w:r>
      <w:r w:rsidRPr="00AF5BED">
        <w:rPr>
          <w:sz w:val="24"/>
        </w:rPr>
        <w:t>____</w:t>
      </w:r>
      <w:r w:rsidRPr="00AF5BED">
        <w:rPr>
          <w:sz w:val="24"/>
        </w:rPr>
        <w:t>。</w:t>
      </w:r>
    </w:p>
    <w:p w:rsidR="00E11B8D" w:rsidRPr="00AF5BED" w:rsidRDefault="00E11B8D" w:rsidP="00E11B8D">
      <w:pPr>
        <w:rPr>
          <w:color w:val="333333"/>
          <w:sz w:val="24"/>
        </w:rPr>
      </w:pPr>
      <w:r w:rsidRPr="00AF5BED">
        <w:rPr>
          <w:sz w:val="24"/>
        </w:rPr>
        <w:t>7.</w:t>
      </w:r>
      <w:r w:rsidRPr="00AF5BED">
        <w:rPr>
          <w:color w:val="333333"/>
          <w:sz w:val="24"/>
        </w:rPr>
        <w:t xml:space="preserve"> </w:t>
      </w:r>
      <w:proofErr w:type="gramStart"/>
      <w:r w:rsidRPr="00AF5BED">
        <w:rPr>
          <w:color w:val="333333"/>
          <w:sz w:val="24"/>
        </w:rPr>
        <w:t>中序线索</w:t>
      </w:r>
      <w:proofErr w:type="gramEnd"/>
      <w:r w:rsidRPr="00AF5BED">
        <w:rPr>
          <w:color w:val="333333"/>
          <w:sz w:val="24"/>
        </w:rPr>
        <w:t>二叉树：若结点的</w:t>
      </w:r>
      <w:r w:rsidRPr="00AF5BED">
        <w:rPr>
          <w:color w:val="333333"/>
          <w:sz w:val="24"/>
        </w:rPr>
        <w:t>ltag=1</w:t>
      </w:r>
      <w:r w:rsidRPr="00AF5BED">
        <w:rPr>
          <w:color w:val="333333"/>
          <w:sz w:val="24"/>
        </w:rPr>
        <w:t>，</w:t>
      </w:r>
      <w:r w:rsidRPr="00AF5BED">
        <w:rPr>
          <w:color w:val="333333"/>
          <w:sz w:val="24"/>
        </w:rPr>
        <w:t>lchild</w:t>
      </w:r>
      <w:r w:rsidRPr="00AF5BED">
        <w:rPr>
          <w:color w:val="333333"/>
          <w:sz w:val="24"/>
        </w:rPr>
        <w:t>指向其前驱；否则，该结点的前驱是以</w:t>
      </w:r>
      <w:r w:rsidRPr="00AF5BED">
        <w:rPr>
          <w:color w:val="333333"/>
          <w:sz w:val="24"/>
          <w:u w:val="single"/>
        </w:rPr>
        <w:t>该结点为根的左子树上</w:t>
      </w:r>
      <w:proofErr w:type="gramStart"/>
      <w:r w:rsidRPr="00AF5BED">
        <w:rPr>
          <w:color w:val="333333"/>
          <w:sz w:val="24"/>
          <w:u w:val="single"/>
        </w:rPr>
        <w:t>按中序遍历</w:t>
      </w:r>
      <w:proofErr w:type="gramEnd"/>
      <w:r w:rsidRPr="00AF5BED">
        <w:rPr>
          <w:color w:val="333333"/>
          <w:sz w:val="24"/>
          <w:u w:val="single"/>
        </w:rPr>
        <w:t>的最后一个结点</w:t>
      </w:r>
      <w:r w:rsidRPr="00AF5BED">
        <w:rPr>
          <w:color w:val="333333"/>
          <w:sz w:val="24"/>
        </w:rPr>
        <w:t>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8. </w:t>
      </w:r>
      <w:r w:rsidRPr="00AF5BED">
        <w:rPr>
          <w:sz w:val="24"/>
        </w:rPr>
        <w:t>若以</w:t>
      </w:r>
      <w:r w:rsidRPr="00AF5BED">
        <w:rPr>
          <w:sz w:val="24"/>
        </w:rPr>
        <w:t>{4</w:t>
      </w:r>
      <w:r w:rsidRPr="00AF5BED">
        <w:rPr>
          <w:sz w:val="24"/>
        </w:rPr>
        <w:t>，</w:t>
      </w:r>
      <w:r w:rsidRPr="00AF5BED">
        <w:rPr>
          <w:sz w:val="24"/>
        </w:rPr>
        <w:t>5</w:t>
      </w:r>
      <w:r w:rsidRPr="00AF5BED">
        <w:rPr>
          <w:sz w:val="24"/>
        </w:rPr>
        <w:t>，</w:t>
      </w:r>
      <w:r w:rsidRPr="00AF5BED">
        <w:rPr>
          <w:sz w:val="24"/>
        </w:rPr>
        <w:t>6</w:t>
      </w:r>
      <w:r w:rsidRPr="00AF5BED">
        <w:rPr>
          <w:sz w:val="24"/>
        </w:rPr>
        <w:t>，</w:t>
      </w:r>
      <w:r w:rsidRPr="00AF5BED">
        <w:rPr>
          <w:sz w:val="24"/>
        </w:rPr>
        <w:t>7</w:t>
      </w:r>
      <w:r w:rsidRPr="00AF5BED">
        <w:rPr>
          <w:sz w:val="24"/>
        </w:rPr>
        <w:t>，</w:t>
      </w:r>
      <w:r w:rsidRPr="00AF5BED">
        <w:rPr>
          <w:sz w:val="24"/>
        </w:rPr>
        <w:t>8}</w:t>
      </w:r>
      <w:r w:rsidRPr="00AF5BED">
        <w:rPr>
          <w:sz w:val="24"/>
        </w:rPr>
        <w:t>作为叶子结点的权值构造哈夫曼树，则其</w:t>
      </w:r>
      <w:proofErr w:type="gramStart"/>
      <w:r w:rsidRPr="00AF5BED">
        <w:rPr>
          <w:sz w:val="24"/>
        </w:rPr>
        <w:t>带权路径</w:t>
      </w:r>
      <w:proofErr w:type="gramEnd"/>
      <w:r w:rsidRPr="00AF5BED">
        <w:rPr>
          <w:sz w:val="24"/>
        </w:rPr>
        <w:t>长度是</w:t>
      </w:r>
      <w:r w:rsidRPr="00AF5BED">
        <w:rPr>
          <w:sz w:val="24"/>
        </w:rPr>
        <w:t>___</w:t>
      </w:r>
      <w:r w:rsidRPr="00B26A15">
        <w:rPr>
          <w:sz w:val="24"/>
          <w:u w:val="single"/>
        </w:rPr>
        <w:t>69_</w:t>
      </w:r>
      <w:r w:rsidRPr="00AF5BED">
        <w:rPr>
          <w:sz w:val="24"/>
        </w:rPr>
        <w:t>__</w:t>
      </w:r>
      <w:r w:rsidRPr="00AF5BED">
        <w:rPr>
          <w:sz w:val="24"/>
        </w:rPr>
        <w:t>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9. </w:t>
      </w:r>
      <w:r w:rsidRPr="00AF5BED">
        <w:rPr>
          <w:sz w:val="24"/>
        </w:rPr>
        <w:t>构造</w:t>
      </w:r>
      <w:proofErr w:type="gramStart"/>
      <w:r w:rsidRPr="00AF5BED">
        <w:rPr>
          <w:sz w:val="24"/>
        </w:rPr>
        <w:t>连通网</w:t>
      </w:r>
      <w:proofErr w:type="gramEnd"/>
      <w:r w:rsidRPr="00AF5BED">
        <w:rPr>
          <w:sz w:val="24"/>
        </w:rPr>
        <w:t>最小生成树的两个典型算法是普里姆和</w:t>
      </w:r>
      <w:r w:rsidRPr="00AF5BED">
        <w:rPr>
          <w:sz w:val="24"/>
        </w:rPr>
        <w:t>_</w:t>
      </w:r>
      <w:r w:rsidRPr="00B26A15">
        <w:rPr>
          <w:rFonts w:hint="eastAsia"/>
          <w:sz w:val="24"/>
          <w:u w:val="single"/>
        </w:rPr>
        <w:t>克鲁斯卡尔</w:t>
      </w:r>
      <w:r w:rsidRPr="00AF5BED">
        <w:rPr>
          <w:sz w:val="24"/>
        </w:rPr>
        <w:t>__</w:t>
      </w:r>
      <w:r w:rsidRPr="00AF5BED">
        <w:rPr>
          <w:sz w:val="24"/>
        </w:rPr>
        <w:t>算法。</w:t>
      </w:r>
    </w:p>
    <w:p w:rsidR="00E11B8D" w:rsidRPr="00AF5BED" w:rsidRDefault="00E11B8D" w:rsidP="00E11B8D">
      <w:pPr>
        <w:rPr>
          <w:sz w:val="24"/>
        </w:rPr>
      </w:pPr>
      <w:r w:rsidRPr="00AF5BED">
        <w:rPr>
          <w:sz w:val="24"/>
        </w:rPr>
        <w:t xml:space="preserve">10. </w:t>
      </w:r>
      <w:r w:rsidRPr="00AF5BED">
        <w:rPr>
          <w:sz w:val="24"/>
        </w:rPr>
        <w:t>在</w:t>
      </w:r>
      <w:r w:rsidRPr="00AF5BED">
        <w:rPr>
          <w:sz w:val="24"/>
        </w:rPr>
        <w:t>AOE</w:t>
      </w:r>
      <w:r w:rsidRPr="00AF5BED">
        <w:rPr>
          <w:sz w:val="24"/>
        </w:rPr>
        <w:t>网中，从源点到汇点路径上各活动时间总和最长的路径称为</w:t>
      </w:r>
      <w:r w:rsidRPr="00AF5BED">
        <w:rPr>
          <w:sz w:val="24"/>
        </w:rPr>
        <w:t>_</w:t>
      </w:r>
      <w:r w:rsidRPr="00B26A15">
        <w:rPr>
          <w:sz w:val="24"/>
          <w:u w:val="single"/>
        </w:rPr>
        <w:t>关键路径</w:t>
      </w:r>
      <w:r w:rsidRPr="00AF5BED">
        <w:rPr>
          <w:sz w:val="24"/>
        </w:rPr>
        <w:t>__</w:t>
      </w:r>
      <w:r w:rsidRPr="00AF5BED">
        <w:rPr>
          <w:sz w:val="24"/>
        </w:rPr>
        <w:t>。</w:t>
      </w:r>
    </w:p>
    <w:tbl>
      <w:tblPr>
        <w:tblpPr w:leftFromText="180" w:rightFromText="180" w:vertAnchor="text" w:horzAnchor="page" w:tblpX="2944" w:tblpY="66"/>
        <w:tblW w:w="0" w:type="auto"/>
        <w:tblLook w:val="04A0" w:firstRow="1" w:lastRow="0" w:firstColumn="1" w:lastColumn="0" w:noHBand="0" w:noVBand="1"/>
      </w:tblPr>
      <w:tblGrid>
        <w:gridCol w:w="601"/>
        <w:gridCol w:w="991"/>
        <w:gridCol w:w="6383"/>
      </w:tblGrid>
      <w:tr w:rsidR="00E11B8D" w:rsidRPr="003007FA" w:rsidTr="00E11B8D">
        <w:trPr>
          <w:trHeight w:val="56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3" w:type="dxa"/>
            <w:tcBorders>
              <w:left w:val="single" w:sz="4" w:space="0" w:color="000000"/>
            </w:tcBorders>
            <w:vAlign w:val="center"/>
          </w:tcPr>
          <w:p w:rsidR="00E11B8D" w:rsidRPr="009C326A" w:rsidRDefault="00E11B8D" w:rsidP="00E11B8D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二、选择题（每题</w:t>
            </w:r>
            <w:r w:rsidRPr="009C326A">
              <w:rPr>
                <w:rFonts w:hint="eastAsia"/>
                <w:b/>
                <w:sz w:val="24"/>
              </w:rPr>
              <w:t>2</w:t>
            </w:r>
            <w:r w:rsidRPr="009C326A">
              <w:rPr>
                <w:rFonts w:hint="eastAsia"/>
                <w:b/>
                <w:sz w:val="24"/>
              </w:rPr>
              <w:t>分，共</w:t>
            </w:r>
            <w:r w:rsidRPr="009C326A">
              <w:rPr>
                <w:rFonts w:hint="eastAsia"/>
                <w:b/>
                <w:sz w:val="24"/>
              </w:rPr>
              <w:t>20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E11B8D" w:rsidRPr="00C76568" w:rsidRDefault="00E11B8D" w:rsidP="00E11B8D">
      <w:pPr>
        <w:rPr>
          <w:sz w:val="24"/>
        </w:rPr>
      </w:pPr>
      <w:r w:rsidRPr="00C76568">
        <w:rPr>
          <w:rFonts w:hint="eastAsia"/>
          <w:sz w:val="24"/>
        </w:rPr>
        <w:t>1.</w:t>
      </w:r>
      <w:r>
        <w:rPr>
          <w:rFonts w:hint="eastAsia"/>
          <w:sz w:val="24"/>
        </w:rPr>
        <w:t xml:space="preserve"> </w:t>
      </w:r>
      <w:r w:rsidRPr="00C76568">
        <w:rPr>
          <w:rFonts w:hint="eastAsia"/>
          <w:sz w:val="24"/>
        </w:rPr>
        <w:t>在线性表中若经常要</w:t>
      </w:r>
      <w:proofErr w:type="gramStart"/>
      <w:r w:rsidRPr="00C76568">
        <w:rPr>
          <w:rFonts w:hint="eastAsia"/>
          <w:sz w:val="24"/>
        </w:rPr>
        <w:t>存取第</w:t>
      </w:r>
      <w:proofErr w:type="gramEnd"/>
      <w:r w:rsidRPr="00C76568">
        <w:rPr>
          <w:rFonts w:hint="eastAsia"/>
          <w:sz w:val="24"/>
        </w:rPr>
        <w:t>i</w:t>
      </w:r>
      <w:r w:rsidRPr="00C76568">
        <w:rPr>
          <w:rFonts w:hint="eastAsia"/>
          <w:sz w:val="24"/>
        </w:rPr>
        <w:t>个数据元素及其前趋，则宜采用（</w:t>
      </w:r>
      <w:r>
        <w:rPr>
          <w:rFonts w:hint="eastAsia"/>
          <w:sz w:val="24"/>
        </w:rPr>
        <w:t xml:space="preserve">   A   </w:t>
      </w:r>
      <w:r w:rsidRPr="00C76568">
        <w:rPr>
          <w:rFonts w:hint="eastAsia"/>
          <w:sz w:val="24"/>
        </w:rPr>
        <w:t>）</w:t>
      </w:r>
      <w:r w:rsidRPr="00C76568">
        <w:rPr>
          <w:rFonts w:hint="eastAsia"/>
          <w:sz w:val="24"/>
        </w:rPr>
        <w:t>存储方式。</w:t>
      </w:r>
    </w:p>
    <w:p w:rsidR="00E11B8D" w:rsidRDefault="00E11B8D" w:rsidP="00E11B8D">
      <w:pPr>
        <w:rPr>
          <w:sz w:val="24"/>
        </w:rPr>
      </w:pPr>
      <w:r w:rsidRPr="00C76568">
        <w:rPr>
          <w:sz w:val="24"/>
        </w:rPr>
        <w:t>A.</w:t>
      </w:r>
      <w:r w:rsidRPr="00C76568">
        <w:rPr>
          <w:rFonts w:hint="eastAsia"/>
          <w:sz w:val="24"/>
        </w:rPr>
        <w:t>顺序表</w:t>
      </w:r>
      <w:r>
        <w:rPr>
          <w:rFonts w:hint="eastAsia"/>
          <w:sz w:val="24"/>
        </w:rPr>
        <w:t xml:space="preserve"> </w:t>
      </w:r>
      <w:r w:rsidRPr="00C76568">
        <w:rPr>
          <w:sz w:val="24"/>
        </w:rPr>
        <w:t>B</w:t>
      </w:r>
      <w:r>
        <w:rPr>
          <w:sz w:val="24"/>
        </w:rPr>
        <w:t>.</w:t>
      </w:r>
      <w:r w:rsidRPr="00C76568">
        <w:rPr>
          <w:rFonts w:hint="eastAsia"/>
          <w:sz w:val="24"/>
        </w:rPr>
        <w:t>带头结点的单链表</w:t>
      </w:r>
      <w:r>
        <w:rPr>
          <w:rFonts w:hint="eastAsia"/>
          <w:sz w:val="24"/>
        </w:rPr>
        <w:t xml:space="preserve"> </w:t>
      </w:r>
      <w:r w:rsidRPr="00C76568">
        <w:rPr>
          <w:sz w:val="24"/>
        </w:rPr>
        <w:t>C.</w:t>
      </w:r>
      <w:r w:rsidRPr="00C76568">
        <w:rPr>
          <w:rFonts w:hint="eastAsia"/>
          <w:sz w:val="24"/>
        </w:rPr>
        <w:t>不带头结点的单链表</w:t>
      </w:r>
      <w:r>
        <w:rPr>
          <w:rFonts w:hint="eastAsia"/>
          <w:sz w:val="24"/>
        </w:rPr>
        <w:t xml:space="preserve"> </w:t>
      </w:r>
      <w:r w:rsidRPr="00C76568">
        <w:rPr>
          <w:sz w:val="24"/>
        </w:rPr>
        <w:t xml:space="preserve">D. </w:t>
      </w:r>
      <w:r w:rsidRPr="00C76568">
        <w:rPr>
          <w:rFonts w:hint="eastAsia"/>
          <w:sz w:val="24"/>
        </w:rPr>
        <w:t>循环单链表</w:t>
      </w:r>
    </w:p>
    <w:p w:rsidR="00E11B8D" w:rsidRPr="0016662A" w:rsidRDefault="00E11B8D" w:rsidP="00E11B8D">
      <w:pPr>
        <w:rPr>
          <w:sz w:val="24"/>
        </w:rPr>
      </w:pPr>
      <w:r>
        <w:rPr>
          <w:rFonts w:hint="eastAsia"/>
          <w:sz w:val="24"/>
        </w:rPr>
        <w:t>2.</w:t>
      </w:r>
      <w:r w:rsidRPr="0016662A">
        <w:rPr>
          <w:rFonts w:hint="eastAsia"/>
        </w:rPr>
        <w:t xml:space="preserve"> </w:t>
      </w:r>
      <w:r w:rsidRPr="0016662A">
        <w:rPr>
          <w:rFonts w:hint="eastAsia"/>
          <w:sz w:val="24"/>
        </w:rPr>
        <w:t>循环队列存储在数组</w:t>
      </w:r>
      <w:r w:rsidRPr="0016662A">
        <w:rPr>
          <w:rFonts w:hint="eastAsia"/>
          <w:sz w:val="24"/>
        </w:rPr>
        <w:t>A [0..m]</w:t>
      </w:r>
      <w:r w:rsidRPr="0016662A">
        <w:rPr>
          <w:rFonts w:hint="eastAsia"/>
          <w:sz w:val="24"/>
        </w:rPr>
        <w:t>中，则入队时的操作为</w:t>
      </w:r>
      <w:r w:rsidRPr="0016662A">
        <w:rPr>
          <w:rFonts w:hint="eastAsia"/>
          <w:sz w:val="24"/>
        </w:rPr>
        <w:t>(</w:t>
      </w:r>
      <w:r>
        <w:rPr>
          <w:sz w:val="24"/>
        </w:rPr>
        <w:t xml:space="preserve">   </w:t>
      </w:r>
      <w:r>
        <w:rPr>
          <w:rFonts w:hint="eastAsia"/>
          <w:sz w:val="24"/>
        </w:rPr>
        <w:t>D</w:t>
      </w:r>
      <w:r>
        <w:rPr>
          <w:sz w:val="24"/>
        </w:rPr>
        <w:t xml:space="preserve">   </w:t>
      </w:r>
      <w:r w:rsidRPr="0016662A">
        <w:rPr>
          <w:rFonts w:hint="eastAsia"/>
          <w:sz w:val="24"/>
        </w:rPr>
        <w:t xml:space="preserve"> )</w:t>
      </w:r>
      <w:r w:rsidRPr="0016662A">
        <w:rPr>
          <w:rFonts w:hint="eastAsia"/>
          <w:sz w:val="24"/>
        </w:rPr>
        <w:t>。</w:t>
      </w:r>
    </w:p>
    <w:p w:rsidR="00E11B8D" w:rsidRDefault="00E11B8D" w:rsidP="00E11B8D">
      <w:pPr>
        <w:rPr>
          <w:sz w:val="24"/>
        </w:rPr>
      </w:pPr>
      <w:r w:rsidRPr="0016662A">
        <w:rPr>
          <w:rFonts w:hint="eastAsia"/>
          <w:sz w:val="24"/>
        </w:rPr>
        <w:t>A</w:t>
      </w:r>
      <w:r w:rsidRPr="0016662A">
        <w:rPr>
          <w:rFonts w:hint="eastAsia"/>
          <w:sz w:val="24"/>
        </w:rPr>
        <w:t>．</w:t>
      </w:r>
      <w:r w:rsidRPr="0016662A">
        <w:rPr>
          <w:rFonts w:hint="eastAsia"/>
          <w:sz w:val="24"/>
        </w:rPr>
        <w:t>rear=rear+1</w:t>
      </w:r>
      <w:r>
        <w:rPr>
          <w:sz w:val="24"/>
        </w:rPr>
        <w:t xml:space="preserve"> </w:t>
      </w:r>
      <w:r w:rsidRPr="0016662A">
        <w:rPr>
          <w:rFonts w:hint="eastAsia"/>
          <w:sz w:val="24"/>
        </w:rPr>
        <w:t>B</w:t>
      </w:r>
      <w:r w:rsidRPr="0016662A">
        <w:rPr>
          <w:rFonts w:hint="eastAsia"/>
          <w:sz w:val="24"/>
        </w:rPr>
        <w:t>．</w:t>
      </w:r>
      <w:r w:rsidRPr="0016662A">
        <w:rPr>
          <w:rFonts w:hint="eastAsia"/>
          <w:sz w:val="24"/>
        </w:rPr>
        <w:t>rear=(rear+1)</w:t>
      </w:r>
      <w:r>
        <w:rPr>
          <w:sz w:val="24"/>
        </w:rPr>
        <w:t xml:space="preserve"> </w:t>
      </w:r>
      <w:r w:rsidRPr="0016662A">
        <w:rPr>
          <w:rFonts w:hint="eastAsia"/>
          <w:sz w:val="24"/>
        </w:rPr>
        <w:t>%</w:t>
      </w:r>
      <w:r>
        <w:rPr>
          <w:sz w:val="24"/>
        </w:rPr>
        <w:t xml:space="preserve"> </w:t>
      </w:r>
      <w:r w:rsidRPr="0016662A">
        <w:rPr>
          <w:rFonts w:hint="eastAsia"/>
          <w:sz w:val="24"/>
        </w:rPr>
        <w:t>(m</w:t>
      </w:r>
      <w:r>
        <w:rPr>
          <w:rFonts w:hint="eastAsia"/>
          <w:sz w:val="24"/>
        </w:rPr>
        <w:t>-</w:t>
      </w:r>
      <w:r w:rsidRPr="0016662A">
        <w:rPr>
          <w:rFonts w:hint="eastAsia"/>
          <w:sz w:val="24"/>
        </w:rPr>
        <w:t>1)</w:t>
      </w:r>
    </w:p>
    <w:p w:rsidR="00E11B8D" w:rsidRDefault="00E11B8D" w:rsidP="00E11B8D">
      <w:pPr>
        <w:rPr>
          <w:sz w:val="24"/>
        </w:rPr>
      </w:pPr>
      <w:r w:rsidRPr="0016662A">
        <w:rPr>
          <w:rFonts w:hint="eastAsia"/>
          <w:sz w:val="24"/>
        </w:rPr>
        <w:t>C</w:t>
      </w:r>
      <w:r w:rsidRPr="0016662A">
        <w:rPr>
          <w:rFonts w:hint="eastAsia"/>
          <w:sz w:val="24"/>
        </w:rPr>
        <w:t>．</w:t>
      </w:r>
      <w:r w:rsidRPr="0016662A">
        <w:rPr>
          <w:rFonts w:hint="eastAsia"/>
          <w:sz w:val="24"/>
        </w:rPr>
        <w:t>rear=(rear+1)</w:t>
      </w:r>
      <w:r>
        <w:rPr>
          <w:sz w:val="24"/>
        </w:rPr>
        <w:t xml:space="preserve"> </w:t>
      </w:r>
      <w:r w:rsidRPr="0016662A">
        <w:rPr>
          <w:rFonts w:hint="eastAsia"/>
          <w:sz w:val="24"/>
        </w:rPr>
        <w:t>%</w:t>
      </w:r>
      <w:r>
        <w:rPr>
          <w:sz w:val="24"/>
        </w:rPr>
        <w:t xml:space="preserve"> </w:t>
      </w:r>
      <w:r w:rsidRPr="0016662A">
        <w:rPr>
          <w:rFonts w:hint="eastAsia"/>
          <w:sz w:val="24"/>
        </w:rPr>
        <w:t>m</w:t>
      </w:r>
      <w:r>
        <w:rPr>
          <w:sz w:val="24"/>
        </w:rPr>
        <w:t xml:space="preserve"> </w:t>
      </w:r>
      <w:r w:rsidRPr="0016662A">
        <w:rPr>
          <w:rFonts w:hint="eastAsia"/>
          <w:sz w:val="24"/>
        </w:rPr>
        <w:t>D</w:t>
      </w:r>
      <w:r w:rsidRPr="0016662A">
        <w:rPr>
          <w:rFonts w:hint="eastAsia"/>
          <w:sz w:val="24"/>
        </w:rPr>
        <w:t>．</w:t>
      </w:r>
      <w:r w:rsidRPr="0016662A">
        <w:rPr>
          <w:rFonts w:hint="eastAsia"/>
          <w:sz w:val="24"/>
        </w:rPr>
        <w:t>rear=(rear+1)</w:t>
      </w:r>
      <w:r>
        <w:rPr>
          <w:sz w:val="24"/>
        </w:rPr>
        <w:t xml:space="preserve"> </w:t>
      </w:r>
      <w:r w:rsidRPr="0016662A">
        <w:rPr>
          <w:rFonts w:hint="eastAsia"/>
          <w:sz w:val="24"/>
        </w:rPr>
        <w:t>%</w:t>
      </w:r>
      <w:r>
        <w:rPr>
          <w:sz w:val="24"/>
        </w:rPr>
        <w:t xml:space="preserve"> </w:t>
      </w:r>
      <w:r w:rsidRPr="0016662A">
        <w:rPr>
          <w:rFonts w:hint="eastAsia"/>
          <w:sz w:val="24"/>
        </w:rPr>
        <w:t>(m+1)</w:t>
      </w:r>
    </w:p>
    <w:p w:rsidR="00E11B8D" w:rsidRPr="00F90F5C" w:rsidRDefault="00E11B8D" w:rsidP="00E11B8D">
      <w:pPr>
        <w:rPr>
          <w:sz w:val="24"/>
        </w:rPr>
      </w:pPr>
      <w:r>
        <w:rPr>
          <w:sz w:val="24"/>
        </w:rPr>
        <w:t>3.</w:t>
      </w:r>
      <w:r w:rsidRPr="00F90F5C">
        <w:rPr>
          <w:rFonts w:hint="eastAsia"/>
        </w:rPr>
        <w:t xml:space="preserve"> </w:t>
      </w:r>
      <w:r w:rsidRPr="00F90F5C">
        <w:rPr>
          <w:rFonts w:hint="eastAsia"/>
          <w:sz w:val="24"/>
        </w:rPr>
        <w:t>设有两个串</w:t>
      </w:r>
      <w:r w:rsidRPr="00F90F5C">
        <w:rPr>
          <w:rFonts w:hint="eastAsia"/>
          <w:sz w:val="24"/>
        </w:rPr>
        <w:t>S1</w:t>
      </w:r>
      <w:r w:rsidRPr="00F90F5C">
        <w:rPr>
          <w:rFonts w:hint="eastAsia"/>
          <w:sz w:val="24"/>
        </w:rPr>
        <w:t>和</w:t>
      </w:r>
      <w:r w:rsidRPr="00F90F5C">
        <w:rPr>
          <w:rFonts w:hint="eastAsia"/>
          <w:sz w:val="24"/>
        </w:rPr>
        <w:t>S2</w:t>
      </w:r>
      <w:r w:rsidRPr="00F90F5C">
        <w:rPr>
          <w:rFonts w:hint="eastAsia"/>
          <w:sz w:val="24"/>
        </w:rPr>
        <w:t>，求</w:t>
      </w:r>
      <w:r w:rsidRPr="00F90F5C">
        <w:rPr>
          <w:rFonts w:hint="eastAsia"/>
          <w:sz w:val="24"/>
        </w:rPr>
        <w:t>S1</w:t>
      </w:r>
      <w:r w:rsidRPr="00F90F5C">
        <w:rPr>
          <w:rFonts w:hint="eastAsia"/>
          <w:sz w:val="24"/>
        </w:rPr>
        <w:t>在</w:t>
      </w:r>
      <w:r w:rsidRPr="00F90F5C">
        <w:rPr>
          <w:rFonts w:hint="eastAsia"/>
          <w:sz w:val="24"/>
        </w:rPr>
        <w:t>S2</w:t>
      </w:r>
      <w:r w:rsidRPr="00F90F5C">
        <w:rPr>
          <w:rFonts w:hint="eastAsia"/>
          <w:sz w:val="24"/>
        </w:rPr>
        <w:t>中首次出现的位置的运算称为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D   </w:t>
      </w:r>
      <w:r>
        <w:rPr>
          <w:rFonts w:hint="eastAsia"/>
          <w:sz w:val="24"/>
        </w:rPr>
        <w:t>）</w:t>
      </w:r>
      <w:r w:rsidRPr="00F90F5C">
        <w:rPr>
          <w:rFonts w:hint="eastAsia"/>
          <w:sz w:val="24"/>
        </w:rPr>
        <w:t xml:space="preserve"> </w:t>
      </w:r>
    </w:p>
    <w:p w:rsidR="00E11B8D" w:rsidRPr="00F90F5C" w:rsidRDefault="00E11B8D" w:rsidP="00E11B8D">
      <w:pPr>
        <w:rPr>
          <w:sz w:val="24"/>
        </w:rPr>
      </w:pPr>
      <w:r w:rsidRPr="00F90F5C">
        <w:rPr>
          <w:rFonts w:hint="eastAsia"/>
          <w:sz w:val="24"/>
        </w:rPr>
        <w:t xml:space="preserve">A. </w:t>
      </w:r>
      <w:r w:rsidRPr="00F90F5C">
        <w:rPr>
          <w:rFonts w:hint="eastAsia"/>
          <w:sz w:val="24"/>
        </w:rPr>
        <w:t>求子串</w:t>
      </w:r>
      <w:r w:rsidRPr="00F90F5C">
        <w:rPr>
          <w:rFonts w:hint="eastAsia"/>
          <w:sz w:val="24"/>
        </w:rPr>
        <w:t xml:space="preserve"> B. </w:t>
      </w:r>
      <w:r w:rsidRPr="00F90F5C">
        <w:rPr>
          <w:rFonts w:hint="eastAsia"/>
          <w:sz w:val="24"/>
        </w:rPr>
        <w:t>求串长</w:t>
      </w:r>
      <w:r w:rsidRPr="00F90F5C">
        <w:rPr>
          <w:rFonts w:hint="eastAsia"/>
          <w:sz w:val="24"/>
        </w:rPr>
        <w:t xml:space="preserve"> C. </w:t>
      </w:r>
      <w:r w:rsidRPr="00F90F5C">
        <w:rPr>
          <w:rFonts w:hint="eastAsia"/>
          <w:sz w:val="24"/>
        </w:rPr>
        <w:t>连接</w:t>
      </w:r>
      <w:r w:rsidRPr="00F90F5C">
        <w:rPr>
          <w:rFonts w:hint="eastAsia"/>
          <w:sz w:val="24"/>
        </w:rPr>
        <w:t xml:space="preserve"> D. </w:t>
      </w:r>
      <w:r w:rsidRPr="00F90F5C">
        <w:rPr>
          <w:rFonts w:hint="eastAsia"/>
          <w:sz w:val="24"/>
        </w:rPr>
        <w:t>模式匹配</w:t>
      </w:r>
    </w:p>
    <w:p w:rsidR="00E11B8D" w:rsidRDefault="00E11B8D" w:rsidP="00E11B8D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 w:rsidRPr="00937344">
        <w:rPr>
          <w:rFonts w:hint="eastAsia"/>
          <w:sz w:val="24"/>
        </w:rPr>
        <w:t>稀疏矩阵一般的压缩存储方法有</w:t>
      </w:r>
      <w:r w:rsidRPr="00937344">
        <w:rPr>
          <w:rFonts w:hint="eastAsia"/>
          <w:sz w:val="24"/>
        </w:rPr>
        <w:t>(</w:t>
      </w:r>
      <w:r>
        <w:rPr>
          <w:sz w:val="24"/>
        </w:rPr>
        <w:t xml:space="preserve">    </w:t>
      </w:r>
      <w:r>
        <w:rPr>
          <w:rFonts w:hint="eastAsia"/>
          <w:sz w:val="24"/>
        </w:rPr>
        <w:t>C</w:t>
      </w:r>
      <w:r>
        <w:rPr>
          <w:sz w:val="24"/>
        </w:rPr>
        <w:t xml:space="preserve">    </w:t>
      </w:r>
      <w:r w:rsidRPr="00937344">
        <w:rPr>
          <w:rFonts w:hint="eastAsia"/>
          <w:sz w:val="24"/>
        </w:rPr>
        <w:t xml:space="preserve"> )</w:t>
      </w:r>
      <w:r w:rsidRPr="00937344">
        <w:rPr>
          <w:rFonts w:hint="eastAsia"/>
          <w:sz w:val="24"/>
        </w:rPr>
        <w:t>两种。</w:t>
      </w:r>
    </w:p>
    <w:p w:rsidR="00E11B8D" w:rsidRDefault="00E11B8D" w:rsidP="00E11B8D">
      <w:pPr>
        <w:rPr>
          <w:sz w:val="24"/>
        </w:rPr>
      </w:pPr>
      <w:r w:rsidRPr="00937344">
        <w:rPr>
          <w:rFonts w:hint="eastAsia"/>
          <w:sz w:val="24"/>
        </w:rPr>
        <w:t>A</w:t>
      </w:r>
      <w:r w:rsidRPr="00937344">
        <w:rPr>
          <w:rFonts w:hint="eastAsia"/>
          <w:sz w:val="24"/>
        </w:rPr>
        <w:t>、二维数组和三维数组</w:t>
      </w:r>
      <w:r w:rsidRPr="00937344">
        <w:rPr>
          <w:rFonts w:hint="eastAsia"/>
          <w:sz w:val="24"/>
        </w:rPr>
        <w:t xml:space="preserve"> B</w:t>
      </w:r>
      <w:r w:rsidRPr="00937344">
        <w:rPr>
          <w:rFonts w:hint="eastAsia"/>
          <w:sz w:val="24"/>
        </w:rPr>
        <w:t>、三元组和散列表</w:t>
      </w:r>
      <w:r w:rsidRPr="00937344">
        <w:rPr>
          <w:rFonts w:hint="eastAsia"/>
          <w:sz w:val="24"/>
        </w:rPr>
        <w:t xml:space="preserve"> </w:t>
      </w:r>
    </w:p>
    <w:p w:rsidR="00E11B8D" w:rsidRDefault="00E11B8D" w:rsidP="00E11B8D">
      <w:pPr>
        <w:rPr>
          <w:sz w:val="24"/>
        </w:rPr>
      </w:pPr>
      <w:r w:rsidRPr="00937344">
        <w:rPr>
          <w:rFonts w:hint="eastAsia"/>
          <w:sz w:val="24"/>
        </w:rPr>
        <w:t>C</w:t>
      </w:r>
      <w:r w:rsidRPr="00937344">
        <w:rPr>
          <w:rFonts w:hint="eastAsia"/>
          <w:sz w:val="24"/>
        </w:rPr>
        <w:t>、三元组和十字链表</w:t>
      </w:r>
      <w:r w:rsidRPr="00937344">
        <w:rPr>
          <w:rFonts w:hint="eastAsia"/>
          <w:sz w:val="24"/>
        </w:rPr>
        <w:t xml:space="preserve"> D</w:t>
      </w:r>
      <w:r w:rsidRPr="00937344">
        <w:rPr>
          <w:rFonts w:hint="eastAsia"/>
          <w:sz w:val="24"/>
        </w:rPr>
        <w:t>、散列表和十字链表</w:t>
      </w:r>
    </w:p>
    <w:p w:rsidR="00E11B8D" w:rsidRDefault="00E11B8D" w:rsidP="00E11B8D">
      <w:r>
        <w:rPr>
          <w:rFonts w:hint="eastAsia"/>
        </w:rPr>
        <w:t>5.</w:t>
      </w:r>
      <w:r>
        <w:rPr>
          <w:rFonts w:hint="eastAsia"/>
        </w:rPr>
        <w:t>某</w:t>
      </w:r>
      <w:proofErr w:type="gramStart"/>
      <w:r>
        <w:rPr>
          <w:rFonts w:hint="eastAsia"/>
        </w:rPr>
        <w:t>二叉树中序序列</w:t>
      </w:r>
      <w:proofErr w:type="gramEnd"/>
      <w:r>
        <w:rPr>
          <w:rFonts w:hint="eastAsia"/>
        </w:rPr>
        <w:t>为</w:t>
      </w:r>
      <w:r>
        <w:rPr>
          <w:rFonts w:hint="eastAsia"/>
        </w:rPr>
        <w:t>A,B,C,D,E,F,G</w:t>
      </w:r>
      <w:r>
        <w:rPr>
          <w:rFonts w:hint="eastAsia"/>
        </w:rPr>
        <w:t>，后序序列为</w:t>
      </w:r>
      <w:r>
        <w:rPr>
          <w:rFonts w:hint="eastAsia"/>
        </w:rPr>
        <w:t xml:space="preserve">B,D,C,A,F,G,E </w:t>
      </w:r>
      <w:r>
        <w:rPr>
          <w:rFonts w:hint="eastAsia"/>
        </w:rPr>
        <w:t>则前序序列是：（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  <w:r>
        <w:t xml:space="preserve">    </w:t>
      </w:r>
      <w:r>
        <w:rPr>
          <w:rFonts w:hint="eastAsia"/>
        </w:rPr>
        <w:t>）</w:t>
      </w:r>
    </w:p>
    <w:p w:rsidR="00E11B8D" w:rsidRDefault="00E11B8D" w:rsidP="00E11B8D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E,G,F,A,C,D,B      B</w:t>
      </w:r>
      <w:r>
        <w:rPr>
          <w:rFonts w:hint="eastAsia"/>
        </w:rPr>
        <w:t>．</w:t>
      </w:r>
      <w:r>
        <w:rPr>
          <w:rFonts w:hint="eastAsia"/>
        </w:rPr>
        <w:t>E,A,C,B,D,G,F      C</w:t>
      </w:r>
      <w:r>
        <w:rPr>
          <w:rFonts w:hint="eastAsia"/>
        </w:rPr>
        <w:t>．</w:t>
      </w:r>
      <w:r>
        <w:rPr>
          <w:rFonts w:hint="eastAsia"/>
        </w:rPr>
        <w:t>E,A,G,C,F,B,D      D</w:t>
      </w:r>
      <w:r>
        <w:rPr>
          <w:rFonts w:hint="eastAsia"/>
        </w:rPr>
        <w:t>．上面的都不对</w:t>
      </w:r>
      <w:r>
        <w:rPr>
          <w:rFonts w:hint="eastAsia"/>
        </w:rPr>
        <w:t xml:space="preserve"> </w:t>
      </w:r>
    </w:p>
    <w:p w:rsidR="00E11B8D" w:rsidRDefault="00E11B8D" w:rsidP="00E11B8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已知有向图</w:t>
      </w:r>
      <w:r>
        <w:rPr>
          <w:rFonts w:hint="eastAsia"/>
        </w:rPr>
        <w:t>G=(V,E)</w:t>
      </w:r>
      <w:r>
        <w:rPr>
          <w:rFonts w:hint="eastAsia"/>
        </w:rPr>
        <w:t>，其中</w:t>
      </w:r>
      <w:r>
        <w:rPr>
          <w:rFonts w:hint="eastAsia"/>
        </w:rPr>
        <w:t>V={V1,V2,V3,V4,V5,V6,V7}</w:t>
      </w:r>
      <w:r>
        <w:rPr>
          <w:rFonts w:hint="eastAsia"/>
        </w:rPr>
        <w:t>，</w:t>
      </w:r>
      <w:r>
        <w:rPr>
          <w:rFonts w:hint="eastAsia"/>
        </w:rPr>
        <w:t>E={&lt;V1,V2&gt;,&lt;V1,V3&gt;,&lt;V1,V4&gt;,&lt;V2,V5&gt;,&lt;V3,V5&gt;,&lt;V3,V6&gt;,&lt;V4,V6&gt;,&lt;V5,V7&gt;,&lt;V6,V7&gt;},G</w:t>
      </w:r>
      <w:r>
        <w:rPr>
          <w:rFonts w:hint="eastAsia"/>
        </w:rPr>
        <w:t>的拓扑序列是（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A </w:t>
      </w:r>
      <w:r>
        <w:t xml:space="preserve">   </w:t>
      </w:r>
      <w:r>
        <w:rPr>
          <w:rFonts w:hint="eastAsia"/>
        </w:rPr>
        <w:t>）。</w:t>
      </w:r>
    </w:p>
    <w:p w:rsidR="00E11B8D" w:rsidRDefault="00E11B8D" w:rsidP="00E11B8D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V1,V3,V4,V6,V2,V5,V7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V</w:t>
      </w:r>
      <w:proofErr w:type="gramStart"/>
      <w:r>
        <w:rPr>
          <w:rFonts w:hint="eastAsia"/>
        </w:rPr>
        <w:t>1,V</w:t>
      </w:r>
      <w:proofErr w:type="gramEnd"/>
      <w:r>
        <w:rPr>
          <w:rFonts w:hint="eastAsia"/>
        </w:rPr>
        <w:t>3,V2,V6,V4,V5,V7</w:t>
      </w:r>
    </w:p>
    <w:p w:rsidR="00E11B8D" w:rsidRDefault="00E11B8D" w:rsidP="00E11B8D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V1,V3,V4,V5,V2,V6,V7 D</w:t>
      </w:r>
      <w:r>
        <w:rPr>
          <w:rFonts w:hint="eastAsia"/>
        </w:rPr>
        <w:t>．</w:t>
      </w:r>
      <w:r>
        <w:rPr>
          <w:rFonts w:hint="eastAsia"/>
        </w:rPr>
        <w:t>V</w:t>
      </w:r>
      <w:proofErr w:type="gramStart"/>
      <w:r>
        <w:rPr>
          <w:rFonts w:hint="eastAsia"/>
        </w:rPr>
        <w:t>1,V</w:t>
      </w:r>
      <w:proofErr w:type="gramEnd"/>
      <w:r>
        <w:rPr>
          <w:rFonts w:hint="eastAsia"/>
        </w:rPr>
        <w:t>2,V5,V3,V4,V6,V7</w:t>
      </w:r>
    </w:p>
    <w:p w:rsidR="00E11B8D" w:rsidRDefault="00E11B8D" w:rsidP="00E11B8D">
      <w:pPr>
        <w:rPr>
          <w:rFonts w:ascii="Helvetica" w:hAnsi="Helvetica"/>
          <w:color w:val="333333"/>
          <w:szCs w:val="21"/>
        </w:rPr>
      </w:pPr>
      <w:r>
        <w:rPr>
          <w:rFonts w:hint="eastAsia"/>
        </w:rPr>
        <w:t>7.</w:t>
      </w:r>
      <w:r w:rsidRPr="00093B64">
        <w:rPr>
          <w:rFonts w:ascii="Helvetica" w:hAnsi="Helvetica"/>
          <w:color w:val="333333"/>
          <w:szCs w:val="21"/>
        </w:rPr>
        <w:t xml:space="preserve"> </w:t>
      </w:r>
      <w:proofErr w:type="gramStart"/>
      <w:r>
        <w:rPr>
          <w:rFonts w:ascii="Helvetica" w:hAnsi="Helvetica"/>
          <w:color w:val="333333"/>
          <w:szCs w:val="21"/>
        </w:rPr>
        <w:t>设哈希表长</w:t>
      </w:r>
      <w:proofErr w:type="gramEnd"/>
      <w:r>
        <w:rPr>
          <w:rFonts w:ascii="Helvetica" w:hAnsi="Helvetica"/>
          <w:color w:val="333333"/>
          <w:szCs w:val="21"/>
        </w:rPr>
        <w:t>M=14,</w:t>
      </w:r>
      <w:r>
        <w:rPr>
          <w:rFonts w:ascii="Helvetica" w:hAnsi="Helvetica"/>
          <w:color w:val="333333"/>
          <w:szCs w:val="21"/>
        </w:rPr>
        <w:t>哈希函数</w:t>
      </w:r>
      <w:r>
        <w:rPr>
          <w:rFonts w:ascii="Helvetica" w:hAnsi="Helvetica"/>
          <w:color w:val="333333"/>
          <w:szCs w:val="21"/>
        </w:rPr>
        <w:t>H(key)=key mod 11.</w:t>
      </w:r>
      <w:r>
        <w:rPr>
          <w:rFonts w:ascii="Helvetica" w:hAnsi="Helvetica"/>
          <w:color w:val="333333"/>
          <w:szCs w:val="21"/>
        </w:rPr>
        <w:t>表中已有</w:t>
      </w:r>
      <w:r>
        <w:rPr>
          <w:rFonts w:ascii="Helvetica" w:hAnsi="Helvetica"/>
          <w:color w:val="333333"/>
          <w:szCs w:val="21"/>
        </w:rPr>
        <w:t>4</w:t>
      </w:r>
      <w:r>
        <w:rPr>
          <w:rFonts w:ascii="Helvetica" w:hAnsi="Helvetica"/>
          <w:color w:val="333333"/>
          <w:szCs w:val="21"/>
        </w:rPr>
        <w:t>个结点：</w:t>
      </w:r>
      <w:r>
        <w:rPr>
          <w:rFonts w:ascii="Helvetica" w:hAnsi="Helvetica"/>
          <w:color w:val="333333"/>
          <w:szCs w:val="21"/>
        </w:rPr>
        <w:t>ADDR</w:t>
      </w:r>
      <w:r>
        <w:rPr>
          <w:rFonts w:ascii="Helvetica" w:hAnsi="Helvetica"/>
          <w:color w:val="333333"/>
          <w:szCs w:val="21"/>
        </w:rPr>
        <w:t>（</w:t>
      </w:r>
      <w:r>
        <w:rPr>
          <w:rFonts w:ascii="Helvetica" w:hAnsi="Helvetica"/>
          <w:color w:val="333333"/>
          <w:szCs w:val="21"/>
        </w:rPr>
        <w:t>15</w:t>
      </w:r>
      <w:r>
        <w:rPr>
          <w:rFonts w:ascii="Helvetica" w:hAnsi="Helvetica"/>
          <w:color w:val="333333"/>
          <w:szCs w:val="21"/>
        </w:rPr>
        <w:t>）</w:t>
      </w:r>
      <w:r>
        <w:rPr>
          <w:rFonts w:ascii="Helvetica" w:hAnsi="Helvetica"/>
          <w:color w:val="333333"/>
          <w:szCs w:val="21"/>
        </w:rPr>
        <w:t>=4,ADDR</w:t>
      </w:r>
      <w:r>
        <w:rPr>
          <w:rFonts w:ascii="Helvetica" w:hAnsi="Helvetica"/>
          <w:color w:val="333333"/>
          <w:szCs w:val="21"/>
        </w:rPr>
        <w:t>（</w:t>
      </w:r>
      <w:r>
        <w:rPr>
          <w:rFonts w:ascii="Helvetica" w:hAnsi="Helvetica"/>
          <w:color w:val="333333"/>
          <w:szCs w:val="21"/>
        </w:rPr>
        <w:t>38</w:t>
      </w:r>
      <w:r>
        <w:rPr>
          <w:rFonts w:ascii="Helvetica" w:hAnsi="Helvetica"/>
          <w:color w:val="333333"/>
          <w:szCs w:val="21"/>
        </w:rPr>
        <w:t>）</w:t>
      </w:r>
      <w:r>
        <w:rPr>
          <w:rFonts w:ascii="Helvetica" w:hAnsi="Helvetica"/>
          <w:color w:val="333333"/>
          <w:szCs w:val="21"/>
        </w:rPr>
        <w:t>=5,ADDR</w:t>
      </w:r>
      <w:r>
        <w:rPr>
          <w:rFonts w:ascii="Helvetica" w:hAnsi="Helvetica"/>
          <w:color w:val="333333"/>
          <w:szCs w:val="21"/>
        </w:rPr>
        <w:t>（</w:t>
      </w:r>
      <w:r>
        <w:rPr>
          <w:rFonts w:ascii="Helvetica" w:hAnsi="Helvetica"/>
          <w:color w:val="333333"/>
          <w:szCs w:val="21"/>
        </w:rPr>
        <w:t>61</w:t>
      </w:r>
      <w:r>
        <w:rPr>
          <w:rFonts w:ascii="Helvetica" w:hAnsi="Helvetica"/>
          <w:color w:val="333333"/>
          <w:szCs w:val="21"/>
        </w:rPr>
        <w:t>）</w:t>
      </w:r>
      <w:r>
        <w:rPr>
          <w:rFonts w:ascii="Helvetica" w:hAnsi="Helvetica"/>
          <w:color w:val="333333"/>
          <w:szCs w:val="21"/>
        </w:rPr>
        <w:t>=6,ADDR</w:t>
      </w:r>
      <w:r>
        <w:rPr>
          <w:rFonts w:ascii="Helvetica" w:hAnsi="Helvetica"/>
          <w:color w:val="333333"/>
          <w:szCs w:val="21"/>
        </w:rPr>
        <w:t>（</w:t>
      </w:r>
      <w:r>
        <w:rPr>
          <w:rFonts w:ascii="Helvetica" w:hAnsi="Helvetica"/>
          <w:color w:val="333333"/>
          <w:szCs w:val="21"/>
        </w:rPr>
        <w:t>84</w:t>
      </w:r>
      <w:r>
        <w:rPr>
          <w:rFonts w:ascii="Helvetica" w:hAnsi="Helvetica"/>
          <w:color w:val="333333"/>
          <w:szCs w:val="21"/>
        </w:rPr>
        <w:t>）</w:t>
      </w:r>
      <w:r>
        <w:rPr>
          <w:rFonts w:ascii="Helvetica" w:hAnsi="Helvetica"/>
          <w:color w:val="333333"/>
          <w:szCs w:val="21"/>
        </w:rPr>
        <w:t>=7,</w:t>
      </w:r>
      <w:r>
        <w:rPr>
          <w:rFonts w:ascii="Helvetica" w:hAnsi="Helvetica"/>
          <w:color w:val="333333"/>
          <w:szCs w:val="21"/>
        </w:rPr>
        <w:t>其余地址为空</w:t>
      </w:r>
      <w:r>
        <w:rPr>
          <w:rFonts w:ascii="Helvetica" w:hAnsi="Helvetica"/>
          <w:color w:val="333333"/>
          <w:szCs w:val="21"/>
        </w:rPr>
        <w:t>,</w:t>
      </w:r>
      <w:r>
        <w:rPr>
          <w:rFonts w:ascii="Helvetica" w:hAnsi="Helvetica"/>
          <w:color w:val="333333"/>
          <w:szCs w:val="21"/>
        </w:rPr>
        <w:t>如用二次</w:t>
      </w:r>
      <w:proofErr w:type="gramStart"/>
      <w:r>
        <w:rPr>
          <w:rFonts w:ascii="Helvetica" w:hAnsi="Helvetica"/>
          <w:color w:val="333333"/>
          <w:szCs w:val="21"/>
        </w:rPr>
        <w:t>探测再哈</w:t>
      </w:r>
      <w:proofErr w:type="gramEnd"/>
      <w:r>
        <w:rPr>
          <w:rFonts w:ascii="Helvetica" w:hAnsi="Helvetica"/>
          <w:color w:val="333333"/>
          <w:szCs w:val="21"/>
        </w:rPr>
        <w:t>希法解决冲突</w:t>
      </w:r>
      <w:r>
        <w:rPr>
          <w:rFonts w:ascii="Helvetica" w:hAnsi="Helvetica"/>
          <w:color w:val="333333"/>
          <w:szCs w:val="21"/>
        </w:rPr>
        <w:t>,</w:t>
      </w:r>
      <w:r>
        <w:rPr>
          <w:rFonts w:ascii="Helvetica" w:hAnsi="Helvetica"/>
          <w:color w:val="333333"/>
          <w:szCs w:val="21"/>
        </w:rPr>
        <w:t>关键字为</w:t>
      </w:r>
      <w:r>
        <w:rPr>
          <w:rFonts w:ascii="Helvetica" w:hAnsi="Helvetica"/>
          <w:color w:val="333333"/>
          <w:szCs w:val="21"/>
        </w:rPr>
        <w:t>49</w:t>
      </w:r>
      <w:r>
        <w:rPr>
          <w:rFonts w:ascii="Helvetica" w:hAnsi="Helvetica"/>
          <w:color w:val="333333"/>
          <w:szCs w:val="21"/>
        </w:rPr>
        <w:t>的结点地址是（</w:t>
      </w:r>
      <w:r>
        <w:rPr>
          <w:rFonts w:ascii="Helvetica" w:hAnsi="Helvetica" w:hint="eastAsia"/>
          <w:color w:val="333333"/>
          <w:szCs w:val="21"/>
        </w:rPr>
        <w:t xml:space="preserve"> </w:t>
      </w:r>
      <w:r>
        <w:rPr>
          <w:rFonts w:ascii="Helvetica" w:hAnsi="Helvetica"/>
          <w:color w:val="333333"/>
          <w:szCs w:val="21"/>
        </w:rPr>
        <w:t xml:space="preserve">    </w:t>
      </w:r>
      <w:r>
        <w:rPr>
          <w:rFonts w:ascii="Helvetica" w:hAnsi="Helvetica" w:hint="eastAsia"/>
          <w:color w:val="333333"/>
          <w:szCs w:val="21"/>
        </w:rPr>
        <w:t>D</w:t>
      </w:r>
      <w:r>
        <w:rPr>
          <w:rFonts w:ascii="Helvetica" w:hAnsi="Helvetica"/>
          <w:color w:val="333333"/>
          <w:szCs w:val="21"/>
        </w:rPr>
        <w:t xml:space="preserve">     </w:t>
      </w:r>
      <w:r>
        <w:rPr>
          <w:rFonts w:ascii="Helvetica" w:hAnsi="Helvetica"/>
          <w:color w:val="333333"/>
          <w:szCs w:val="21"/>
        </w:rPr>
        <w:t>）</w:t>
      </w:r>
      <w:r>
        <w:rPr>
          <w:rFonts w:ascii="Helvetica" w:hAnsi="Helvetica" w:hint="eastAsia"/>
          <w:color w:val="333333"/>
          <w:szCs w:val="21"/>
        </w:rPr>
        <w:t>。</w:t>
      </w:r>
    </w:p>
    <w:p w:rsidR="00E11B8D" w:rsidRDefault="00E11B8D" w:rsidP="00E11B8D">
      <w:pPr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A</w:t>
      </w:r>
      <w:r>
        <w:rPr>
          <w:rFonts w:ascii="Helvetica" w:hAnsi="Helvetica"/>
          <w:color w:val="333333"/>
          <w:szCs w:val="21"/>
        </w:rPr>
        <w:t>.8 B. 3 C. 5 D. 9</w:t>
      </w:r>
    </w:p>
    <w:p w:rsidR="00E11B8D" w:rsidRDefault="00E11B8D" w:rsidP="00E11B8D">
      <w:r>
        <w:rPr>
          <w:rFonts w:ascii="Helvetica" w:hAnsi="Helvetica" w:hint="eastAsia"/>
          <w:color w:val="333333"/>
          <w:szCs w:val="21"/>
        </w:rPr>
        <w:t>8</w:t>
      </w:r>
      <w:r>
        <w:rPr>
          <w:rFonts w:ascii="Helvetica" w:hAnsi="Helvetica"/>
          <w:color w:val="333333"/>
          <w:szCs w:val="21"/>
        </w:rPr>
        <w:t xml:space="preserve">. </w:t>
      </w:r>
      <w:r>
        <w:rPr>
          <w:rFonts w:hint="eastAsia"/>
        </w:rPr>
        <w:t>一组记录的关键码为（</w:t>
      </w:r>
      <w:r>
        <w:rPr>
          <w:rFonts w:hint="eastAsia"/>
        </w:rPr>
        <w:t>46</w:t>
      </w:r>
      <w:r>
        <w:rPr>
          <w:rFonts w:hint="eastAsia"/>
        </w:rPr>
        <w:t>，</w:t>
      </w:r>
      <w:r>
        <w:rPr>
          <w:rFonts w:hint="eastAsia"/>
        </w:rPr>
        <w:t>79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84</w:t>
      </w:r>
      <w:r>
        <w:rPr>
          <w:rFonts w:hint="eastAsia"/>
        </w:rPr>
        <w:t>），则利用快速排序的方法，以第一个记录为基准得到的一次划分结果为（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C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E11B8D" w:rsidRDefault="00E11B8D" w:rsidP="00E11B8D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(38,40,46,56,79,84</w:t>
      </w:r>
      <w:proofErr w:type="gramStart"/>
      <w:r>
        <w:rPr>
          <w:rFonts w:hint="eastAsia"/>
        </w:rPr>
        <w:t xml:space="preserve">) </w:t>
      </w:r>
      <w:r>
        <w:t xml:space="preserve"> </w:t>
      </w:r>
      <w:r>
        <w:rPr>
          <w:rFonts w:hint="eastAsia"/>
        </w:rPr>
        <w:t>B.</w:t>
      </w:r>
      <w:proofErr w:type="gramEnd"/>
      <w:r>
        <w:rPr>
          <w:rFonts w:hint="eastAsia"/>
        </w:rPr>
        <w:t xml:space="preserve"> (40,38,46,79,56,84)</w:t>
      </w:r>
    </w:p>
    <w:p w:rsidR="00E11B8D" w:rsidRDefault="00E11B8D" w:rsidP="00E11B8D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(40,38,46,56,79,84)</w:t>
      </w:r>
      <w:r>
        <w:t xml:space="preserve"> </w:t>
      </w:r>
      <w:r>
        <w:rPr>
          <w:rFonts w:hint="eastAsia"/>
        </w:rPr>
        <w:t>D. (40,38,46,84,56,79)</w:t>
      </w:r>
    </w:p>
    <w:p w:rsidR="00E11B8D" w:rsidRDefault="00E11B8D" w:rsidP="00E11B8D">
      <w:r>
        <w:rPr>
          <w:rFonts w:ascii="Helvetica" w:hAnsi="Helvetica" w:hint="eastAsia"/>
          <w:color w:val="333333"/>
          <w:szCs w:val="21"/>
        </w:rPr>
        <w:t>9.</w:t>
      </w:r>
      <w:r>
        <w:rPr>
          <w:rFonts w:ascii="Helvetica" w:hAnsi="Helvetica"/>
          <w:color w:val="333333"/>
          <w:szCs w:val="21"/>
        </w:rPr>
        <w:t xml:space="preserve"> </w:t>
      </w:r>
      <w:r>
        <w:rPr>
          <w:rFonts w:hint="eastAsia"/>
        </w:rPr>
        <w:t>下列排序算法中，在待排序数据已有序时，花费时间反而最多的是</w:t>
      </w:r>
      <w:r>
        <w:rPr>
          <w:rFonts w:hint="eastAsia"/>
        </w:rPr>
        <w:t>(  A   )</w:t>
      </w:r>
      <w:r>
        <w:rPr>
          <w:rFonts w:hint="eastAsia"/>
        </w:rPr>
        <w:t>排序。</w:t>
      </w:r>
    </w:p>
    <w:p w:rsidR="00E11B8D" w:rsidRPr="00B26A15" w:rsidRDefault="00E11B8D" w:rsidP="00E11B8D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冒泡</w:t>
      </w:r>
      <w:r>
        <w:rPr>
          <w:rFonts w:hint="eastAsia"/>
        </w:rPr>
        <w:t xml:space="preserve">  B. </w:t>
      </w:r>
      <w:r>
        <w:rPr>
          <w:rFonts w:hint="eastAsia"/>
        </w:rPr>
        <w:t>希尔</w:t>
      </w:r>
      <w:r>
        <w:rPr>
          <w:rFonts w:hint="eastAsia"/>
        </w:rPr>
        <w:t xml:space="preserve">  C. </w:t>
      </w:r>
      <w:r>
        <w:rPr>
          <w:rFonts w:hint="eastAsia"/>
        </w:rPr>
        <w:t>快速</w:t>
      </w:r>
      <w:r>
        <w:rPr>
          <w:rFonts w:hint="eastAsia"/>
        </w:rPr>
        <w:t xml:space="preserve">  D. </w:t>
      </w:r>
      <w:r>
        <w:rPr>
          <w:rFonts w:hint="eastAsia"/>
        </w:rPr>
        <w:t>堆</w:t>
      </w:r>
    </w:p>
    <w:p w:rsidR="00E11B8D" w:rsidRDefault="00E11B8D" w:rsidP="00E11B8D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结点的完全有向图</w:t>
      </w:r>
      <w:proofErr w:type="gramStart"/>
      <w:r>
        <w:rPr>
          <w:rFonts w:hint="eastAsia"/>
        </w:rPr>
        <w:t>含有</w:t>
      </w:r>
      <w:proofErr w:type="gramEnd"/>
      <w:r>
        <w:rPr>
          <w:rFonts w:hint="eastAsia"/>
        </w:rPr>
        <w:t xml:space="preserve">边的数目（　</w:t>
      </w:r>
      <w:r>
        <w:rPr>
          <w:rFonts w:hint="eastAsia"/>
        </w:rPr>
        <w:t>D</w:t>
      </w:r>
      <w:r>
        <w:rPr>
          <w:rFonts w:hint="eastAsia"/>
        </w:rPr>
        <w:t xml:space="preserve">　　）。</w:t>
      </w:r>
    </w:p>
    <w:p w:rsidR="00E11B8D" w:rsidRDefault="00E11B8D" w:rsidP="00E11B8D">
      <w:pPr>
        <w:rPr>
          <w:rFonts w:ascii="Helvetica" w:hAnsi="Helvetica"/>
          <w:color w:val="333333"/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n*n</w:t>
      </w:r>
      <w:r>
        <w:t xml:space="preserve"> </w:t>
      </w:r>
      <w:r>
        <w:rPr>
          <w:rFonts w:hint="eastAsia"/>
        </w:rPr>
        <w:t>Ｂ．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＋１）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n</w:t>
      </w:r>
      <w:r>
        <w:rPr>
          <w:rFonts w:hint="eastAsia"/>
        </w:rPr>
        <w:t>／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n*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－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</w:p>
    <w:p w:rsidR="00E11B8D" w:rsidRPr="00AD6793" w:rsidRDefault="00E11B8D" w:rsidP="00E11B8D">
      <w:pPr>
        <w:rPr>
          <w:sz w:val="24"/>
          <w:u w:val="single"/>
        </w:rPr>
      </w:pPr>
    </w:p>
    <w:tbl>
      <w:tblPr>
        <w:tblpPr w:leftFromText="180" w:rightFromText="180" w:vertAnchor="text" w:horzAnchor="page" w:tblpX="11293" w:tblpY="-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992"/>
        <w:gridCol w:w="6387"/>
      </w:tblGrid>
      <w:tr w:rsidR="00E11B8D" w:rsidRPr="003007FA" w:rsidTr="00E11B8D">
        <w:trPr>
          <w:trHeight w:val="560"/>
        </w:trPr>
        <w:tc>
          <w:tcPr>
            <w:tcW w:w="601" w:type="dxa"/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vAlign w:val="center"/>
          </w:tcPr>
          <w:p w:rsidR="00E11B8D" w:rsidRPr="003007FA" w:rsidRDefault="00E11B8D" w:rsidP="00E11B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 w:rsidR="00E11B8D" w:rsidRPr="009C326A" w:rsidRDefault="00E11B8D" w:rsidP="00E11B8D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三、简答题（</w:t>
            </w:r>
            <w:r>
              <w:rPr>
                <w:rFonts w:hint="eastAsia"/>
                <w:b/>
                <w:sz w:val="24"/>
              </w:rPr>
              <w:t>5</w:t>
            </w:r>
            <w:r w:rsidRPr="009C326A">
              <w:rPr>
                <w:rFonts w:hint="eastAsia"/>
                <w:b/>
                <w:sz w:val="24"/>
              </w:rPr>
              <w:t>小题，共</w:t>
            </w:r>
            <w:r>
              <w:rPr>
                <w:rFonts w:hint="eastAsia"/>
                <w:b/>
                <w:sz w:val="24"/>
              </w:rPr>
              <w:t>50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E11B8D" w:rsidRDefault="00E11B8D" w:rsidP="00E11B8D">
      <w:pPr>
        <w:rPr>
          <w:sz w:val="24"/>
        </w:rPr>
      </w:pPr>
    </w:p>
    <w:p w:rsidR="00E11B8D" w:rsidRDefault="00E11B8D" w:rsidP="00E11B8D">
      <w:pPr>
        <w:rPr>
          <w:sz w:val="24"/>
        </w:rPr>
      </w:pPr>
    </w:p>
    <w:p w:rsidR="00E11B8D" w:rsidRPr="00C73E4B" w:rsidRDefault="00E11B8D" w:rsidP="00E11B8D">
      <w:pPr>
        <w:rPr>
          <w:sz w:val="24"/>
        </w:rPr>
      </w:pPr>
      <w:r w:rsidRPr="00C73E4B">
        <w:rPr>
          <w:sz w:val="24"/>
        </w:rPr>
        <w:t>1</w:t>
      </w:r>
      <w:r w:rsidRPr="00C73E4B">
        <w:rPr>
          <w:sz w:val="24"/>
        </w:rPr>
        <w:t>．说说什么是队列？队列有哪些应用？（本题</w:t>
      </w:r>
      <w:r>
        <w:rPr>
          <w:rFonts w:hint="eastAsia"/>
          <w:sz w:val="24"/>
        </w:rPr>
        <w:t>8</w:t>
      </w:r>
      <w:r w:rsidRPr="00C73E4B">
        <w:rPr>
          <w:sz w:val="24"/>
        </w:rPr>
        <w:t>分）</w:t>
      </w:r>
    </w:p>
    <w:p w:rsidR="00E11B8D" w:rsidRDefault="00E11B8D" w:rsidP="00E11B8D">
      <w:pPr>
        <w:rPr>
          <w:sz w:val="24"/>
        </w:rPr>
      </w:pPr>
      <w:r w:rsidRPr="00B26A15">
        <w:rPr>
          <w:rFonts w:hint="eastAsia"/>
          <w:sz w:val="24"/>
        </w:rPr>
        <w:t>队列是一种线性集合，其元素一端加入，从另一端删除，因此我们说队列元素是按先进先出（</w:t>
      </w:r>
      <w:r w:rsidRPr="00B26A15">
        <w:rPr>
          <w:rFonts w:hint="eastAsia"/>
          <w:sz w:val="24"/>
        </w:rPr>
        <w:t>FIFO</w:t>
      </w:r>
      <w:r w:rsidRPr="00B26A15">
        <w:rPr>
          <w:rFonts w:hint="eastAsia"/>
          <w:sz w:val="24"/>
        </w:rPr>
        <w:t>）方式处理。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:rsidR="00E11B8D" w:rsidRDefault="00E11B8D" w:rsidP="00E11B8D">
      <w:pPr>
        <w:rPr>
          <w:sz w:val="24"/>
        </w:rPr>
      </w:pPr>
      <w:r>
        <w:rPr>
          <w:rFonts w:hint="eastAsia"/>
          <w:sz w:val="24"/>
        </w:rPr>
        <w:t>缓冲区，分时系统，图的广度优先搜索（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E11B8D" w:rsidRDefault="00E11B8D" w:rsidP="00E11B8D">
      <w:pPr>
        <w:rPr>
          <w:sz w:val="24"/>
        </w:rPr>
      </w:pPr>
    </w:p>
    <w:p w:rsidR="00E11B8D" w:rsidRPr="00C73E4B" w:rsidRDefault="00E11B8D" w:rsidP="00E11B8D">
      <w:pPr>
        <w:rPr>
          <w:sz w:val="24"/>
        </w:rPr>
      </w:pPr>
      <w:r w:rsidRPr="00C73E4B">
        <w:rPr>
          <w:sz w:val="24"/>
        </w:rPr>
        <w:lastRenderedPageBreak/>
        <w:t>2</w:t>
      </w:r>
      <w:r w:rsidRPr="00C73E4B">
        <w:rPr>
          <w:sz w:val="24"/>
        </w:rPr>
        <w:t>．已知一棵树的双亲表示法如下（</w:t>
      </w:r>
      <w:r w:rsidRPr="00C73E4B">
        <w:rPr>
          <w:color w:val="000000"/>
          <w:sz w:val="24"/>
        </w:rPr>
        <w:t>-1</w:t>
      </w:r>
      <w:r w:rsidRPr="00C73E4B">
        <w:rPr>
          <w:color w:val="000000"/>
          <w:sz w:val="24"/>
        </w:rPr>
        <w:t>表示没有</w:t>
      </w:r>
      <w:r w:rsidRPr="00C73E4B">
        <w:rPr>
          <w:color w:val="000000"/>
          <w:sz w:val="24"/>
        </w:rPr>
        <w:t>)</w:t>
      </w:r>
      <w:r w:rsidRPr="00C73E4B">
        <w:rPr>
          <w:sz w:val="24"/>
        </w:rPr>
        <w:t>，画出这棵树，并画出孩子兄弟链表，</w:t>
      </w:r>
      <w:proofErr w:type="gramStart"/>
      <w:r w:rsidRPr="00C73E4B">
        <w:rPr>
          <w:sz w:val="24"/>
        </w:rPr>
        <w:t>给出先根遍历</w:t>
      </w:r>
      <w:proofErr w:type="gramEnd"/>
      <w:r w:rsidRPr="00C73E4B">
        <w:rPr>
          <w:sz w:val="24"/>
        </w:rPr>
        <w:t>次序（本题</w:t>
      </w:r>
      <w:r>
        <w:rPr>
          <w:sz w:val="24"/>
        </w:rPr>
        <w:t>12</w:t>
      </w:r>
      <w:r w:rsidRPr="00C73E4B">
        <w:rPr>
          <w:sz w:val="24"/>
        </w:rPr>
        <w:t>分）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616"/>
        <w:gridCol w:w="1614"/>
        <w:gridCol w:w="1614"/>
        <w:gridCol w:w="1614"/>
      </w:tblGrid>
      <w:tr w:rsidR="00E11B8D" w:rsidRPr="00C73E4B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标号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data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parent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firstchild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rightsibling</w:t>
            </w:r>
          </w:p>
        </w:tc>
      </w:tr>
      <w:tr w:rsidR="00E11B8D" w:rsidRPr="00C73E4B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0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A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-1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-1</w:t>
            </w:r>
          </w:p>
        </w:tc>
      </w:tr>
      <w:tr w:rsidR="00E11B8D" w:rsidRPr="00C73E4B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1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B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0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2</w:t>
            </w:r>
          </w:p>
        </w:tc>
      </w:tr>
      <w:tr w:rsidR="00E11B8D" w:rsidRPr="00C73E4B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2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C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0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4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-1</w:t>
            </w:r>
          </w:p>
        </w:tc>
      </w:tr>
      <w:tr w:rsidR="00E11B8D" w:rsidRPr="00C73E4B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D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6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-1</w:t>
            </w:r>
          </w:p>
        </w:tc>
      </w:tr>
      <w:tr w:rsidR="00E11B8D" w:rsidRPr="00C73E4B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4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E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2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9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5</w:t>
            </w:r>
          </w:p>
        </w:tc>
      </w:tr>
      <w:tr w:rsidR="00E11B8D" w:rsidRPr="00C73E4B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5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F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2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-1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-1</w:t>
            </w:r>
          </w:p>
        </w:tc>
      </w:tr>
      <w:tr w:rsidR="00E11B8D" w:rsidRPr="00C73E4B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6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G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-1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7</w:t>
            </w:r>
          </w:p>
        </w:tc>
      </w:tr>
      <w:tr w:rsidR="00E11B8D" w:rsidRPr="00C73E4B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7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H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-1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8</w:t>
            </w:r>
          </w:p>
        </w:tc>
      </w:tr>
      <w:tr w:rsidR="00E11B8D" w:rsidRPr="00C73E4B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8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I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-1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-1</w:t>
            </w:r>
          </w:p>
        </w:tc>
      </w:tr>
      <w:tr w:rsidR="00E11B8D" w:rsidRPr="00C73E4B" w:rsidTr="00E11B8D">
        <w:trPr>
          <w:trHeight w:hRule="exact" w:val="340"/>
        </w:trPr>
        <w:tc>
          <w:tcPr>
            <w:tcW w:w="99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9</w:t>
            </w:r>
          </w:p>
        </w:tc>
        <w:tc>
          <w:tcPr>
            <w:tcW w:w="100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J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4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-1</w:t>
            </w:r>
          </w:p>
        </w:tc>
        <w:tc>
          <w:tcPr>
            <w:tcW w:w="100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1B8D" w:rsidRPr="00C73E4B" w:rsidRDefault="00E11B8D" w:rsidP="00E11B8D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73E4B">
              <w:rPr>
                <w:color w:val="000000"/>
                <w:kern w:val="0"/>
                <w:sz w:val="24"/>
              </w:rPr>
              <w:t>-1</w:t>
            </w:r>
          </w:p>
        </w:tc>
      </w:tr>
    </w:tbl>
    <w:p w:rsidR="00E11B8D" w:rsidRDefault="00E11B8D" w:rsidP="00E11B8D">
      <w:r>
        <w:rPr>
          <w:noProof/>
        </w:rPr>
        <w:drawing>
          <wp:inline distT="0" distB="0" distL="0" distR="0" wp14:anchorId="3AF3E623" wp14:editId="39D0B0F9">
            <wp:extent cx="2101215" cy="1554232"/>
            <wp:effectExtent l="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007" cy="15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1B8D" w:rsidRDefault="00E11B8D" w:rsidP="00E11B8D">
      <w:r>
        <w:rPr>
          <w:noProof/>
        </w:rPr>
        <w:drawing>
          <wp:inline distT="0" distB="0" distL="0" distR="0" wp14:anchorId="162200C0" wp14:editId="31837362">
            <wp:extent cx="3848100" cy="24460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E11B8D" w:rsidRDefault="00E11B8D" w:rsidP="00E11B8D">
      <w:proofErr w:type="gramStart"/>
      <w:r>
        <w:rPr>
          <w:rFonts w:hint="eastAsia"/>
        </w:rPr>
        <w:t>先根遍历</w:t>
      </w:r>
      <w:proofErr w:type="gramEnd"/>
      <w:r>
        <w:rPr>
          <w:rFonts w:hint="eastAsia"/>
        </w:rPr>
        <w:t>次序为：</w:t>
      </w:r>
      <w:r>
        <w:rPr>
          <w:rFonts w:hint="eastAsia"/>
        </w:rPr>
        <w:t>A</w:t>
      </w:r>
      <w:r>
        <w:t>BDGHICEJF(2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1B8D" w:rsidRPr="00B26A15" w:rsidRDefault="00E11B8D" w:rsidP="00E11B8D">
      <w:r>
        <w:rPr>
          <w:rFonts w:hint="eastAsia"/>
          <w:sz w:val="24"/>
        </w:rPr>
        <w:t>评分标准：</w:t>
      </w:r>
      <w:proofErr w:type="gramStart"/>
      <w:r w:rsidRPr="003C44C4">
        <w:rPr>
          <w:rFonts w:hint="eastAsia"/>
          <w:sz w:val="24"/>
        </w:rPr>
        <w:t>树</w:t>
      </w:r>
      <w:r>
        <w:rPr>
          <w:rFonts w:hint="eastAsia"/>
          <w:sz w:val="24"/>
        </w:rPr>
        <w:t>方法</w:t>
      </w:r>
      <w:proofErr w:type="gramEnd"/>
      <w:r>
        <w:rPr>
          <w:rFonts w:hint="eastAsia"/>
          <w:sz w:val="24"/>
        </w:rPr>
        <w:t>正确得</w:t>
      </w:r>
      <w:r>
        <w:rPr>
          <w:rFonts w:hint="eastAsia"/>
          <w:sz w:val="24"/>
        </w:rPr>
        <w:t>3-5</w:t>
      </w:r>
      <w:r>
        <w:rPr>
          <w:rFonts w:hint="eastAsia"/>
          <w:sz w:val="24"/>
        </w:rPr>
        <w:t>分；孩子兄弟链表方法正确</w:t>
      </w:r>
      <w:r>
        <w:rPr>
          <w:rFonts w:hint="eastAsia"/>
          <w:sz w:val="24"/>
        </w:rPr>
        <w:t>3-5</w:t>
      </w:r>
      <w:r>
        <w:rPr>
          <w:rFonts w:hint="eastAsia"/>
          <w:sz w:val="24"/>
        </w:rPr>
        <w:t>分；遍历序列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分。</w:t>
      </w:r>
    </w:p>
    <w:p w:rsidR="00E11B8D" w:rsidRPr="00C73E4B" w:rsidRDefault="00E11B8D" w:rsidP="00E11B8D">
      <w:pPr>
        <w:adjustRightInd w:val="0"/>
        <w:snapToGrid w:val="0"/>
        <w:spacing w:line="360" w:lineRule="auto"/>
        <w:rPr>
          <w:sz w:val="24"/>
        </w:rPr>
      </w:pPr>
      <w:r w:rsidRPr="00C73E4B">
        <w:rPr>
          <w:sz w:val="24"/>
        </w:rPr>
        <w:t xml:space="preserve">3. </w:t>
      </w:r>
      <w:r w:rsidRPr="00C73E4B">
        <w:rPr>
          <w:sz w:val="24"/>
        </w:rPr>
        <w:t>已知世界六大城市为：北京（</w:t>
      </w:r>
      <w:r w:rsidRPr="00C73E4B">
        <w:rPr>
          <w:sz w:val="24"/>
        </w:rPr>
        <w:t>Pe</w:t>
      </w:r>
      <w:r w:rsidRPr="00C73E4B">
        <w:rPr>
          <w:sz w:val="24"/>
        </w:rPr>
        <w:t>）、纽约（</w:t>
      </w:r>
      <w:r w:rsidRPr="00C73E4B">
        <w:rPr>
          <w:sz w:val="24"/>
        </w:rPr>
        <w:t>N</w:t>
      </w:r>
      <w:r w:rsidRPr="00C73E4B">
        <w:rPr>
          <w:sz w:val="24"/>
        </w:rPr>
        <w:t>）、巴黎（</w:t>
      </w:r>
      <w:r w:rsidRPr="00C73E4B">
        <w:rPr>
          <w:sz w:val="24"/>
        </w:rPr>
        <w:t>Pa</w:t>
      </w:r>
      <w:r w:rsidRPr="00C73E4B">
        <w:rPr>
          <w:sz w:val="24"/>
        </w:rPr>
        <w:t>）、伦敦（</w:t>
      </w:r>
      <w:r w:rsidRPr="00C73E4B">
        <w:rPr>
          <w:sz w:val="24"/>
        </w:rPr>
        <w:t>L</w:t>
      </w:r>
      <w:r w:rsidRPr="00C73E4B">
        <w:rPr>
          <w:sz w:val="24"/>
        </w:rPr>
        <w:t>）、东京（</w:t>
      </w:r>
      <w:r w:rsidRPr="00C73E4B">
        <w:rPr>
          <w:sz w:val="24"/>
        </w:rPr>
        <w:t>T</w:t>
      </w:r>
      <w:r w:rsidRPr="00C73E4B">
        <w:rPr>
          <w:sz w:val="24"/>
        </w:rPr>
        <w:t>）、墨西哥（</w:t>
      </w:r>
      <w:r w:rsidRPr="00C73E4B">
        <w:rPr>
          <w:sz w:val="24"/>
        </w:rPr>
        <w:t>M</w:t>
      </w:r>
      <w:r w:rsidRPr="00C73E4B">
        <w:rPr>
          <w:sz w:val="24"/>
        </w:rPr>
        <w:t>），下表给定了这六大城市之间的交通里程：（单位：</w:t>
      </w:r>
      <w:proofErr w:type="gramStart"/>
      <w:r w:rsidRPr="00C73E4B">
        <w:rPr>
          <w:sz w:val="24"/>
        </w:rPr>
        <w:t>百公里</w:t>
      </w:r>
      <w:proofErr w:type="gramEnd"/>
      <w:r w:rsidRPr="00C73E4B">
        <w:rPr>
          <w:sz w:val="24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171"/>
        <w:gridCol w:w="1170"/>
        <w:gridCol w:w="1170"/>
        <w:gridCol w:w="1170"/>
        <w:gridCol w:w="1172"/>
        <w:gridCol w:w="1172"/>
      </w:tblGrid>
      <w:tr w:rsidR="00E11B8D" w:rsidRPr="00C73E4B" w:rsidTr="00E11B8D">
        <w:trPr>
          <w:trHeight w:val="285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Pe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Pa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L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T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M</w:t>
            </w:r>
          </w:p>
        </w:tc>
      </w:tr>
      <w:tr w:rsidR="00E11B8D" w:rsidRPr="00C73E4B" w:rsidTr="00E11B8D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Pe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109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82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81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21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124</w:t>
            </w:r>
          </w:p>
        </w:tc>
      </w:tr>
      <w:tr w:rsidR="00E11B8D" w:rsidRPr="00C73E4B" w:rsidTr="00E11B8D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109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58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55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108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32</w:t>
            </w:r>
          </w:p>
        </w:tc>
      </w:tr>
      <w:tr w:rsidR="00E11B8D" w:rsidRPr="00C73E4B" w:rsidTr="00E11B8D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Pa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82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58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97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92</w:t>
            </w:r>
          </w:p>
        </w:tc>
      </w:tr>
      <w:tr w:rsidR="00E11B8D" w:rsidRPr="00C73E4B" w:rsidTr="00E11B8D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L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81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55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95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89</w:t>
            </w:r>
          </w:p>
        </w:tc>
      </w:tr>
      <w:tr w:rsidR="00E11B8D" w:rsidRPr="00C73E4B" w:rsidTr="00E11B8D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T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21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108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95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113</w:t>
            </w:r>
          </w:p>
        </w:tc>
      </w:tr>
      <w:tr w:rsidR="00E11B8D" w:rsidRPr="00C73E4B" w:rsidTr="00E11B8D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M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124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32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92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89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C73E4B">
              <w:rPr>
                <w:sz w:val="24"/>
              </w:rPr>
              <w:t>113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8D" w:rsidRPr="00C73E4B" w:rsidRDefault="00E11B8D" w:rsidP="00E11B8D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 w:rsidR="00E11B8D" w:rsidRPr="00E11B8D" w:rsidRDefault="00E11B8D" w:rsidP="00E11B8D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 w:rsidRPr="00E11B8D">
        <w:rPr>
          <w:sz w:val="24"/>
        </w:rPr>
        <w:t>画出这六大城市的交通网络图。</w:t>
      </w: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 w:rsidRPr="00E11B8D">
        <w:rPr>
          <w:sz w:val="24"/>
        </w:rPr>
        <w:t>画出该图的邻接表表示法。（本题</w:t>
      </w:r>
      <w:r w:rsidRPr="00E11B8D">
        <w:rPr>
          <w:rFonts w:hint="eastAsia"/>
          <w:sz w:val="24"/>
        </w:rPr>
        <w:t>10</w:t>
      </w:r>
      <w:r w:rsidRPr="00E11B8D">
        <w:rPr>
          <w:sz w:val="24"/>
        </w:rPr>
        <w:t>分）</w:t>
      </w:r>
    </w:p>
    <w:p w:rsidR="00E11B8D" w:rsidRPr="00C73E4B" w:rsidRDefault="00E11B8D" w:rsidP="00E11B8D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答：（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）图如下：</w:t>
      </w:r>
    </w:p>
    <w:p w:rsidR="00E11B8D" w:rsidRDefault="00E11B8D" w:rsidP="00E11B8D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szCs w:val="21"/>
        </w:rPr>
        <w:object w:dxaOrig="1404" w:dyaOrig="1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96.6pt" o:ole="">
            <v:imagedata r:id="rId16" o:title=""/>
          </v:shape>
          <o:OLEObject Type="Embed" ProgID="Visio.Drawing.11" ShapeID="_x0000_i1025" DrawAspect="Content" ObjectID="_1577476230" r:id="rId17"/>
        </w:object>
      </w:r>
      <w:r>
        <w:rPr>
          <w:rFonts w:ascii="宋体" w:hAnsi="宋体" w:hint="eastAsia"/>
          <w:szCs w:val="21"/>
        </w:rPr>
        <w:t xml:space="preserve"> </w:t>
      </w:r>
    </w:p>
    <w:p w:rsidR="00E11B8D" w:rsidRDefault="00E11B8D" w:rsidP="00E11B8D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（2）邻接表如下：</w:t>
      </w:r>
    </w:p>
    <w:p w:rsidR="00E11B8D" w:rsidRDefault="00E11B8D" w:rsidP="00E11B8D">
      <w:pPr>
        <w:adjustRightInd w:val="0"/>
        <w:snapToGrid w:val="0"/>
        <w:spacing w:line="360" w:lineRule="auto"/>
        <w:ind w:leftChars="-166" w:left="-339" w:hangingChars="5" w:hanging="10"/>
        <w:rPr>
          <w:rFonts w:ascii="宋体" w:hAnsi="宋体"/>
          <w:szCs w:val="21"/>
        </w:rPr>
      </w:pPr>
      <w:r>
        <w:rPr>
          <w:szCs w:val="21"/>
        </w:rPr>
        <w:object w:dxaOrig="8148" w:dyaOrig="348">
          <v:shape id="_x0000_i1026" type="#_x0000_t75" style="width:407.4pt;height:17.4pt" o:ole="">
            <v:imagedata r:id="rId18" o:title=""/>
          </v:shape>
          <o:OLEObject Type="Embed" ProgID="Visio.Drawing.11" ShapeID="_x0000_i1026" DrawAspect="Content" ObjectID="_1577476231" r:id="rId19"/>
        </w:object>
      </w:r>
      <w:r>
        <w:rPr>
          <w:rFonts w:ascii="楷体_GB2312" w:eastAsia="楷体_GB2312" w:hint="eastAsia"/>
          <w:szCs w:val="21"/>
        </w:rPr>
        <w:t xml:space="preserve">      </w:t>
      </w:r>
    </w:p>
    <w:p w:rsidR="00E11B8D" w:rsidRDefault="00E11B8D" w:rsidP="00E11B8D">
      <w:pPr>
        <w:adjustRightInd w:val="0"/>
        <w:snapToGrid w:val="0"/>
        <w:spacing w:line="360" w:lineRule="auto"/>
        <w:ind w:leftChars="-166" w:left="-339" w:hangingChars="5" w:hanging="10"/>
        <w:rPr>
          <w:rFonts w:ascii="楷体_GB2312" w:eastAsia="楷体_GB2312"/>
          <w:szCs w:val="21"/>
        </w:rPr>
      </w:pPr>
      <w:r>
        <w:rPr>
          <w:szCs w:val="21"/>
        </w:rPr>
        <w:object w:dxaOrig="8148" w:dyaOrig="348">
          <v:shape id="_x0000_i1027" type="#_x0000_t75" style="width:407.4pt;height:17.4pt" o:ole="">
            <v:imagedata r:id="rId20" o:title=""/>
          </v:shape>
          <o:OLEObject Type="Embed" ProgID="Visio.Drawing.11" ShapeID="_x0000_i1027" DrawAspect="Content" ObjectID="_1577476232" r:id="rId21"/>
        </w:object>
      </w:r>
    </w:p>
    <w:bookmarkStart w:id="1" w:name="OLE_LINK2"/>
    <w:bookmarkStart w:id="2" w:name="OLE_LINK1"/>
    <w:p w:rsidR="00E11B8D" w:rsidRDefault="00E11B8D" w:rsidP="00E11B8D">
      <w:pPr>
        <w:adjustRightInd w:val="0"/>
        <w:snapToGrid w:val="0"/>
        <w:spacing w:line="360" w:lineRule="auto"/>
        <w:ind w:leftChars="-166" w:left="-339" w:hangingChars="5" w:hanging="10"/>
        <w:rPr>
          <w:rFonts w:ascii="楷体_GB2312" w:eastAsia="楷体_GB2312"/>
          <w:szCs w:val="21"/>
        </w:rPr>
      </w:pPr>
      <w:r>
        <w:rPr>
          <w:szCs w:val="21"/>
        </w:rPr>
        <w:object w:dxaOrig="8148" w:dyaOrig="348">
          <v:shape id="_x0000_i1028" type="#_x0000_t75" style="width:407.4pt;height:17.4pt" o:ole="">
            <v:imagedata r:id="rId22" o:title=""/>
          </v:shape>
          <o:OLEObject Type="Embed" ProgID="Visio.Drawing.11" ShapeID="_x0000_i1028" DrawAspect="Content" ObjectID="_1577476233" r:id="rId23"/>
        </w:object>
      </w:r>
      <w:bookmarkEnd w:id="1"/>
      <w:bookmarkEnd w:id="2"/>
    </w:p>
    <w:bookmarkStart w:id="3" w:name="OLE_LINK4"/>
    <w:bookmarkStart w:id="4" w:name="OLE_LINK3"/>
    <w:p w:rsidR="00E11B8D" w:rsidRDefault="00E11B8D" w:rsidP="00E11B8D">
      <w:pPr>
        <w:adjustRightInd w:val="0"/>
        <w:snapToGrid w:val="0"/>
        <w:spacing w:line="360" w:lineRule="auto"/>
        <w:ind w:leftChars="-166" w:left="-339" w:hangingChars="5" w:hanging="10"/>
        <w:rPr>
          <w:rFonts w:ascii="楷体_GB2312" w:eastAsia="楷体_GB2312"/>
          <w:szCs w:val="21"/>
        </w:rPr>
      </w:pPr>
      <w:r>
        <w:rPr>
          <w:szCs w:val="21"/>
        </w:rPr>
        <w:object w:dxaOrig="8148" w:dyaOrig="348">
          <v:shape id="_x0000_i1029" type="#_x0000_t75" style="width:407.4pt;height:17.4pt" o:ole="">
            <v:imagedata r:id="rId24" o:title=""/>
          </v:shape>
          <o:OLEObject Type="Embed" ProgID="Visio.Drawing.11" ShapeID="_x0000_i1029" DrawAspect="Content" ObjectID="_1577476234" r:id="rId25"/>
        </w:object>
      </w:r>
      <w:bookmarkEnd w:id="3"/>
      <w:bookmarkEnd w:id="4"/>
    </w:p>
    <w:bookmarkStart w:id="5" w:name="OLE_LINK6"/>
    <w:bookmarkStart w:id="6" w:name="OLE_LINK5"/>
    <w:p w:rsidR="00E11B8D" w:rsidRDefault="00E11B8D" w:rsidP="00E11B8D">
      <w:pPr>
        <w:adjustRightInd w:val="0"/>
        <w:snapToGrid w:val="0"/>
        <w:spacing w:line="360" w:lineRule="auto"/>
        <w:ind w:leftChars="-166" w:left="-339" w:hangingChars="5" w:hanging="10"/>
        <w:rPr>
          <w:rFonts w:ascii="楷体_GB2312" w:eastAsia="楷体_GB2312"/>
          <w:szCs w:val="21"/>
        </w:rPr>
      </w:pPr>
      <w:r>
        <w:rPr>
          <w:szCs w:val="21"/>
        </w:rPr>
        <w:object w:dxaOrig="8148" w:dyaOrig="348">
          <v:shape id="_x0000_i1030" type="#_x0000_t75" style="width:407.4pt;height:17.4pt" o:ole="">
            <v:imagedata r:id="rId26" o:title=""/>
          </v:shape>
          <o:OLEObject Type="Embed" ProgID="Visio.Drawing.11" ShapeID="_x0000_i1030" DrawAspect="Content" ObjectID="_1577476235" r:id="rId27"/>
        </w:object>
      </w:r>
      <w:bookmarkEnd w:id="5"/>
      <w:bookmarkEnd w:id="6"/>
    </w:p>
    <w:p w:rsidR="00E11B8D" w:rsidRDefault="00E11B8D" w:rsidP="00E11B8D">
      <w:pPr>
        <w:adjustRightInd w:val="0"/>
        <w:snapToGrid w:val="0"/>
        <w:spacing w:line="360" w:lineRule="auto"/>
        <w:ind w:leftChars="-166" w:left="-339" w:hangingChars="5" w:hanging="10"/>
        <w:rPr>
          <w:rFonts w:ascii="楷体_GB2312" w:eastAsia="楷体_GB2312"/>
          <w:szCs w:val="21"/>
        </w:rPr>
      </w:pPr>
      <w:r>
        <w:rPr>
          <w:szCs w:val="21"/>
        </w:rPr>
        <w:object w:dxaOrig="8148" w:dyaOrig="348">
          <v:shape id="_x0000_i1031" type="#_x0000_t75" style="width:407.4pt;height:17.4pt" o:ole="">
            <v:imagedata r:id="rId28" o:title=""/>
          </v:shape>
          <o:OLEObject Type="Embed" ProgID="Visio.Drawing.11" ShapeID="_x0000_i1031" DrawAspect="Content" ObjectID="_1577476236" r:id="rId29"/>
        </w:object>
      </w:r>
    </w:p>
    <w:p w:rsidR="00E11B8D" w:rsidRPr="00C73E4B" w:rsidRDefault="00E11B8D" w:rsidP="00E11B8D">
      <w:pPr>
        <w:adjustRightInd w:val="0"/>
        <w:snapToGrid w:val="0"/>
        <w:spacing w:line="360" w:lineRule="auto"/>
        <w:rPr>
          <w:rFonts w:eastAsia="楷体_GB2312"/>
          <w:sz w:val="24"/>
        </w:rPr>
      </w:pPr>
      <w:r>
        <w:rPr>
          <w:rFonts w:hint="eastAsia"/>
          <w:sz w:val="24"/>
        </w:rPr>
        <w:t>评分标准：</w:t>
      </w:r>
      <w:r w:rsidRPr="00C73E4B">
        <w:rPr>
          <w:sz w:val="24"/>
        </w:rPr>
        <w:t>(1)</w:t>
      </w:r>
      <w:r w:rsidRPr="00C73E4B">
        <w:rPr>
          <w:sz w:val="24"/>
        </w:rPr>
        <w:t>画出正确的</w:t>
      </w:r>
      <w:proofErr w:type="gramStart"/>
      <w:r w:rsidRPr="00C73E4B">
        <w:rPr>
          <w:sz w:val="24"/>
        </w:rPr>
        <w:t>图结构</w:t>
      </w:r>
      <w:proofErr w:type="gramEnd"/>
      <w:r w:rsidRPr="00C73E4B">
        <w:rPr>
          <w:sz w:val="24"/>
        </w:rPr>
        <w:t>5</w:t>
      </w:r>
      <w:r w:rsidRPr="00C73E4B">
        <w:rPr>
          <w:sz w:val="24"/>
        </w:rPr>
        <w:t>分；</w:t>
      </w:r>
      <w:r w:rsidRPr="00C73E4B">
        <w:rPr>
          <w:sz w:val="24"/>
        </w:rPr>
        <w:t>(2)</w:t>
      </w:r>
      <w:r w:rsidRPr="00C73E4B">
        <w:rPr>
          <w:sz w:val="24"/>
        </w:rPr>
        <w:t>正确画出邻接表</w:t>
      </w:r>
      <w:r w:rsidRPr="00C73E4B">
        <w:rPr>
          <w:sz w:val="24"/>
        </w:rPr>
        <w:t>5</w:t>
      </w:r>
      <w:r w:rsidRPr="00C73E4B">
        <w:rPr>
          <w:sz w:val="24"/>
        </w:rPr>
        <w:t>分。</w:t>
      </w:r>
    </w:p>
    <w:p w:rsidR="00E11B8D" w:rsidRDefault="00E11B8D" w:rsidP="00E11B8D">
      <w:pPr>
        <w:rPr>
          <w:sz w:val="24"/>
        </w:rPr>
      </w:pPr>
      <w:r w:rsidRPr="00C73E4B">
        <w:rPr>
          <w:sz w:val="24"/>
        </w:rPr>
        <w:lastRenderedPageBreak/>
        <w:t xml:space="preserve">4. </w:t>
      </w:r>
      <w:r w:rsidRPr="00C73E4B">
        <w:rPr>
          <w:sz w:val="24"/>
        </w:rPr>
        <w:t>假设某段通信电文仅由</w:t>
      </w:r>
      <w:r w:rsidRPr="00C73E4B">
        <w:rPr>
          <w:sz w:val="24"/>
        </w:rPr>
        <w:t xml:space="preserve"> 6 </w:t>
      </w:r>
      <w:proofErr w:type="gramStart"/>
      <w:r w:rsidRPr="00C73E4B">
        <w:rPr>
          <w:sz w:val="24"/>
        </w:rPr>
        <w:t>个</w:t>
      </w:r>
      <w:proofErr w:type="gramEnd"/>
      <w:r w:rsidRPr="00C73E4B">
        <w:rPr>
          <w:sz w:val="24"/>
        </w:rPr>
        <w:t>字母</w:t>
      </w:r>
      <w:r w:rsidRPr="00C73E4B">
        <w:rPr>
          <w:sz w:val="24"/>
        </w:rPr>
        <w:t xml:space="preserve"> ABCDEF </w:t>
      </w:r>
      <w:r w:rsidRPr="00C73E4B">
        <w:rPr>
          <w:sz w:val="24"/>
        </w:rPr>
        <w:t>组成，字母在电文中出现的频率分别为</w:t>
      </w:r>
      <w:r w:rsidRPr="00C73E4B">
        <w:rPr>
          <w:color w:val="000000"/>
          <w:sz w:val="24"/>
        </w:rPr>
        <w:t>1,4,6,7,3,9</w:t>
      </w:r>
      <w:r w:rsidRPr="00C73E4B">
        <w:rPr>
          <w:sz w:val="24"/>
        </w:rPr>
        <w:t>。根据这些频率作为权值构造哈夫曼树</w:t>
      </w:r>
      <w:r w:rsidRPr="00C73E4B">
        <w:rPr>
          <w:sz w:val="24"/>
        </w:rPr>
        <w:t>,</w:t>
      </w:r>
      <w:r w:rsidRPr="00C73E4B">
        <w:rPr>
          <w:sz w:val="24"/>
        </w:rPr>
        <w:t>给出字母</w:t>
      </w:r>
      <w:r w:rsidRPr="00C73E4B">
        <w:rPr>
          <w:sz w:val="24"/>
        </w:rPr>
        <w:t>B</w:t>
      </w:r>
      <w:r w:rsidRPr="00C73E4B">
        <w:rPr>
          <w:sz w:val="24"/>
        </w:rPr>
        <w:t>的哈夫曼编码。（本题</w:t>
      </w:r>
      <w:r>
        <w:rPr>
          <w:rFonts w:hint="eastAsia"/>
          <w:sz w:val="24"/>
        </w:rPr>
        <w:t>10</w:t>
      </w:r>
      <w:r w:rsidRPr="00C73E4B">
        <w:rPr>
          <w:sz w:val="24"/>
        </w:rPr>
        <w:t>分）</w:t>
      </w:r>
    </w:p>
    <w:p w:rsidR="00E11B8D" w:rsidRPr="00C73E4B" w:rsidRDefault="00E11B8D" w:rsidP="00E11B8D">
      <w:pPr>
        <w:rPr>
          <w:sz w:val="24"/>
        </w:rPr>
      </w:pPr>
      <w:r>
        <w:rPr>
          <w:rFonts w:hint="eastAsia"/>
          <w:sz w:val="24"/>
        </w:rPr>
        <w:t>答：哈夫曼树如下：</w:t>
      </w:r>
    </w:p>
    <w:p w:rsidR="00E11B8D" w:rsidRDefault="00E11B8D" w:rsidP="00E11B8D">
      <w:pPr>
        <w:jc w:val="center"/>
        <w:rPr>
          <w:b/>
          <w:sz w:val="24"/>
        </w:rPr>
      </w:pPr>
      <w:r w:rsidRPr="00C73E4B">
        <w:rPr>
          <w:noProof/>
          <w:sz w:val="24"/>
        </w:rPr>
        <w:drawing>
          <wp:inline distT="0" distB="0" distL="0" distR="0" wp14:anchorId="1AEE41D5" wp14:editId="416049F1">
            <wp:extent cx="2291900" cy="2400300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3951" cy="24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8D" w:rsidRDefault="00E11B8D" w:rsidP="00E11B8D">
      <w:pPr>
        <w:rPr>
          <w:sz w:val="24"/>
        </w:rPr>
      </w:pPr>
      <w:r w:rsidRPr="007F791D">
        <w:rPr>
          <w:rFonts w:hint="eastAsia"/>
          <w:sz w:val="24"/>
        </w:rPr>
        <w:t>B</w:t>
      </w:r>
      <w:r w:rsidRPr="007F791D">
        <w:rPr>
          <w:rFonts w:hint="eastAsia"/>
          <w:sz w:val="24"/>
        </w:rPr>
        <w:t>的编码长度为</w:t>
      </w:r>
      <w:r w:rsidRPr="007F791D">
        <w:rPr>
          <w:rFonts w:hint="eastAsia"/>
          <w:sz w:val="24"/>
        </w:rPr>
        <w:t>3</w:t>
      </w:r>
    </w:p>
    <w:p w:rsidR="00E11B8D" w:rsidRPr="007F791D" w:rsidRDefault="00E11B8D" w:rsidP="00E11B8D">
      <w:pPr>
        <w:rPr>
          <w:sz w:val="24"/>
        </w:rPr>
      </w:pPr>
      <w:r>
        <w:rPr>
          <w:rFonts w:hint="eastAsia"/>
          <w:sz w:val="24"/>
        </w:rPr>
        <w:t>评分标准：哈夫曼</w:t>
      </w:r>
      <w:proofErr w:type="gramStart"/>
      <w:r w:rsidRPr="003C44C4">
        <w:rPr>
          <w:rFonts w:hint="eastAsia"/>
          <w:sz w:val="24"/>
        </w:rPr>
        <w:t>树</w:t>
      </w:r>
      <w:r>
        <w:rPr>
          <w:rFonts w:hint="eastAsia"/>
          <w:sz w:val="24"/>
        </w:rPr>
        <w:t>方法</w:t>
      </w:r>
      <w:proofErr w:type="gramEnd"/>
      <w:r>
        <w:rPr>
          <w:rFonts w:hint="eastAsia"/>
          <w:sz w:val="24"/>
        </w:rPr>
        <w:t>正确得</w:t>
      </w:r>
      <w:r>
        <w:rPr>
          <w:rFonts w:hint="eastAsia"/>
          <w:sz w:val="24"/>
        </w:rPr>
        <w:t>5-8</w:t>
      </w:r>
      <w:r>
        <w:rPr>
          <w:rFonts w:hint="eastAsia"/>
          <w:sz w:val="24"/>
        </w:rPr>
        <w:t>分；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</w:t>
      </w:r>
      <w:r w:rsidRPr="007F791D">
        <w:rPr>
          <w:rFonts w:hint="eastAsia"/>
          <w:sz w:val="24"/>
        </w:rPr>
        <w:t>编码长度</w:t>
      </w:r>
      <w:r>
        <w:rPr>
          <w:rFonts w:hint="eastAsia"/>
          <w:sz w:val="24"/>
        </w:rPr>
        <w:t>正确得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分。</w:t>
      </w:r>
    </w:p>
    <w:p w:rsidR="00E11B8D" w:rsidRPr="00C73E4B" w:rsidRDefault="00E11B8D" w:rsidP="00E11B8D">
      <w:pPr>
        <w:rPr>
          <w:sz w:val="24"/>
        </w:rPr>
      </w:pPr>
      <w:r w:rsidRPr="00C73E4B">
        <w:rPr>
          <w:sz w:val="24"/>
        </w:rPr>
        <w:t xml:space="preserve">5. </w:t>
      </w:r>
      <w:r w:rsidRPr="00C73E4B">
        <w:rPr>
          <w:sz w:val="24"/>
        </w:rPr>
        <w:t>输入一个正整数序列（</w:t>
      </w:r>
      <w:r w:rsidRPr="00C73E4B">
        <w:rPr>
          <w:sz w:val="24"/>
        </w:rPr>
        <w:t>33,17,12,66,58,70,87,25,56,60</w:t>
      </w:r>
      <w:r w:rsidRPr="00C73E4B">
        <w:rPr>
          <w:sz w:val="24"/>
        </w:rPr>
        <w:t>），试完成</w:t>
      </w:r>
      <w:r>
        <w:rPr>
          <w:rFonts w:hint="eastAsia"/>
          <w:sz w:val="24"/>
        </w:rPr>
        <w:t>：</w:t>
      </w:r>
    </w:p>
    <w:p w:rsidR="00E11B8D" w:rsidRDefault="00E11B8D" w:rsidP="00E11B8D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 w:rsidRPr="00C73E4B">
        <w:rPr>
          <w:sz w:val="24"/>
        </w:rPr>
        <w:t>按次序构造</w:t>
      </w:r>
      <w:proofErr w:type="gramStart"/>
      <w:r w:rsidRPr="00C73E4B">
        <w:rPr>
          <w:sz w:val="24"/>
        </w:rPr>
        <w:t>一棵二叉排序</w:t>
      </w:r>
      <w:proofErr w:type="gramEnd"/>
      <w:r w:rsidRPr="00C73E4B">
        <w:rPr>
          <w:sz w:val="24"/>
        </w:rPr>
        <w:t>树。</w:t>
      </w:r>
    </w:p>
    <w:p w:rsidR="00E11B8D" w:rsidRDefault="00E11B8D" w:rsidP="00E11B8D">
      <w:pPr>
        <w:rPr>
          <w:sz w:val="24"/>
        </w:rPr>
      </w:pPr>
      <w:r w:rsidRPr="00C73E4B">
        <w:rPr>
          <w:sz w:val="24"/>
        </w:rPr>
        <w:t xml:space="preserve">(2) </w:t>
      </w:r>
      <w:r w:rsidRPr="00C73E4B">
        <w:rPr>
          <w:sz w:val="24"/>
        </w:rPr>
        <w:t>依</w:t>
      </w:r>
      <w:proofErr w:type="gramStart"/>
      <w:r w:rsidRPr="00C73E4B">
        <w:rPr>
          <w:sz w:val="24"/>
        </w:rPr>
        <w:t>此二叉排序</w:t>
      </w:r>
      <w:proofErr w:type="gramEnd"/>
      <w:r w:rsidRPr="00C73E4B">
        <w:rPr>
          <w:sz w:val="24"/>
        </w:rPr>
        <w:t>树，如何得到一个从大到小的有序序列？</w:t>
      </w:r>
    </w:p>
    <w:p w:rsidR="00E11B8D" w:rsidRDefault="00E11B8D" w:rsidP="00E11B8D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 w:rsidRPr="00C73E4B">
        <w:rPr>
          <w:sz w:val="24"/>
        </w:rPr>
        <w:t>画出</w:t>
      </w:r>
      <w:proofErr w:type="gramStart"/>
      <w:r w:rsidRPr="00C73E4B">
        <w:rPr>
          <w:sz w:val="24"/>
        </w:rPr>
        <w:t>在此二叉排序</w:t>
      </w:r>
      <w:proofErr w:type="gramEnd"/>
      <w:r w:rsidRPr="00C73E4B">
        <w:rPr>
          <w:sz w:val="24"/>
        </w:rPr>
        <w:t>树中删除</w:t>
      </w:r>
      <w:r w:rsidRPr="00C73E4B">
        <w:rPr>
          <w:sz w:val="24"/>
        </w:rPr>
        <w:t>“66”</w:t>
      </w:r>
      <w:r w:rsidRPr="00C73E4B">
        <w:rPr>
          <w:sz w:val="24"/>
        </w:rPr>
        <w:t>后的树结构。（本题</w:t>
      </w:r>
      <w:r>
        <w:rPr>
          <w:rFonts w:hint="eastAsia"/>
          <w:sz w:val="24"/>
        </w:rPr>
        <w:t>10</w:t>
      </w:r>
      <w:r w:rsidRPr="00C73E4B">
        <w:rPr>
          <w:sz w:val="24"/>
        </w:rPr>
        <w:t>分）</w:t>
      </w:r>
    </w:p>
    <w:p w:rsidR="00E11B8D" w:rsidRPr="007F791D" w:rsidRDefault="00E11B8D" w:rsidP="00E11B8D">
      <w:pPr>
        <w:rPr>
          <w:sz w:val="24"/>
        </w:rPr>
      </w:pPr>
      <w:r>
        <w:rPr>
          <w:rFonts w:hint="eastAsia"/>
          <w:sz w:val="24"/>
        </w:rPr>
        <w:t>答：（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gramStart"/>
      <w:r w:rsidRPr="00C73E4B">
        <w:rPr>
          <w:sz w:val="24"/>
        </w:rPr>
        <w:t>二叉排序</w:t>
      </w:r>
      <w:proofErr w:type="gramEnd"/>
      <w:r w:rsidRPr="00C73E4B">
        <w:rPr>
          <w:sz w:val="24"/>
        </w:rPr>
        <w:t>树</w:t>
      </w:r>
      <w:r>
        <w:rPr>
          <w:rFonts w:hint="eastAsia"/>
          <w:sz w:val="24"/>
        </w:rPr>
        <w:t>：</w:t>
      </w:r>
    </w:p>
    <w:p w:rsidR="00E11B8D" w:rsidRPr="007F791D" w:rsidRDefault="00E11B8D" w:rsidP="00E11B8D">
      <w:pPr>
        <w:rPr>
          <w:sz w:val="24"/>
        </w:rPr>
      </w:pPr>
      <w:r w:rsidRPr="007F791D">
        <w:rPr>
          <w:noProof/>
          <w:sz w:val="24"/>
        </w:rPr>
        <w:drawing>
          <wp:inline distT="0" distB="0" distL="0" distR="0" wp14:anchorId="260179EB" wp14:editId="21AEFE45">
            <wp:extent cx="3672840" cy="1976798"/>
            <wp:effectExtent l="0" t="0" r="3810" b="4445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2481" cy="20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8D" w:rsidRPr="007F791D" w:rsidRDefault="00E11B8D" w:rsidP="00E11B8D">
      <w:pPr>
        <w:rPr>
          <w:sz w:val="24"/>
        </w:rPr>
      </w:pPr>
      <w:r w:rsidRPr="007F791D">
        <w:rPr>
          <w:rFonts w:hint="eastAsia"/>
          <w:sz w:val="24"/>
        </w:rPr>
        <w:t>（</w:t>
      </w:r>
      <w:r w:rsidRPr="007F791D">
        <w:rPr>
          <w:rFonts w:hint="eastAsia"/>
          <w:sz w:val="24"/>
        </w:rPr>
        <w:t>2</w:t>
      </w:r>
      <w:r w:rsidRPr="007F791D">
        <w:rPr>
          <w:rFonts w:hint="eastAsia"/>
          <w:sz w:val="24"/>
        </w:rPr>
        <w:t>）</w:t>
      </w:r>
      <w:proofErr w:type="gramStart"/>
      <w:r w:rsidRPr="007F791D">
        <w:rPr>
          <w:rFonts w:hint="eastAsia"/>
          <w:sz w:val="24"/>
        </w:rPr>
        <w:t>中序遍历</w:t>
      </w:r>
      <w:proofErr w:type="gramEnd"/>
    </w:p>
    <w:p w:rsidR="00E11B8D" w:rsidRPr="007F791D" w:rsidRDefault="00E11B8D" w:rsidP="00E11B8D">
      <w:pPr>
        <w:rPr>
          <w:sz w:val="24"/>
        </w:rPr>
      </w:pPr>
      <w:r w:rsidRPr="007F791D">
        <w:rPr>
          <w:rFonts w:hint="eastAsia"/>
          <w:sz w:val="24"/>
        </w:rPr>
        <w:t>（</w:t>
      </w:r>
      <w:r w:rsidRPr="007F791D">
        <w:rPr>
          <w:rFonts w:hint="eastAsia"/>
          <w:sz w:val="24"/>
        </w:rPr>
        <w:t>3</w:t>
      </w:r>
      <w:r w:rsidRPr="007F791D">
        <w:rPr>
          <w:rFonts w:hint="eastAsia"/>
          <w:sz w:val="24"/>
        </w:rPr>
        <w:t>）删除后</w:t>
      </w:r>
      <w:proofErr w:type="gramStart"/>
      <w:r w:rsidRPr="007F791D">
        <w:rPr>
          <w:rFonts w:hint="eastAsia"/>
          <w:sz w:val="24"/>
        </w:rPr>
        <w:t>的二叉排序</w:t>
      </w:r>
      <w:proofErr w:type="gramEnd"/>
      <w:r w:rsidRPr="007F791D">
        <w:rPr>
          <w:rFonts w:hint="eastAsia"/>
          <w:sz w:val="24"/>
        </w:rPr>
        <w:t>树</w:t>
      </w:r>
    </w:p>
    <w:p w:rsidR="00E11B8D" w:rsidRDefault="00E11B8D" w:rsidP="00E11B8D">
      <w:pPr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515D64FF" wp14:editId="06F872DE">
            <wp:extent cx="2835275" cy="1717842"/>
            <wp:effectExtent l="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0934" cy="17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8D" w:rsidRPr="007F791D" w:rsidRDefault="00E11B8D" w:rsidP="00E11B8D">
      <w:pPr>
        <w:rPr>
          <w:rFonts w:ascii="宋体" w:hAnsi="宋体"/>
          <w:b/>
          <w:sz w:val="24"/>
        </w:rPr>
      </w:pPr>
      <w:r>
        <w:rPr>
          <w:rFonts w:hint="eastAsia"/>
          <w:sz w:val="24"/>
        </w:rPr>
        <w:t>评分标准：</w:t>
      </w:r>
      <w:proofErr w:type="gramStart"/>
      <w:r w:rsidRPr="00C73E4B">
        <w:rPr>
          <w:sz w:val="24"/>
        </w:rPr>
        <w:t>二叉排序树</w:t>
      </w:r>
      <w:r>
        <w:rPr>
          <w:rFonts w:hint="eastAsia"/>
          <w:sz w:val="24"/>
        </w:rPr>
        <w:t>方法</w:t>
      </w:r>
      <w:proofErr w:type="gramEnd"/>
      <w:r>
        <w:rPr>
          <w:rFonts w:hint="eastAsia"/>
          <w:sz w:val="24"/>
        </w:rPr>
        <w:t>正确得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分；</w:t>
      </w:r>
      <w:r w:rsidRPr="00C73E4B">
        <w:rPr>
          <w:sz w:val="24"/>
        </w:rPr>
        <w:t>得到一个从大到小的有序序列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分。</w:t>
      </w:r>
      <w:r w:rsidRPr="007F791D">
        <w:rPr>
          <w:rFonts w:hint="eastAsia"/>
          <w:sz w:val="24"/>
        </w:rPr>
        <w:t>删除后的</w:t>
      </w:r>
      <w:proofErr w:type="gramStart"/>
      <w:r w:rsidRPr="007F791D">
        <w:rPr>
          <w:rFonts w:hint="eastAsia"/>
          <w:sz w:val="24"/>
        </w:rPr>
        <w:t>二叉排序树</w:t>
      </w:r>
      <w:r>
        <w:rPr>
          <w:rFonts w:hint="eastAsia"/>
          <w:sz w:val="24"/>
        </w:rPr>
        <w:t>方法</w:t>
      </w:r>
      <w:proofErr w:type="gramEnd"/>
      <w:r>
        <w:rPr>
          <w:rFonts w:hint="eastAsia"/>
          <w:sz w:val="24"/>
        </w:rPr>
        <w:t>正确得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分。</w:t>
      </w:r>
    </w:p>
    <w:tbl>
      <w:tblPr>
        <w:tblpPr w:leftFromText="180" w:rightFromText="180" w:vertAnchor="text" w:horzAnchor="page" w:tblpX="11341" w:tblpY="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991"/>
        <w:gridCol w:w="6383"/>
      </w:tblGrid>
      <w:tr w:rsidR="009236D1" w:rsidRPr="003007FA" w:rsidTr="009236D1">
        <w:trPr>
          <w:trHeight w:val="560"/>
        </w:trPr>
        <w:tc>
          <w:tcPr>
            <w:tcW w:w="601" w:type="dxa"/>
            <w:vAlign w:val="center"/>
          </w:tcPr>
          <w:p w:rsidR="009236D1" w:rsidRPr="003007FA" w:rsidRDefault="009236D1" w:rsidP="009236D1">
            <w:pPr>
              <w:jc w:val="center"/>
              <w:rPr>
                <w:rFonts w:ascii="宋体" w:hAnsi="宋体"/>
                <w:b/>
                <w:sz w:val="24"/>
              </w:rPr>
            </w:pPr>
            <w:r w:rsidRPr="003007FA">
              <w:rPr>
                <w:rFonts w:hint="eastAsia"/>
                <w:sz w:val="24"/>
              </w:rPr>
              <w:t>得分</w:t>
            </w:r>
          </w:p>
        </w:tc>
        <w:tc>
          <w:tcPr>
            <w:tcW w:w="991" w:type="dxa"/>
            <w:vAlign w:val="center"/>
          </w:tcPr>
          <w:p w:rsidR="009236D1" w:rsidRPr="003007FA" w:rsidRDefault="009236D1" w:rsidP="009236D1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3" w:type="dxa"/>
            <w:tcBorders>
              <w:top w:val="nil"/>
              <w:bottom w:val="nil"/>
              <w:right w:val="nil"/>
            </w:tcBorders>
            <w:vAlign w:val="center"/>
          </w:tcPr>
          <w:p w:rsidR="009236D1" w:rsidRPr="009C326A" w:rsidRDefault="009236D1" w:rsidP="009236D1">
            <w:pPr>
              <w:jc w:val="left"/>
              <w:rPr>
                <w:rFonts w:ascii="宋体" w:hAnsi="宋体"/>
                <w:b/>
                <w:sz w:val="24"/>
              </w:rPr>
            </w:pPr>
            <w:r w:rsidRPr="009C326A">
              <w:rPr>
                <w:rFonts w:hint="eastAsia"/>
                <w:b/>
                <w:sz w:val="24"/>
              </w:rPr>
              <w:t>四、</w:t>
            </w:r>
            <w:r>
              <w:rPr>
                <w:rFonts w:hint="eastAsia"/>
                <w:b/>
                <w:sz w:val="24"/>
              </w:rPr>
              <w:t>算法</w:t>
            </w:r>
            <w:r w:rsidRPr="009C326A">
              <w:rPr>
                <w:rFonts w:hint="eastAsia"/>
                <w:b/>
                <w:sz w:val="24"/>
              </w:rPr>
              <w:t>题（</w:t>
            </w:r>
            <w:r w:rsidRPr="009C326A">
              <w:rPr>
                <w:rFonts w:hint="eastAsia"/>
                <w:b/>
                <w:sz w:val="24"/>
              </w:rPr>
              <w:t>2</w:t>
            </w:r>
            <w:r w:rsidRPr="009C326A">
              <w:rPr>
                <w:rFonts w:hint="eastAsia"/>
                <w:b/>
                <w:sz w:val="24"/>
              </w:rPr>
              <w:t>小题，</w:t>
            </w:r>
            <w:r>
              <w:rPr>
                <w:rFonts w:hint="eastAsia"/>
                <w:b/>
                <w:sz w:val="24"/>
              </w:rPr>
              <w:t>20</w:t>
            </w:r>
            <w:r w:rsidRPr="009C326A">
              <w:rPr>
                <w:rFonts w:hint="eastAsia"/>
                <w:b/>
                <w:sz w:val="24"/>
              </w:rPr>
              <w:t>分）</w:t>
            </w:r>
          </w:p>
        </w:tc>
      </w:tr>
    </w:tbl>
    <w:p w:rsidR="00E11B8D" w:rsidRDefault="00E11B8D" w:rsidP="00E11B8D">
      <w:pPr>
        <w:rPr>
          <w:sz w:val="24"/>
        </w:rPr>
      </w:pPr>
    </w:p>
    <w:p w:rsidR="009236D1" w:rsidRDefault="009236D1" w:rsidP="00E11B8D">
      <w:pPr>
        <w:rPr>
          <w:rFonts w:asciiTheme="minorEastAsia" w:eastAsiaTheme="minorEastAsia" w:hAnsiTheme="minorEastAsia"/>
          <w:sz w:val="24"/>
        </w:rPr>
      </w:pPr>
    </w:p>
    <w:p w:rsidR="009236D1" w:rsidRDefault="009236D1" w:rsidP="00E11B8D">
      <w:pPr>
        <w:rPr>
          <w:rFonts w:asciiTheme="minorEastAsia" w:eastAsiaTheme="minorEastAsia" w:hAnsiTheme="minorEastAsia"/>
          <w:sz w:val="24"/>
        </w:rPr>
      </w:pPr>
    </w:p>
    <w:p w:rsidR="00E11B8D" w:rsidRDefault="00E11B8D" w:rsidP="00E11B8D">
      <w:pPr>
        <w:rPr>
          <w:rFonts w:asciiTheme="minorEastAsia" w:eastAsiaTheme="minorEastAsia" w:hAnsiTheme="minorEastAsia"/>
          <w:sz w:val="24"/>
        </w:rPr>
      </w:pPr>
      <w:r w:rsidRPr="004F7D4E">
        <w:rPr>
          <w:rFonts w:asciiTheme="minorEastAsia" w:eastAsiaTheme="minorEastAsia" w:hAnsiTheme="minorEastAsia" w:hint="eastAsia"/>
          <w:sz w:val="24"/>
        </w:rPr>
        <w:t>1．编写算法</w:t>
      </w:r>
      <w:r>
        <w:rPr>
          <w:rFonts w:asciiTheme="minorEastAsia" w:eastAsiaTheme="minorEastAsia" w:hAnsiTheme="minorEastAsia" w:hint="eastAsia"/>
          <w:sz w:val="24"/>
        </w:rPr>
        <w:t>move(</w:t>
      </w:r>
      <w:r>
        <w:rPr>
          <w:rFonts w:asciiTheme="minorEastAsia" w:eastAsiaTheme="minorEastAsia" w:hAnsiTheme="minorEastAsia"/>
          <w:sz w:val="24"/>
        </w:rPr>
        <w:t>Queue Q,Stack &amp;S)</w:t>
      </w:r>
      <w:r w:rsidRPr="004F7D4E">
        <w:rPr>
          <w:rFonts w:asciiTheme="minorEastAsia" w:eastAsiaTheme="minorEastAsia" w:hAnsiTheme="minorEastAsia" w:hint="eastAsia"/>
          <w:sz w:val="24"/>
        </w:rPr>
        <w:t>，将一个</w:t>
      </w:r>
      <w:r>
        <w:rPr>
          <w:rFonts w:asciiTheme="minorEastAsia" w:eastAsiaTheme="minorEastAsia" w:hAnsiTheme="minorEastAsia" w:hint="eastAsia"/>
          <w:sz w:val="24"/>
        </w:rPr>
        <w:t>队列Q</w:t>
      </w:r>
      <w:r w:rsidRPr="004F7D4E">
        <w:rPr>
          <w:rFonts w:asciiTheme="minorEastAsia" w:eastAsiaTheme="minorEastAsia" w:hAnsiTheme="minorEastAsia" w:hint="eastAsia"/>
          <w:sz w:val="24"/>
        </w:rPr>
        <w:t>中的数据，</w:t>
      </w:r>
      <w:r>
        <w:rPr>
          <w:rFonts w:asciiTheme="minorEastAsia" w:eastAsiaTheme="minorEastAsia" w:hAnsiTheme="minorEastAsia" w:hint="eastAsia"/>
          <w:sz w:val="24"/>
        </w:rPr>
        <w:t>依次压入</w:t>
      </w:r>
      <w:r w:rsidRPr="004F7D4E">
        <w:rPr>
          <w:rFonts w:asciiTheme="minorEastAsia" w:eastAsiaTheme="minorEastAsia" w:hAnsiTheme="minorEastAsia" w:hint="eastAsia"/>
          <w:sz w:val="24"/>
        </w:rPr>
        <w:t>一个</w:t>
      </w:r>
      <w:proofErr w:type="gramStart"/>
      <w:r>
        <w:rPr>
          <w:rFonts w:asciiTheme="minorEastAsia" w:eastAsiaTheme="minorEastAsia" w:hAnsiTheme="minorEastAsia" w:hint="eastAsia"/>
          <w:sz w:val="24"/>
        </w:rPr>
        <w:t>栈</w:t>
      </w:r>
      <w:proofErr w:type="gramEnd"/>
      <w:r>
        <w:rPr>
          <w:rFonts w:asciiTheme="minorEastAsia" w:eastAsiaTheme="minorEastAsia" w:hAnsiTheme="minorEastAsia" w:hint="eastAsia"/>
          <w:sz w:val="24"/>
        </w:rPr>
        <w:t>S</w:t>
      </w:r>
      <w:r w:rsidRPr="004F7D4E">
        <w:rPr>
          <w:rFonts w:asciiTheme="minorEastAsia" w:eastAsiaTheme="minorEastAsia" w:hAnsiTheme="minorEastAsia" w:hint="eastAsia"/>
          <w:sz w:val="24"/>
        </w:rPr>
        <w:t>中，允许使用基本操作。（本题</w:t>
      </w:r>
      <w:r>
        <w:rPr>
          <w:rFonts w:asciiTheme="minorEastAsia" w:eastAsiaTheme="minorEastAsia" w:hAnsiTheme="minorEastAsia"/>
          <w:sz w:val="24"/>
        </w:rPr>
        <w:t>6</w:t>
      </w:r>
      <w:r w:rsidRPr="004F7D4E">
        <w:rPr>
          <w:rFonts w:asciiTheme="minorEastAsia" w:eastAsiaTheme="minorEastAsia" w:hAnsiTheme="minorEastAsia" w:hint="eastAsia"/>
          <w:sz w:val="24"/>
        </w:rPr>
        <w:t>分）</w:t>
      </w:r>
    </w:p>
    <w:p w:rsidR="00E11B8D" w:rsidRDefault="00E11B8D" w:rsidP="00E11B8D">
      <w:r>
        <w:rPr>
          <w:rFonts w:asciiTheme="minorEastAsia" w:eastAsiaTheme="minorEastAsia" w:hAnsiTheme="minorEastAsia"/>
          <w:sz w:val="24"/>
        </w:rPr>
        <w:t xml:space="preserve">Status </w:t>
      </w:r>
      <w:proofErr w:type="gramStart"/>
      <w:r>
        <w:rPr>
          <w:rFonts w:asciiTheme="minorEastAsia" w:eastAsiaTheme="minorEastAsia" w:hAnsiTheme="minorEastAsia" w:hint="eastAsia"/>
          <w:sz w:val="24"/>
        </w:rPr>
        <w:t>move(</w:t>
      </w:r>
      <w:proofErr w:type="gramEnd"/>
      <w:r>
        <w:rPr>
          <w:rFonts w:asciiTheme="minorEastAsia" w:eastAsiaTheme="minorEastAsia" w:hAnsiTheme="minorEastAsia"/>
          <w:sz w:val="24"/>
        </w:rPr>
        <w:t>Queue Q,Stack &amp;S)</w:t>
      </w:r>
    </w:p>
    <w:p w:rsidR="00E11B8D" w:rsidRDefault="00E11B8D" w:rsidP="00E11B8D">
      <w:r>
        <w:t>{</w:t>
      </w:r>
    </w:p>
    <w:p w:rsidR="00E11B8D" w:rsidRDefault="00E11B8D" w:rsidP="00E11B8D">
      <w:pPr>
        <w:ind w:firstLine="420"/>
      </w:pPr>
      <w:r>
        <w:t>if(S)</w:t>
      </w:r>
    </w:p>
    <w:p w:rsidR="00E11B8D" w:rsidRDefault="00E11B8D" w:rsidP="00E11B8D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ClearStack(</w:t>
      </w:r>
      <w:r>
        <w:t>S);</w:t>
      </w:r>
    </w:p>
    <w:p w:rsidR="00E11B8D" w:rsidRDefault="00E11B8D" w:rsidP="00E11B8D">
      <w:pPr>
        <w:ind w:firstLine="420"/>
      </w:pPr>
      <w:r>
        <w:t>else</w:t>
      </w:r>
    </w:p>
    <w:p w:rsidR="00E11B8D" w:rsidRPr="001D0865" w:rsidRDefault="00E11B8D" w:rsidP="00E11B8D">
      <w:pPr>
        <w:ind w:firstLine="420"/>
      </w:pPr>
      <w:r>
        <w:rPr>
          <w:rFonts w:hint="eastAsia"/>
        </w:rPr>
        <w:t xml:space="preserve"> </w:t>
      </w:r>
      <w:r>
        <w:t xml:space="preserve">  InitStack(S);</w:t>
      </w:r>
    </w:p>
    <w:p w:rsidR="00E11B8D" w:rsidRDefault="00E11B8D" w:rsidP="00E11B8D">
      <w:pPr>
        <w:ind w:firstLine="420"/>
      </w:pPr>
      <w:r>
        <w:rPr>
          <w:rFonts w:hint="eastAsia"/>
        </w:rPr>
        <w:t>if(</w:t>
      </w:r>
      <w:r>
        <w:t>Q)</w:t>
      </w:r>
    </w:p>
    <w:p w:rsidR="00E11B8D" w:rsidRDefault="00E11B8D" w:rsidP="00E11B8D">
      <w:pPr>
        <w:ind w:firstLine="420"/>
      </w:pPr>
      <w:r>
        <w:rPr>
          <w:rFonts w:hint="eastAsia"/>
        </w:rPr>
        <w:t>{</w:t>
      </w:r>
    </w:p>
    <w:p w:rsidR="00E11B8D" w:rsidRDefault="00E11B8D" w:rsidP="00E11B8D">
      <w:pPr>
        <w:ind w:firstLine="420"/>
      </w:pPr>
      <w:r>
        <w:rPr>
          <w:rFonts w:hint="eastAsia"/>
        </w:rPr>
        <w:t xml:space="preserve"> </w:t>
      </w:r>
      <w:r>
        <w:t xml:space="preserve">   while(QueueEmpty(Q))</w:t>
      </w:r>
    </w:p>
    <w:p w:rsidR="00E11B8D" w:rsidRDefault="00E11B8D" w:rsidP="00E11B8D">
      <w:pPr>
        <w:ind w:firstLineChars="400" w:firstLine="840"/>
      </w:pPr>
      <w:r>
        <w:rPr>
          <w:rFonts w:hint="eastAsia"/>
        </w:rPr>
        <w:t>{</w:t>
      </w:r>
    </w:p>
    <w:p w:rsidR="00E11B8D" w:rsidRDefault="00E11B8D" w:rsidP="00E11B8D">
      <w:pPr>
        <w:ind w:firstLine="420"/>
      </w:pPr>
      <w:r>
        <w:rPr>
          <w:rFonts w:hint="eastAsia"/>
        </w:rPr>
        <w:t xml:space="preserve"> </w:t>
      </w:r>
      <w:r>
        <w:t xml:space="preserve">      DeQueue(</w:t>
      </w:r>
      <w:proofErr w:type="gramStart"/>
      <w:r>
        <w:t>Q,e</w:t>
      </w:r>
      <w:proofErr w:type="gramEnd"/>
      <w:r>
        <w:t>);</w:t>
      </w:r>
    </w:p>
    <w:p w:rsidR="00E11B8D" w:rsidRDefault="00E11B8D" w:rsidP="00E11B8D">
      <w:pPr>
        <w:ind w:firstLine="420"/>
      </w:pPr>
      <w:r>
        <w:rPr>
          <w:rFonts w:hint="eastAsia"/>
        </w:rPr>
        <w:t xml:space="preserve"> </w:t>
      </w:r>
      <w:r>
        <w:t xml:space="preserve">      Push(</w:t>
      </w:r>
      <w:proofErr w:type="gramStart"/>
      <w:r>
        <w:rPr>
          <w:rFonts w:hint="eastAsia"/>
        </w:rPr>
        <w:t>S</w:t>
      </w:r>
      <w:r>
        <w:t>,e</w:t>
      </w:r>
      <w:proofErr w:type="gramEnd"/>
      <w:r>
        <w:t>);</w:t>
      </w:r>
    </w:p>
    <w:p w:rsidR="00E11B8D" w:rsidRDefault="00E11B8D" w:rsidP="00E11B8D">
      <w:pPr>
        <w:ind w:firstLineChars="450" w:firstLine="945"/>
      </w:pPr>
      <w:r>
        <w:rPr>
          <w:rFonts w:hint="eastAsia"/>
        </w:rPr>
        <w:t>}</w:t>
      </w:r>
    </w:p>
    <w:p w:rsidR="00E11B8D" w:rsidRDefault="00E11B8D" w:rsidP="00E11B8D">
      <w:r>
        <w:rPr>
          <w:rFonts w:hint="eastAsia"/>
        </w:rPr>
        <w:t xml:space="preserve"> </w:t>
      </w:r>
      <w:r>
        <w:t xml:space="preserve">   }</w:t>
      </w:r>
    </w:p>
    <w:p w:rsidR="00E11B8D" w:rsidRDefault="00E11B8D" w:rsidP="00E11B8D">
      <w:r>
        <w:rPr>
          <w:rFonts w:hint="eastAsia"/>
        </w:rPr>
        <w:t>}</w:t>
      </w:r>
    </w:p>
    <w:p w:rsidR="00E11B8D" w:rsidRPr="001D0865" w:rsidRDefault="00E11B8D" w:rsidP="00E11B8D">
      <w:r w:rsidRPr="001D6FF9">
        <w:rPr>
          <w:rFonts w:eastAsiaTheme="minorEastAsia"/>
          <w:sz w:val="24"/>
        </w:rPr>
        <w:t>评分标准：</w:t>
      </w:r>
      <w:r w:rsidRPr="001D6FF9">
        <w:rPr>
          <w:sz w:val="24"/>
        </w:rPr>
        <w:t>答案仅供参考，不要求算法时间复杂度。初始化与条件判断</w:t>
      </w:r>
      <w:r w:rsidRPr="001D6FF9">
        <w:rPr>
          <w:sz w:val="24"/>
        </w:rPr>
        <w:t>3</w:t>
      </w:r>
      <w:r w:rsidRPr="001D6FF9">
        <w:rPr>
          <w:sz w:val="24"/>
        </w:rPr>
        <w:t>分，赋值操作</w:t>
      </w:r>
      <w:r w:rsidRPr="001D6FF9">
        <w:rPr>
          <w:sz w:val="24"/>
        </w:rPr>
        <w:t>3</w:t>
      </w:r>
      <w:r w:rsidRPr="001D6FF9">
        <w:rPr>
          <w:sz w:val="24"/>
        </w:rPr>
        <w:t>分。</w:t>
      </w:r>
    </w:p>
    <w:p w:rsidR="00E11B8D" w:rsidRPr="00403E39" w:rsidRDefault="00E11B8D" w:rsidP="00E11B8D">
      <w:pPr>
        <w:rPr>
          <w:rFonts w:asciiTheme="minorEastAsia" w:eastAsiaTheme="minorEastAsia" w:hAnsiTheme="minorEastAsia"/>
          <w:sz w:val="24"/>
        </w:rPr>
      </w:pPr>
      <w:r w:rsidRPr="00403E39">
        <w:rPr>
          <w:rFonts w:asciiTheme="minorEastAsia" w:eastAsiaTheme="minorEastAsia" w:hAnsiTheme="minorEastAsia" w:hint="eastAsia"/>
          <w:sz w:val="24"/>
        </w:rPr>
        <w:t>2.</w:t>
      </w:r>
      <w:r w:rsidRPr="00403E39">
        <w:rPr>
          <w:rFonts w:asciiTheme="minorEastAsia" w:eastAsiaTheme="minorEastAsia" w:hAnsiTheme="minorEastAsia"/>
          <w:sz w:val="24"/>
        </w:rPr>
        <w:t xml:space="preserve"> 求二叉树中度为0的节点个数</w:t>
      </w:r>
      <w:r w:rsidRPr="004F7D4E">
        <w:rPr>
          <w:rFonts w:asciiTheme="minorEastAsia" w:eastAsiaTheme="minorEastAsia" w:hAnsiTheme="minorEastAsia" w:hint="eastAsia"/>
          <w:sz w:val="24"/>
        </w:rPr>
        <w:t>（本题</w:t>
      </w:r>
      <w:r>
        <w:rPr>
          <w:rFonts w:asciiTheme="minorEastAsia" w:eastAsiaTheme="minorEastAsia" w:hAnsiTheme="minorEastAsia"/>
          <w:sz w:val="24"/>
        </w:rPr>
        <w:t>7</w:t>
      </w:r>
      <w:r w:rsidRPr="004F7D4E">
        <w:rPr>
          <w:rFonts w:asciiTheme="minorEastAsia" w:eastAsiaTheme="minorEastAsia" w:hAnsiTheme="minorEastAsia" w:hint="eastAsia"/>
          <w:sz w:val="24"/>
        </w:rPr>
        <w:t>分）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 xml:space="preserve">int </w:t>
      </w:r>
      <w:proofErr w:type="gramStart"/>
      <w:r w:rsidRPr="007B23B8">
        <w:rPr>
          <w:rFonts w:eastAsia="微软雅黑"/>
          <w:color w:val="454545"/>
          <w:sz w:val="24"/>
        </w:rPr>
        <w:t>NumberOfZeroDegree(</w:t>
      </w:r>
      <w:proofErr w:type="gramEnd"/>
      <w:r w:rsidRPr="007B23B8">
        <w:rPr>
          <w:rFonts w:eastAsia="微软雅黑"/>
          <w:color w:val="454545"/>
          <w:sz w:val="24"/>
        </w:rPr>
        <w:t>BTNode *T)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>{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>    int i=0;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lastRenderedPageBreak/>
        <w:t xml:space="preserve">    </w:t>
      </w:r>
      <w:proofErr w:type="gramStart"/>
      <w:r w:rsidRPr="007B23B8">
        <w:rPr>
          <w:rFonts w:eastAsia="微软雅黑"/>
          <w:color w:val="454545"/>
          <w:sz w:val="24"/>
        </w:rPr>
        <w:t>if(</w:t>
      </w:r>
      <w:proofErr w:type="gramEnd"/>
      <w:r w:rsidRPr="007B23B8">
        <w:rPr>
          <w:rFonts w:eastAsia="微软雅黑"/>
          <w:color w:val="454545"/>
          <w:sz w:val="24"/>
        </w:rPr>
        <w:t>NULL != T)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>    {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>       if(NULL==T-&gt;lchild&amp;&amp; NULL==T-&gt;rchild)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>       {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 xml:space="preserve">            i=1; 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>      }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>      else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>      {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>   </w:t>
      </w:r>
      <w:r>
        <w:rPr>
          <w:rFonts w:eastAsia="微软雅黑"/>
          <w:color w:val="454545"/>
          <w:sz w:val="24"/>
        </w:rPr>
        <w:t xml:space="preserve">      </w:t>
      </w:r>
      <w:r w:rsidRPr="007B23B8">
        <w:rPr>
          <w:rFonts w:eastAsia="微软雅黑"/>
          <w:color w:val="454545"/>
          <w:sz w:val="24"/>
        </w:rPr>
        <w:t>i= NumberOfZeroDegree(T-&gt;</w:t>
      </w:r>
      <w:proofErr w:type="gramStart"/>
      <w:r w:rsidRPr="007B23B8">
        <w:rPr>
          <w:rFonts w:eastAsia="微软雅黑"/>
          <w:color w:val="454545"/>
          <w:sz w:val="24"/>
        </w:rPr>
        <w:t>lchild)+</w:t>
      </w:r>
      <w:proofErr w:type="gramEnd"/>
      <w:r w:rsidRPr="007B23B8">
        <w:rPr>
          <w:rFonts w:eastAsia="微软雅黑"/>
          <w:color w:val="454545"/>
          <w:sz w:val="24"/>
        </w:rPr>
        <w:t>NumberOfZeroDegree(T-&gt;rchild);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>      }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>             </w:t>
      </w:r>
    </w:p>
    <w:p w:rsidR="00E11B8D" w:rsidRDefault="00E11B8D" w:rsidP="00E11B8D">
      <w:pPr>
        <w:rPr>
          <w:color w:val="454545"/>
          <w:sz w:val="24"/>
        </w:rPr>
      </w:pPr>
      <w:r w:rsidRPr="007B23B8">
        <w:rPr>
          <w:rFonts w:eastAsia="微软雅黑"/>
          <w:color w:val="454545"/>
          <w:sz w:val="24"/>
        </w:rPr>
        <w:t>    }</w:t>
      </w:r>
    </w:p>
    <w:p w:rsidR="00E11B8D" w:rsidRDefault="00E11B8D" w:rsidP="00E11B8D">
      <w:pPr>
        <w:rPr>
          <w:rFonts w:eastAsia="微软雅黑"/>
          <w:color w:val="454545"/>
          <w:sz w:val="24"/>
        </w:rPr>
      </w:pPr>
      <w:r w:rsidRPr="007B23B8">
        <w:rPr>
          <w:rFonts w:eastAsia="微软雅黑" w:hint="eastAsia"/>
          <w:color w:val="454545"/>
          <w:sz w:val="24"/>
        </w:rPr>
        <w:t>    return i;</w:t>
      </w:r>
    </w:p>
    <w:p w:rsidR="00E11B8D" w:rsidRDefault="00E11B8D" w:rsidP="00E11B8D">
      <w:pPr>
        <w:rPr>
          <w:rFonts w:eastAsia="微软雅黑"/>
          <w:color w:val="454545"/>
          <w:sz w:val="24"/>
        </w:rPr>
      </w:pPr>
      <w:r w:rsidRPr="007B23B8">
        <w:rPr>
          <w:rFonts w:eastAsia="微软雅黑" w:hint="eastAsia"/>
          <w:color w:val="454545"/>
          <w:sz w:val="24"/>
        </w:rPr>
        <w:t>}</w:t>
      </w:r>
    </w:p>
    <w:p w:rsidR="00E11B8D" w:rsidRDefault="00E11B8D" w:rsidP="00E11B8D">
      <w:r w:rsidRPr="001D6FF9">
        <w:rPr>
          <w:rFonts w:eastAsiaTheme="minorEastAsia"/>
          <w:sz w:val="24"/>
        </w:rPr>
        <w:t>评分标准：</w:t>
      </w:r>
      <w:r>
        <w:rPr>
          <w:rFonts w:eastAsiaTheme="minorEastAsia" w:hint="eastAsia"/>
          <w:sz w:val="24"/>
        </w:rPr>
        <w:t>算法方法正确得</w:t>
      </w:r>
      <w:r>
        <w:rPr>
          <w:rFonts w:eastAsiaTheme="minorEastAsia" w:hint="eastAsia"/>
          <w:sz w:val="24"/>
        </w:rPr>
        <w:t>5-7</w:t>
      </w:r>
      <w:r>
        <w:rPr>
          <w:rFonts w:eastAsiaTheme="minorEastAsia" w:hint="eastAsia"/>
          <w:sz w:val="24"/>
        </w:rPr>
        <w:t>分</w:t>
      </w:r>
      <w:r w:rsidRPr="001D6FF9">
        <w:rPr>
          <w:rFonts w:eastAsiaTheme="minorEastAsia"/>
          <w:sz w:val="24"/>
        </w:rPr>
        <w:t>，</w:t>
      </w:r>
      <w:r>
        <w:rPr>
          <w:rFonts w:eastAsiaTheme="minorEastAsia" w:hint="eastAsia"/>
          <w:sz w:val="24"/>
        </w:rPr>
        <w:t>仅完成初始条件判断得</w:t>
      </w:r>
      <w:r>
        <w:rPr>
          <w:rFonts w:eastAsiaTheme="minorEastAsia" w:hint="eastAsia"/>
          <w:sz w:val="24"/>
        </w:rPr>
        <w:t>1-3</w:t>
      </w:r>
      <w:r>
        <w:rPr>
          <w:rFonts w:eastAsiaTheme="minorEastAsia" w:hint="eastAsia"/>
          <w:sz w:val="24"/>
        </w:rPr>
        <w:t>分</w:t>
      </w:r>
      <w:r w:rsidRPr="001D6FF9">
        <w:rPr>
          <w:rFonts w:eastAsiaTheme="minorEastAsia"/>
          <w:sz w:val="24"/>
        </w:rPr>
        <w:t>。</w:t>
      </w:r>
      <w:r w:rsidR="00FE0EA6">
        <w:rPr>
          <w:noProof/>
        </w:rPr>
        <w:pict>
          <v:group id="Group 320" o:spid="_x0000_s1685" style="position:absolute;left:0;text-align:left;margin-left:-949.95pt;margin-top:8.4pt;width:104.25pt;height:586.4pt;z-index:251708416;mso-position-horizontal-relative:text;mso-position-vertical-relative:text" coordorigin="375,1624" coordsize="2085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">
            <v:shape id="Text Box 272" o:spid="_x0000_s1686" type="#_x0000_t202" style="position:absolute;left:1891;top:5565;width:569;height:24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" filled="f" stroked="f">
              <v:textbox style="layout-flow:vertical-ideographic">
                <w:txbxContent>
                  <w:p w:rsidR="00E11B8D" w:rsidRDefault="00E11B8D" w:rsidP="00E11B8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线</w:t>
                    </w:r>
                  </w:p>
                </w:txbxContent>
              </v:textbox>
            </v:shape>
            <v:shape id="Text Box 273" o:spid="_x0000_s1687" type="#_x0000_t202" style="position:absolute;left:754;top:8360;width:758;height:4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" filled="f" stroked="f">
              <v:textbox style="layout-flow:vertical-ideographic">
                <w:txbxContent>
                  <w:p w:rsidR="00E11B8D" w:rsidRDefault="00E11B8D" w:rsidP="00E11B8D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Group 319" o:spid="_x0000_s1688" style="position:absolute;left:375;top:1624;width:2085;height:7685" coordorigin="375,1624" coordsize="2085,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group id="Group 274" o:spid="_x0000_s1689" style="position:absolute;left:375;top:3531;width:1516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group id="Group 275" o:spid="_x0000_s1690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276" o:spid="_x0000_s1691" type="#_x0000_t202" style="position:absolute;left:855;top:1953;width:942;height:6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277" o:spid="_x0000_s1692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/v:group>
                <v:line id="Line 278" o:spid="_x0000_s1693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  <v:group id="Group 279" o:spid="_x0000_s1694" style="position:absolute;left:375;top:7210;width:1516;height:1404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group id="Group 280" o:spid="_x0000_s1695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281" o:spid="_x0000_s1696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282" o:spid="_x0000_s1697" style="position:absolute;left:675;top:1953;width:1440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" filled="f"/>
                </v:group>
                <v:line id="Line 283" o:spid="_x0000_s1698" style="position:absolute;visibility:visible;mso-wrap-style:squar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</v:group>
              <v:group id="Group 284" o:spid="_x0000_s1699" style="position:absolute;left:375;top:5380;width:1516;height:1404" coordorigin="675,3669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285" o:spid="_x0000_s1700" style="position:absolute;left:675;top:3669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286" o:spid="_x0000_s1701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班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级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287" o:spid="_x0000_s1702" style="position:absolute;left:675;top:1953;width:1440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" filled="f"/>
                </v:group>
                <v:line id="Line 288" o:spid="_x0000_s1703" style="position:absolute;visibility:visible;mso-wrap-style:square" from="675,4293" to="2115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/v:group>
              <v:line id="Line 290" o:spid="_x0000_s1704" style="position:absolute;visibility:visible;mso-wrap-style:square" from="2460,4629" to="2460,9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v:group id="Group 309" o:spid="_x0000_s1705" style="position:absolute;left:387;top:1624;width:1516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310" o:spid="_x0000_s1706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311" o:spid="_x0000_s1707" type="#_x0000_t202" style="position:absolute;left:855;top:1953;width:1076;height:6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r7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rHxS/wBcvkHAAD//wMAUEsBAi0AFAAGAAgAAAAhANvh9svuAAAAhQEAABMAAAAAAAAAAAAA&#10;AAAAAAAAAFtDb250ZW50X1R5cGVzXS54bWxQSwECLQAUAAYACAAAACEAWvQsW78AAAAVAQAACwAA&#10;AAAAAAAAAAAAAAAfAQAAX3JlbHMvLnJlbHNQSwECLQAUAAYACAAAACEASlNK+8MAAADbAAAADwAA&#10;AAAAAAAAAAAAAAAHAgAAZHJzL2Rvd25yZXYueG1sUEsFBgAAAAADAAMAtwAAAPcCAAAAAA==&#10;" filled="f" stroked="f">
                    <v:textbox>
                      <w:txbxContent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Rectangle 312" o:spid="_x0000_s1708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" filled="f"/>
                </v:group>
                <v:line id="Line 313" o:spid="_x0000_s1709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</v:group>
            </v:group>
          </v:group>
        </w:pict>
      </w:r>
      <w:r w:rsidR="00FE0EA6">
        <w:rPr>
          <w:noProof/>
        </w:rPr>
        <w:pict>
          <v:line id="Line 289" o:spid="_x0000_s1684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45.7pt,-3.25pt" to="-845.7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"/>
        </w:pict>
      </w:r>
    </w:p>
    <w:p w:rsidR="00E11B8D" w:rsidRDefault="00E11B8D" w:rsidP="00E11B8D">
      <w:pPr>
        <w:rPr>
          <w:rFonts w:eastAsiaTheme="minorEastAsia"/>
          <w:sz w:val="24"/>
        </w:rPr>
      </w:pPr>
      <w:r w:rsidRPr="00993843">
        <w:rPr>
          <w:rFonts w:asciiTheme="minorEastAsia" w:eastAsiaTheme="minorEastAsia" w:hAnsiTheme="minorEastAsia" w:hint="eastAsia"/>
          <w:sz w:val="24"/>
        </w:rPr>
        <w:t>3.</w:t>
      </w:r>
      <w:r w:rsidRPr="00993843">
        <w:rPr>
          <w:rFonts w:asciiTheme="minorEastAsia" w:eastAsiaTheme="minorEastAsia" w:hAnsiTheme="minorEastAsia"/>
          <w:sz w:val="24"/>
        </w:rPr>
        <w:t xml:space="preserve"> </w:t>
      </w:r>
      <w:r w:rsidRPr="00993843">
        <w:rPr>
          <w:rFonts w:asciiTheme="minorEastAsia" w:eastAsiaTheme="minorEastAsia" w:hAnsiTheme="minorEastAsia" w:hint="eastAsia"/>
          <w:sz w:val="24"/>
        </w:rPr>
        <w:t>将</w:t>
      </w:r>
      <w:r w:rsidRPr="007B23B8">
        <w:rPr>
          <w:rFonts w:eastAsiaTheme="minorEastAsia"/>
          <w:sz w:val="24"/>
        </w:rPr>
        <w:t>图的广度优先遍历算法补充完整。（本题</w:t>
      </w:r>
      <w:r>
        <w:rPr>
          <w:rFonts w:eastAsiaTheme="minorEastAsia" w:hint="eastAsia"/>
          <w:sz w:val="24"/>
        </w:rPr>
        <w:t>7</w:t>
      </w:r>
      <w:r w:rsidRPr="007B23B8">
        <w:rPr>
          <w:rFonts w:eastAsiaTheme="minorEastAsia"/>
          <w:sz w:val="24"/>
        </w:rPr>
        <w:t>分）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void </w:t>
      </w:r>
      <w:proofErr w:type="gramStart"/>
      <w:r w:rsidRPr="005376FF">
        <w:rPr>
          <w:rFonts w:eastAsiaTheme="minorEastAsia"/>
          <w:sz w:val="24"/>
        </w:rPr>
        <w:t>BFSTraverse(</w:t>
      </w:r>
      <w:proofErr w:type="gramEnd"/>
      <w:r w:rsidRPr="005376FF">
        <w:rPr>
          <w:rFonts w:eastAsiaTheme="minorEastAsia"/>
          <w:sz w:val="24"/>
        </w:rPr>
        <w:t>Graph G,void(*Visit)(char*))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{</w:t>
      </w:r>
      <w:r>
        <w:rPr>
          <w:rFonts w:eastAsiaTheme="minorEastAsia"/>
          <w:sz w:val="24"/>
        </w:rPr>
        <w:t xml:space="preserve"> 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LinkQueue Q;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for(v=</w:t>
      </w:r>
      <w:proofErr w:type="gramStart"/>
      <w:r w:rsidRPr="005376FF">
        <w:rPr>
          <w:rFonts w:eastAsiaTheme="minorEastAsia"/>
          <w:sz w:val="24"/>
        </w:rPr>
        <w:t>0;v&lt;G.vexnum</w:t>
      </w:r>
      <w:proofErr w:type="gramEnd"/>
      <w:r w:rsidRPr="005376FF">
        <w:rPr>
          <w:rFonts w:eastAsiaTheme="minorEastAsia"/>
          <w:sz w:val="24"/>
        </w:rPr>
        <w:t>;++v)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visited[v]=</w:t>
      </w:r>
      <w:r w:rsidRPr="005376FF">
        <w:rPr>
          <w:rFonts w:eastAsiaTheme="minorEastAsia" w:hint="eastAsia"/>
          <w:sz w:val="24"/>
          <w:u w:val="single"/>
        </w:rPr>
        <w:t>FALSE</w:t>
      </w:r>
      <w:r w:rsidRPr="005376FF">
        <w:rPr>
          <w:rFonts w:eastAsiaTheme="minorEastAsia" w:hint="eastAsia"/>
          <w:sz w:val="24"/>
        </w:rPr>
        <w:t>;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InitQueue(</w:t>
      </w:r>
      <w:r w:rsidRPr="005376FF">
        <w:rPr>
          <w:rFonts w:eastAsiaTheme="minorEastAsia" w:hint="eastAsia"/>
          <w:sz w:val="24"/>
          <w:u w:val="single"/>
        </w:rPr>
        <w:t>Q</w:t>
      </w:r>
      <w:r w:rsidRPr="005376FF">
        <w:rPr>
          <w:rFonts w:eastAsiaTheme="minorEastAsia" w:hint="eastAsia"/>
          <w:sz w:val="24"/>
        </w:rPr>
        <w:t xml:space="preserve">); </w:t>
      </w:r>
      <w:r>
        <w:rPr>
          <w:rFonts w:eastAsiaTheme="minorEastAsia"/>
          <w:sz w:val="24"/>
        </w:rPr>
        <w:t xml:space="preserve">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for(v=</w:t>
      </w:r>
      <w:proofErr w:type="gramStart"/>
      <w:r w:rsidRPr="005376FF">
        <w:rPr>
          <w:rFonts w:eastAsiaTheme="minorEastAsia" w:hint="eastAsia"/>
          <w:sz w:val="24"/>
        </w:rPr>
        <w:t>0;v&lt;G.vexnum</w:t>
      </w:r>
      <w:proofErr w:type="gramEnd"/>
      <w:r w:rsidRPr="005376FF">
        <w:rPr>
          <w:rFonts w:eastAsiaTheme="minorEastAsia" w:hint="eastAsia"/>
          <w:sz w:val="24"/>
        </w:rPr>
        <w:t xml:space="preserve">;v++) </w:t>
      </w:r>
      <w:r>
        <w:rPr>
          <w:rFonts w:eastAsiaTheme="minorEastAsia"/>
          <w:sz w:val="24"/>
        </w:rPr>
        <w:t xml:space="preserve">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if</w:t>
      </w:r>
      <w:proofErr w:type="gramStart"/>
      <w:r w:rsidRPr="005376FF">
        <w:rPr>
          <w:rFonts w:eastAsiaTheme="minorEastAsia" w:hint="eastAsia"/>
          <w:sz w:val="24"/>
        </w:rPr>
        <w:t>(!</w:t>
      </w:r>
      <w:r w:rsidRPr="005376FF">
        <w:rPr>
          <w:rFonts w:eastAsiaTheme="minorEastAsia" w:hint="eastAsia"/>
          <w:sz w:val="24"/>
          <w:u w:val="single"/>
        </w:rPr>
        <w:t>visited</w:t>
      </w:r>
      <w:proofErr w:type="gramEnd"/>
      <w:r w:rsidRPr="005376FF">
        <w:rPr>
          <w:rFonts w:eastAsiaTheme="minorEastAsia" w:hint="eastAsia"/>
          <w:sz w:val="24"/>
          <w:u w:val="single"/>
        </w:rPr>
        <w:t>[v]</w:t>
      </w:r>
      <w:r w:rsidRPr="005376FF">
        <w:rPr>
          <w:rFonts w:eastAsiaTheme="minorEastAsia" w:hint="eastAsia"/>
          <w:sz w:val="24"/>
        </w:rPr>
        <w:t xml:space="preserve">) </w:t>
      </w:r>
      <w:r>
        <w:rPr>
          <w:rFonts w:eastAsiaTheme="minorEastAsia"/>
          <w:sz w:val="24"/>
        </w:rPr>
        <w:t xml:space="preserve">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{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visited[v]=TRUE;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Visit(</w:t>
      </w:r>
      <w:proofErr w:type="gramStart"/>
      <w:r w:rsidRPr="005376FF">
        <w:rPr>
          <w:rFonts w:eastAsiaTheme="minorEastAsia"/>
          <w:sz w:val="24"/>
        </w:rPr>
        <w:t>G.vertices</w:t>
      </w:r>
      <w:proofErr w:type="gramEnd"/>
      <w:r w:rsidRPr="005376FF">
        <w:rPr>
          <w:rFonts w:eastAsiaTheme="minorEastAsia"/>
          <w:sz w:val="24"/>
        </w:rPr>
        <w:t>[v].data);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  </w:t>
      </w:r>
      <w:r w:rsidRPr="005376FF">
        <w:rPr>
          <w:rFonts w:eastAsiaTheme="minorEastAsia" w:hint="eastAsia"/>
          <w:sz w:val="24"/>
          <w:u w:val="single"/>
        </w:rPr>
        <w:t>EnQueue(</w:t>
      </w:r>
      <w:proofErr w:type="gramStart"/>
      <w:r w:rsidRPr="005376FF">
        <w:rPr>
          <w:rFonts w:eastAsiaTheme="minorEastAsia" w:hint="eastAsia"/>
          <w:sz w:val="24"/>
          <w:u w:val="single"/>
        </w:rPr>
        <w:t>Q,v</w:t>
      </w:r>
      <w:proofErr w:type="gramEnd"/>
      <w:r w:rsidRPr="005376FF">
        <w:rPr>
          <w:rFonts w:eastAsiaTheme="minorEastAsia" w:hint="eastAsia"/>
          <w:sz w:val="24"/>
          <w:u w:val="single"/>
        </w:rPr>
        <w:t>)</w:t>
      </w:r>
      <w:r w:rsidRPr="005376FF">
        <w:rPr>
          <w:rFonts w:eastAsiaTheme="minorEastAsia" w:hint="eastAsia"/>
          <w:sz w:val="24"/>
        </w:rPr>
        <w:t xml:space="preserve">;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  </w:t>
      </w:r>
      <w:r w:rsidRPr="00344E58">
        <w:rPr>
          <w:rFonts w:eastAsiaTheme="minorEastAsia" w:hint="eastAsia"/>
          <w:sz w:val="24"/>
          <w:u w:val="single"/>
        </w:rPr>
        <w:t>while</w:t>
      </w:r>
      <w:proofErr w:type="gramStart"/>
      <w:r w:rsidRPr="005376FF">
        <w:rPr>
          <w:rFonts w:eastAsiaTheme="minorEastAsia" w:hint="eastAsia"/>
          <w:sz w:val="24"/>
        </w:rPr>
        <w:t>(!QueueEmpty</w:t>
      </w:r>
      <w:proofErr w:type="gramEnd"/>
      <w:r w:rsidRPr="005376FF">
        <w:rPr>
          <w:rFonts w:eastAsiaTheme="minorEastAsia" w:hint="eastAsia"/>
          <w:sz w:val="24"/>
        </w:rPr>
        <w:t xml:space="preserve">(Q)) </w:t>
      </w:r>
      <w:r>
        <w:rPr>
          <w:rFonts w:eastAsiaTheme="minorEastAsia"/>
          <w:sz w:val="24"/>
        </w:rPr>
        <w:t xml:space="preserve">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{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    </w:t>
      </w:r>
      <w:r w:rsidRPr="005376FF">
        <w:rPr>
          <w:rFonts w:eastAsiaTheme="minorEastAsia" w:hint="eastAsia"/>
          <w:sz w:val="24"/>
          <w:u w:val="single"/>
        </w:rPr>
        <w:t>DeQueue(</w:t>
      </w:r>
      <w:proofErr w:type="gramStart"/>
      <w:r w:rsidRPr="005376FF">
        <w:rPr>
          <w:rFonts w:eastAsiaTheme="minorEastAsia" w:hint="eastAsia"/>
          <w:sz w:val="24"/>
          <w:u w:val="single"/>
        </w:rPr>
        <w:t>Q,u</w:t>
      </w:r>
      <w:proofErr w:type="gramEnd"/>
      <w:r w:rsidRPr="005376FF">
        <w:rPr>
          <w:rFonts w:eastAsiaTheme="minorEastAsia" w:hint="eastAsia"/>
          <w:sz w:val="24"/>
          <w:u w:val="single"/>
        </w:rPr>
        <w:t>)</w:t>
      </w:r>
      <w:r w:rsidRPr="005376FF">
        <w:rPr>
          <w:rFonts w:eastAsiaTheme="minorEastAsia" w:hint="eastAsia"/>
          <w:sz w:val="24"/>
        </w:rPr>
        <w:t xml:space="preserve">;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</w:t>
      </w:r>
      <w:r>
        <w:rPr>
          <w:rFonts w:eastAsiaTheme="minorEastAsia"/>
          <w:sz w:val="24"/>
        </w:rPr>
        <w:t xml:space="preserve">  </w:t>
      </w:r>
      <w:r w:rsidRPr="005376FF">
        <w:rPr>
          <w:rFonts w:eastAsiaTheme="minorEastAsia"/>
          <w:sz w:val="24"/>
        </w:rPr>
        <w:t>for(w=FirstAdjVex(</w:t>
      </w:r>
      <w:proofErr w:type="gramStart"/>
      <w:r w:rsidRPr="005376FF">
        <w:rPr>
          <w:rFonts w:eastAsiaTheme="minorEastAsia"/>
          <w:sz w:val="24"/>
        </w:rPr>
        <w:t>G,u</w:t>
      </w:r>
      <w:proofErr w:type="gramEnd"/>
      <w:r w:rsidRPr="005376FF">
        <w:rPr>
          <w:rFonts w:eastAsiaTheme="minorEastAsia"/>
          <w:sz w:val="24"/>
        </w:rPr>
        <w:t>);w&gt;=0;w=NextAdjVex(G,u,</w:t>
      </w:r>
      <w:r>
        <w:rPr>
          <w:rFonts w:eastAsiaTheme="minorEastAsia"/>
          <w:sz w:val="24"/>
        </w:rPr>
        <w:t>w</w:t>
      </w:r>
      <w:r w:rsidRPr="005376FF"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;w</w:t>
      </w:r>
      <w:r>
        <w:rPr>
          <w:rFonts w:eastAsiaTheme="minorEastAsia"/>
          <w:sz w:val="24"/>
        </w:rPr>
        <w:t>++</w:t>
      </w:r>
      <w:r w:rsidRPr="005376FF">
        <w:rPr>
          <w:rFonts w:eastAsiaTheme="minorEastAsia"/>
          <w:sz w:val="24"/>
        </w:rPr>
        <w:t>)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      if</w:t>
      </w:r>
      <w:proofErr w:type="gramStart"/>
      <w:r w:rsidRPr="005376FF">
        <w:rPr>
          <w:rFonts w:eastAsiaTheme="minorEastAsia" w:hint="eastAsia"/>
          <w:sz w:val="24"/>
        </w:rPr>
        <w:t>(!visited</w:t>
      </w:r>
      <w:proofErr w:type="gramEnd"/>
      <w:r w:rsidRPr="005376FF">
        <w:rPr>
          <w:rFonts w:eastAsiaTheme="minorEastAsia" w:hint="eastAsia"/>
          <w:sz w:val="24"/>
        </w:rPr>
        <w:t>[w])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    {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      visited[w]=TRUE;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      Visit(</w:t>
      </w:r>
      <w:proofErr w:type="gramStart"/>
      <w:r w:rsidRPr="005376FF">
        <w:rPr>
          <w:rFonts w:eastAsiaTheme="minorEastAsia"/>
          <w:sz w:val="24"/>
        </w:rPr>
        <w:t>G.vertices</w:t>
      </w:r>
      <w:proofErr w:type="gramEnd"/>
      <w:r w:rsidRPr="005376FF">
        <w:rPr>
          <w:rFonts w:eastAsiaTheme="minorEastAsia"/>
          <w:sz w:val="24"/>
        </w:rPr>
        <w:t>[w].data);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 w:hint="eastAsia"/>
          <w:sz w:val="24"/>
        </w:rPr>
        <w:t xml:space="preserve">             EnQueue(</w:t>
      </w:r>
      <w:proofErr w:type="gramStart"/>
      <w:r w:rsidRPr="005376FF">
        <w:rPr>
          <w:rFonts w:eastAsiaTheme="minorEastAsia" w:hint="eastAsia"/>
          <w:sz w:val="24"/>
          <w:u w:val="single"/>
        </w:rPr>
        <w:t>Q,w</w:t>
      </w:r>
      <w:proofErr w:type="gramEnd"/>
      <w:r w:rsidRPr="005376FF">
        <w:rPr>
          <w:rFonts w:eastAsiaTheme="minorEastAsia" w:hint="eastAsia"/>
          <w:sz w:val="24"/>
        </w:rPr>
        <w:t xml:space="preserve">); 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    }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  }</w:t>
      </w:r>
    </w:p>
    <w:p w:rsidR="00E11B8D" w:rsidRPr="005376FF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    }</w:t>
      </w:r>
      <w:r>
        <w:rPr>
          <w:rFonts w:eastAsiaTheme="minorEastAsia"/>
          <w:sz w:val="24"/>
        </w:rPr>
        <w:t xml:space="preserve"> </w:t>
      </w:r>
    </w:p>
    <w:p w:rsidR="00E11B8D" w:rsidRPr="007B23B8" w:rsidRDefault="00E11B8D" w:rsidP="00E11B8D">
      <w:pPr>
        <w:rPr>
          <w:rFonts w:eastAsiaTheme="minorEastAsia"/>
          <w:sz w:val="24"/>
        </w:rPr>
      </w:pPr>
      <w:r w:rsidRPr="005376FF">
        <w:rPr>
          <w:rFonts w:eastAsiaTheme="minorEastAsia"/>
          <w:sz w:val="24"/>
        </w:rPr>
        <w:t xml:space="preserve"> }</w:t>
      </w:r>
    </w:p>
    <w:p w:rsidR="002E27ED" w:rsidRDefault="00FE0EA6" w:rsidP="00586F69">
      <w:pPr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pict>
          <v:group id="_x0000_s1344" style="position:absolute;left:0;text-align:left;margin-left:-949.95pt;margin-top:8.4pt;width:104.25pt;height:586.4pt;z-index:251662336" coordorigin="375,1624" coordsize="2085,11728">
            <v:shape id="_x0000_s1296" type="#_x0000_t202" style="position:absolute;left:1891;top:5565;width:569;height:2448;mso-wrap-style:none" filled="f" stroked="f">
              <v:textbox style="layout-flow:vertical-ideographic;mso-next-textbox:#_x0000_s1296">
                <w:txbxContent>
                  <w:p w:rsidR="00E11B8D" w:rsidRDefault="00E11B8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线</w:t>
                    </w:r>
                  </w:p>
                </w:txbxContent>
              </v:textbox>
            </v:shape>
            <v:shape id="_x0000_s1297" type="#_x0000_t202" style="position:absolute;left:754;top:8360;width:758;height:4992" filled="f" stroked="f">
              <v:textbox style="layout-flow:vertical-ideographic;mso-next-textbox:#_x0000_s1297">
                <w:txbxContent>
                  <w:p w:rsidR="00E11B8D" w:rsidRDefault="00E11B8D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装  订  线  内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要  答  题</w:t>
                    </w:r>
                  </w:p>
                </w:txbxContent>
              </v:textbox>
            </v:shape>
            <v:group id="_x0000_s1343" style="position:absolute;left:375;top:1624;width:2085;height:7685" coordorigin="375,1624" coordsize="2085,7685">
              <v:group id="_x0000_s1298" style="position:absolute;left:375;top:3531;width:1516;height:1404" coordorigin="675,1953" coordsize="1440,1404">
                <v:group id="_x0000_s1299" style="position:absolute;left:675;top:1953;width:1440;height:1404" coordorigin="675,1953" coordsize="1440,1404">
                  <v:shape id="_x0000_s1300" type="#_x0000_t202" style="position:absolute;left:855;top:1953;width:942;height:624;mso-wrap-style:none" filled="f" stroked="f">
                    <v:textbox style="mso-next-textbox:#_x0000_s1300">
                      <w:txbxContent>
                        <w:p w:rsidR="00E11B8D" w:rsidRDefault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号</w:t>
                          </w:r>
                        </w:p>
                        <w:p w:rsidR="00E11B8D" w:rsidRDefault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01" style="position:absolute;left:675;top:1953;width:1440;height:1404" filled="f"/>
                </v:group>
                <v:line id="_x0000_s1302" style="position:absolute" from="675,2577" to="2115,2577"/>
              </v:group>
              <v:group id="_x0000_s1303" style="position:absolute;left:375;top:7210;width:1516;height:1404" coordorigin="675,5385" coordsize="1440,1404">
                <v:group id="_x0000_s1304" style="position:absolute;left:675;top:5385;width:1440;height:1404" coordorigin="675,1953" coordsize="1440,1404">
                  <v:shape id="_x0000_s1305" type="#_x0000_t202" style="position:absolute;left:855;top:1953;width:1080;height:624" filled="f" stroked="f">
                    <v:textbox style="mso-next-textbox:#_x0000_s1305">
                      <w:txbxContent>
                        <w:p w:rsidR="00E11B8D" w:rsidRDefault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名</w:t>
                          </w:r>
                        </w:p>
                        <w:p w:rsidR="00E11B8D" w:rsidRDefault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06" style="position:absolute;left:675;top:1953;width:1440;height:1404;mso-wrap-style:none" filled="f"/>
                </v:group>
                <v:line id="_x0000_s1307" style="position:absolute" from="675,6009" to="2115,6009"/>
              </v:group>
              <v:group id="_x0000_s1308" style="position:absolute;left:375;top:5380;width:1516;height:1404" coordorigin="675,3669" coordsize="1440,1404">
                <v:group id="_x0000_s1309" style="position:absolute;left:675;top:3669;width:1440;height:1404" coordorigin="675,1953" coordsize="1440,1404">
                  <v:shape id="_x0000_s1310" type="#_x0000_t202" style="position:absolute;left:855;top:1953;width:1080;height:624" filled="f" stroked="f">
                    <v:textbox style="mso-next-textbox:#_x0000_s1310">
                      <w:txbxContent>
                        <w:p w:rsidR="00E11B8D" w:rsidRDefault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班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级</w:t>
                          </w:r>
                        </w:p>
                        <w:p w:rsidR="00E11B8D" w:rsidRDefault="00E11B8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11" style="position:absolute;left:675;top:1953;width:1440;height:1404;mso-wrap-style:none" filled="f"/>
                </v:group>
                <v:line id="_x0000_s1312" style="position:absolute" from="675,4293" to="2115,4293"/>
              </v:group>
              <v:line id="_x0000_s1314" style="position:absolute" from="2460,4629" to="2460,9309"/>
              <v:group id="_x0000_s1333" style="position:absolute;left:387;top:1624;width:1516;height:1404" coordorigin="675,1953" coordsize="1440,1404">
                <v:group id="_x0000_s1334" style="position:absolute;left:675;top:1953;width:1440;height:1404" coordorigin="675,1953" coordsize="1440,1404">
                  <v:shape id="_x0000_s1335" type="#_x0000_t202" style="position:absolute;left:855;top:1953;width:1076;height:624;mso-wrap-style:none" filled="f" stroked="f">
                    <v:textbox style="mso-next-textbox:#_x0000_s1335">
                      <w:txbxContent>
                        <w:p w:rsidR="00E11B8D" w:rsidRDefault="00E11B8D" w:rsidP="00A15CB1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 w:rsidR="00E11B8D" w:rsidRDefault="00E11B8D" w:rsidP="00A15CB1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36" style="position:absolute;left:675;top:1953;width:1440;height:1404" filled="f"/>
                </v:group>
                <v:line id="_x0000_s1337" style="position:absolute" from="675,2577" to="2115,2577"/>
              </v:group>
            </v:group>
          </v:group>
        </w:pict>
      </w:r>
      <w:r>
        <w:rPr>
          <w:rFonts w:ascii="宋体" w:hAnsi="宋体"/>
          <w:noProof/>
          <w:sz w:val="20"/>
        </w:rPr>
        <w:pict>
          <v:line id="_x0000_s1313" style="position:absolute;left:0;text-align:left;z-index:251660288" from="-845.7pt,-3.25pt" to="-845.7pt,137.15pt"/>
        </w:pict>
      </w:r>
    </w:p>
    <w:sectPr w:rsidR="002E27ED" w:rsidSect="00EF6E67">
      <w:pgSz w:w="20639" w:h="14572" w:orient="landscape" w:code="12"/>
      <w:pgMar w:top="1418" w:right="567" w:bottom="1418" w:left="567" w:header="851" w:footer="992" w:gutter="2268"/>
      <w:pgNumType w:start="1"/>
      <w:cols w:num="2" w:sep="1" w:space="425" w:equalWidth="0">
        <w:col w:w="7980" w:space="425"/>
        <w:col w:w="8832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EA6" w:rsidRDefault="00FE0EA6">
      <w:r>
        <w:separator/>
      </w:r>
    </w:p>
  </w:endnote>
  <w:endnote w:type="continuationSeparator" w:id="0">
    <w:p w:rsidR="00FE0EA6" w:rsidRDefault="00FE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B8D" w:rsidRDefault="00E11B8D">
    <w:pPr>
      <w:pStyle w:val="a4"/>
      <w:jc w:val="center"/>
    </w:pPr>
    <w:r>
      <w:rPr>
        <w:lang w:val="zh-CN"/>
      </w:rPr>
      <w:t xml:space="preserve"> </w:t>
    </w:r>
    <w:r>
      <w:rPr>
        <w:rFonts w:hint="eastAsia"/>
        <w:lang w:val="zh-CN"/>
      </w:rPr>
      <w:t>-</w:t>
    </w:r>
    <w:r w:rsidRPr="001C2C88">
      <w:rPr>
        <w:lang w:val="zh-CN"/>
      </w:rPr>
      <w:fldChar w:fldCharType="begin"/>
    </w:r>
    <w:r w:rsidRPr="001C2C88">
      <w:rPr>
        <w:lang w:val="zh-CN"/>
      </w:rPr>
      <w:instrText>PAGE   \* MERGEFORMAT</w:instrText>
    </w:r>
    <w:r w:rsidRPr="001C2C88">
      <w:rPr>
        <w:lang w:val="zh-CN"/>
      </w:rPr>
      <w:fldChar w:fldCharType="separate"/>
    </w:r>
    <w:r w:rsidR="004A5CFC">
      <w:rPr>
        <w:noProof/>
        <w:lang w:val="zh-CN"/>
      </w:rPr>
      <w:t>2</w:t>
    </w:r>
    <w:r w:rsidRPr="001C2C88">
      <w:rPr>
        <w:lang w:val="zh-CN"/>
      </w:rPr>
      <w:fldChar w:fldCharType="end"/>
    </w:r>
    <w:r>
      <w:rPr>
        <w:rFonts w:hint="eastAsia"/>
        <w:lang w:val="zh-CN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EA6" w:rsidRDefault="00FE0EA6">
      <w:r>
        <w:separator/>
      </w:r>
    </w:p>
  </w:footnote>
  <w:footnote w:type="continuationSeparator" w:id="0">
    <w:p w:rsidR="00FE0EA6" w:rsidRDefault="00FE0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322"/>
    <w:multiLevelType w:val="hybridMultilevel"/>
    <w:tmpl w:val="32928E8C"/>
    <w:lvl w:ilvl="0" w:tplc="F634DFEE">
      <w:start w:val="1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8750483"/>
    <w:multiLevelType w:val="hybridMultilevel"/>
    <w:tmpl w:val="D8B069A6"/>
    <w:lvl w:ilvl="0" w:tplc="A12490A6">
      <w:start w:val="18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8BA4AB6"/>
    <w:multiLevelType w:val="hybridMultilevel"/>
    <w:tmpl w:val="E1B0C208"/>
    <w:lvl w:ilvl="0" w:tplc="E59AC77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29C1A8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B57C3D"/>
    <w:multiLevelType w:val="hybridMultilevel"/>
    <w:tmpl w:val="FA647FC8"/>
    <w:lvl w:ilvl="0" w:tplc="417EE7C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40B7D41"/>
    <w:multiLevelType w:val="hybridMultilevel"/>
    <w:tmpl w:val="832A8272"/>
    <w:lvl w:ilvl="0" w:tplc="6F4AF6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u w:val="none"/>
      </w:rPr>
    </w:lvl>
    <w:lvl w:ilvl="1" w:tplc="E8FA781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735459"/>
    <w:multiLevelType w:val="hybridMultilevel"/>
    <w:tmpl w:val="1BCEF85E"/>
    <w:lvl w:ilvl="0" w:tplc="4268000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BE63ED"/>
    <w:multiLevelType w:val="hybridMultilevel"/>
    <w:tmpl w:val="0E04233C"/>
    <w:lvl w:ilvl="0" w:tplc="37480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710AD"/>
    <w:multiLevelType w:val="hybridMultilevel"/>
    <w:tmpl w:val="73C2553E"/>
    <w:lvl w:ilvl="0" w:tplc="D6E4A93A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73658D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88D26A4"/>
    <w:multiLevelType w:val="hybridMultilevel"/>
    <w:tmpl w:val="4976C4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2A30D10"/>
    <w:multiLevelType w:val="hybridMultilevel"/>
    <w:tmpl w:val="1E261AE6"/>
    <w:lvl w:ilvl="0" w:tplc="06309B3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3CA31C3"/>
    <w:multiLevelType w:val="hybridMultilevel"/>
    <w:tmpl w:val="4E86CC42"/>
    <w:lvl w:ilvl="0" w:tplc="430ED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20196A"/>
    <w:multiLevelType w:val="hybridMultilevel"/>
    <w:tmpl w:val="F6384D1A"/>
    <w:lvl w:ilvl="0" w:tplc="04B28C3A">
      <w:start w:val="13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66C71D26"/>
    <w:multiLevelType w:val="hybridMultilevel"/>
    <w:tmpl w:val="F50C53F0"/>
    <w:lvl w:ilvl="0" w:tplc="11D67E4E">
      <w:start w:val="12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66CB3EED"/>
    <w:multiLevelType w:val="hybridMultilevel"/>
    <w:tmpl w:val="44BC3D24"/>
    <w:lvl w:ilvl="0" w:tplc="331E71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E1C05FA"/>
    <w:multiLevelType w:val="hybridMultilevel"/>
    <w:tmpl w:val="B2EC7A90"/>
    <w:lvl w:ilvl="0" w:tplc="E7D455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17019E8"/>
    <w:multiLevelType w:val="hybridMultilevel"/>
    <w:tmpl w:val="C7B4EB70"/>
    <w:lvl w:ilvl="0" w:tplc="1D327C0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12"/>
  </w:num>
  <w:num w:numId="9">
    <w:abstractNumId w:val="11"/>
  </w:num>
  <w:num w:numId="10">
    <w:abstractNumId w:val="4"/>
  </w:num>
  <w:num w:numId="11">
    <w:abstractNumId w:val="14"/>
  </w:num>
  <w:num w:numId="12">
    <w:abstractNumId w:val="5"/>
  </w:num>
  <w:num w:numId="13">
    <w:abstractNumId w:val="10"/>
  </w:num>
  <w:num w:numId="14">
    <w:abstractNumId w:val="6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C2D"/>
    <w:rsid w:val="00007548"/>
    <w:rsid w:val="00031545"/>
    <w:rsid w:val="000956AB"/>
    <w:rsid w:val="00141E78"/>
    <w:rsid w:val="00165F55"/>
    <w:rsid w:val="00166F4B"/>
    <w:rsid w:val="00185CFD"/>
    <w:rsid w:val="001A7E84"/>
    <w:rsid w:val="001B61C0"/>
    <w:rsid w:val="001C2C88"/>
    <w:rsid w:val="001D1DCE"/>
    <w:rsid w:val="001D6FF9"/>
    <w:rsid w:val="00211696"/>
    <w:rsid w:val="002338AC"/>
    <w:rsid w:val="002745A3"/>
    <w:rsid w:val="00277E78"/>
    <w:rsid w:val="002849C1"/>
    <w:rsid w:val="00287EB5"/>
    <w:rsid w:val="002A32C5"/>
    <w:rsid w:val="002A3E27"/>
    <w:rsid w:val="002B3DC4"/>
    <w:rsid w:val="002C4E58"/>
    <w:rsid w:val="002E27ED"/>
    <w:rsid w:val="002F031F"/>
    <w:rsid w:val="003007FA"/>
    <w:rsid w:val="00315E45"/>
    <w:rsid w:val="003166D7"/>
    <w:rsid w:val="00352E50"/>
    <w:rsid w:val="00365B34"/>
    <w:rsid w:val="00367D5D"/>
    <w:rsid w:val="00371047"/>
    <w:rsid w:val="00380C2D"/>
    <w:rsid w:val="003C44C4"/>
    <w:rsid w:val="003F2C95"/>
    <w:rsid w:val="003F70B2"/>
    <w:rsid w:val="00444CCD"/>
    <w:rsid w:val="00486957"/>
    <w:rsid w:val="004A5CFC"/>
    <w:rsid w:val="004A6153"/>
    <w:rsid w:val="004D5D3A"/>
    <w:rsid w:val="004E2BE5"/>
    <w:rsid w:val="0053479C"/>
    <w:rsid w:val="00535486"/>
    <w:rsid w:val="00535D70"/>
    <w:rsid w:val="005606F0"/>
    <w:rsid w:val="00564E84"/>
    <w:rsid w:val="00576189"/>
    <w:rsid w:val="00586F69"/>
    <w:rsid w:val="005C438D"/>
    <w:rsid w:val="005C59AA"/>
    <w:rsid w:val="00600463"/>
    <w:rsid w:val="00615FE1"/>
    <w:rsid w:val="00671D8E"/>
    <w:rsid w:val="006E2F4E"/>
    <w:rsid w:val="006E7EA7"/>
    <w:rsid w:val="00705787"/>
    <w:rsid w:val="00713C9A"/>
    <w:rsid w:val="00762B44"/>
    <w:rsid w:val="007848F8"/>
    <w:rsid w:val="007A5FE0"/>
    <w:rsid w:val="007D30A6"/>
    <w:rsid w:val="007E7B59"/>
    <w:rsid w:val="007F77C6"/>
    <w:rsid w:val="00807298"/>
    <w:rsid w:val="008651C7"/>
    <w:rsid w:val="008662C2"/>
    <w:rsid w:val="008B08F9"/>
    <w:rsid w:val="008E3340"/>
    <w:rsid w:val="009236D1"/>
    <w:rsid w:val="009A34D1"/>
    <w:rsid w:val="009A4B04"/>
    <w:rsid w:val="009C326A"/>
    <w:rsid w:val="009F0BF8"/>
    <w:rsid w:val="00A00B02"/>
    <w:rsid w:val="00A15CB1"/>
    <w:rsid w:val="00A33107"/>
    <w:rsid w:val="00A727CA"/>
    <w:rsid w:val="00A86D7E"/>
    <w:rsid w:val="00AA00A9"/>
    <w:rsid w:val="00AA4ED7"/>
    <w:rsid w:val="00AB21ED"/>
    <w:rsid w:val="00AC418F"/>
    <w:rsid w:val="00AF47CC"/>
    <w:rsid w:val="00B44607"/>
    <w:rsid w:val="00B50A9E"/>
    <w:rsid w:val="00B85F68"/>
    <w:rsid w:val="00BA56F5"/>
    <w:rsid w:val="00BA6275"/>
    <w:rsid w:val="00BE0532"/>
    <w:rsid w:val="00BF3A33"/>
    <w:rsid w:val="00BF51D5"/>
    <w:rsid w:val="00C05C07"/>
    <w:rsid w:val="00C376B7"/>
    <w:rsid w:val="00C5176B"/>
    <w:rsid w:val="00C613D3"/>
    <w:rsid w:val="00C72EE9"/>
    <w:rsid w:val="00D542D2"/>
    <w:rsid w:val="00DB0F0B"/>
    <w:rsid w:val="00DC009A"/>
    <w:rsid w:val="00DC5F9D"/>
    <w:rsid w:val="00DD2CD2"/>
    <w:rsid w:val="00E11B8D"/>
    <w:rsid w:val="00E17F09"/>
    <w:rsid w:val="00E52123"/>
    <w:rsid w:val="00E65E2F"/>
    <w:rsid w:val="00EE3E34"/>
    <w:rsid w:val="00EF6E67"/>
    <w:rsid w:val="00F35954"/>
    <w:rsid w:val="00F40436"/>
    <w:rsid w:val="00F859C0"/>
    <w:rsid w:val="00FC2BE7"/>
    <w:rsid w:val="00FD5E80"/>
    <w:rsid w:val="00FE0EA6"/>
    <w:rsid w:val="00FE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Line 283"/>
        <o:r id="V:Rule2" type="connector" idref="#Line 288"/>
        <o:r id="V:Rule3" type="connector" idref="#Line 313"/>
        <o:r id="V:Rule4" type="connector" idref="#Line 290"/>
        <o:r id="V:Rule5" type="connector" idref="#Line 315"/>
        <o:r id="V:Rule6" type="connector" idref="#Line 278"/>
        <o:r id="V:Rule7" type="connector" idref="#Line 32"/>
        <o:r id="V:Rule8" type="connector" idref="#Line 33"/>
      </o:rules>
    </o:shapelayout>
  </w:shapeDefaults>
  <w:decimalSymbol w:val="."/>
  <w:listSeparator w:val=","/>
  <w14:docId w14:val="67806DC0"/>
  <w15:docId w15:val="{F29C8F10-060A-45C7-81B5-3A8EC15C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6F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66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rsid w:val="00166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1C2C88"/>
    <w:rPr>
      <w:kern w:val="2"/>
      <w:sz w:val="18"/>
      <w:szCs w:val="18"/>
    </w:rPr>
  </w:style>
  <w:style w:type="character" w:styleId="a6">
    <w:name w:val="page number"/>
    <w:basedOn w:val="a0"/>
    <w:semiHidden/>
    <w:rsid w:val="00166F4B"/>
  </w:style>
  <w:style w:type="table" w:styleId="a7">
    <w:name w:val="Table Grid"/>
    <w:basedOn w:val="a1"/>
    <w:uiPriority w:val="59"/>
    <w:rsid w:val="00C613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F031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F031F"/>
    <w:rPr>
      <w:kern w:val="2"/>
      <w:sz w:val="18"/>
      <w:szCs w:val="18"/>
    </w:rPr>
  </w:style>
  <w:style w:type="character" w:customStyle="1" w:styleId="con">
    <w:name w:val="con"/>
    <w:basedOn w:val="a0"/>
    <w:rsid w:val="000956AB"/>
  </w:style>
  <w:style w:type="character" w:styleId="aa">
    <w:name w:val="Emphasis"/>
    <w:basedOn w:val="a0"/>
    <w:uiPriority w:val="20"/>
    <w:qFormat/>
    <w:rsid w:val="00671D8E"/>
    <w:rPr>
      <w:i/>
      <w:iCs/>
    </w:rPr>
  </w:style>
  <w:style w:type="paragraph" w:styleId="ab">
    <w:name w:val="List Paragraph"/>
    <w:basedOn w:val="a"/>
    <w:uiPriority w:val="34"/>
    <w:qFormat/>
    <w:rsid w:val="00E11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871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2.emf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4.emf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Relationship Id="rId22" Type="http://schemas.openxmlformats.org/officeDocument/2006/relationships/image" Target="media/image11.emf"/><Relationship Id="rId27" Type="http://schemas.openxmlformats.org/officeDocument/2006/relationships/oleObject" Target="embeddings/oleObject6.bin"/><Relationship Id="rId30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FF0D9-12AC-4A1C-8D4F-12D37841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考试卷摸板.dot</Template>
  <TotalTime>3</TotalTime>
  <Pages>13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   绝密★启用前</vt:lpstr>
    </vt:vector>
  </TitlesOfParts>
  <Company>新世纪高级中学</Company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neuqjwc</dc:creator>
  <cp:keywords/>
  <dc:description/>
  <cp:lastModifiedBy>c c</cp:lastModifiedBy>
  <cp:revision>3</cp:revision>
  <cp:lastPrinted>2017-10-11T00:51:00Z</cp:lastPrinted>
  <dcterms:created xsi:type="dcterms:W3CDTF">2017-12-19T01:11:00Z</dcterms:created>
  <dcterms:modified xsi:type="dcterms:W3CDTF">2018-01-14T15:04:00Z</dcterms:modified>
</cp:coreProperties>
</file>