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pacing w:val="120"/>
          <w:sz w:val="36"/>
        </w:rPr>
      </w:pPr>
      <w:r>
        <w:pict>
          <v:group id="组合 130" o:spid="_x0000_s1026" o:spt="203" style="position:absolute;left:0pt;margin-left:-105.75pt;margin-top:-6.85pt;height:627.65pt;width:90.75pt;z-index:1024;mso-width-relative:page;mso-height-relative:page;" coordsize="11525,79710">
            <o:lock v:ext="edit"/>
            <v:shape id="Text Box 29" o:spid="_x0000_s1027" o:spt="202" type="#_x0000_t202" style="position:absolute;left:1809;top:42957;height:32576;width:4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28" o:spt="203" style="position:absolute;left:0;top:0;height:79710;width:11525;" coordsize="11525,79710">
              <o:lock v:ext="edit"/>
              <v:shape id="Text Box 45" o:spid="_x0000_s1029" o:spt="202" type="#_x0000_t202" style="position:absolute;left:8953;top:26384;height:25009;width:2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layout-flow:vertical-ideographic;">
                  <w:txbxContent>
                    <w:p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30" o:spt="203" style="position:absolute;left:0;top:0;height:79710;width:11525;" coordsize="11525,79710">
                <o:lock v:ext="edit"/>
                <v:group id="Group 39" o:spid="_x0000_s1031" o:spt="203" style="position:absolute;left:95;top:11620;height:9380;width:9144;" coordorigin="675,1953" coordsize="1440,1404">
                  <o:lock v:ext="edit"/>
                  <v:group id="Group 18" o:spid="_x0000_s1032" o:spt="203" style="position:absolute;left:675;top:1953;height:1404;width:1440;" coordorigin="675,1953" coordsize="1440,1404">
                    <o:lock v:ext="edit"/>
                    <v:shape id="Text Box 4" o:spid="_x0000_s1033" o:spt="202" type="#_x0000_t202" style="position:absolute;left:855;top:1953;height:624;width:118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34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035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6" o:spid="_x0000_s1036" o:spt="203" style="position:absolute;left:0;top:1333;height:9380;width:9144;" coordorigin="675,3669" coordsize="1440,1404">
                  <o:lock v:ext="edit"/>
                  <v:group id="Group 19" o:spid="_x0000_s1037" o:spt="203" style="position:absolute;left:675;top:3669;height:1404;width:1440;" coordorigin="675,1953" coordsize="1440,1404">
                    <o:lock v:ext="edit"/>
                    <v:shape id="Text Box 20" o:spid="_x0000_s1038" o:spt="202" type="#_x0000_t202" style="position:absolute;left:705;top:2054;height:439;width:139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39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4" o:spid="_x0000_s1040" o:spt="20" style="position:absolute;left:675;top:4293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8" o:spid="_x0000_s1041" o:spt="203" style="position:absolute;left:95;top:33051;height:9380;width:9144;" coordorigin="675,5385" coordsize="1440,1404">
                  <o:lock v:ext="edit"/>
                  <v:group id="Group 22" o:spid="_x0000_s1042" o:spt="203" style="position:absolute;left:675;top:5385;height:1404;width:1440;" coordorigin="675,1953" coordsize="1440,1404">
                    <o:lock v:ext="edit"/>
                    <v:shape id="Text Box 23" o:spid="_x0000_s1043" o:spt="202" type="#_x0000_t202" style="position:absolute;left:855;top:1953;height:624;width:108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44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3" o:spid="_x0000_s1045" o:spt="20" style="position:absolute;left:675;top:6009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line id="Line 266" o:spid="_x0000_s1046" o:spt="20" style="position:absolute;left:11525;top:0;flip:y;height:79710;width:0;" o:connectortype="straight" coordsize="21600,21600">
                  <v:path arrowok="t"/>
                  <v:fill focussize="0,0"/>
                  <v:stroke/>
                  <v:imagedata o:title=""/>
                  <o:lock v:ext="edit"/>
                </v:line>
                <v:group id="Group 39" o:spid="_x0000_s1047" o:spt="203" style="position:absolute;left:95;top:22098;height:9379;width:9144;" coordorigin="675,1953" coordsize="1440,1404">
                  <o:lock v:ext="edit"/>
                  <v:group id="Group 18" o:spid="_x0000_s1048" o:spt="203" style="position:absolute;left:675;top:1953;height:1404;width:1440;" coordorigin="675,1953" coordsize="1440,1404">
                    <o:lock v:ext="edit"/>
                    <v:shape id="Text Box 4" o:spid="_x0000_s1049" o:spt="202" type="#_x0000_t202" style="position:absolute;left:855;top:1953;height:624;width:123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50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051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</v:group>
            </v:group>
          </v:group>
        </w:pict>
      </w:r>
      <w:r>
        <w:rPr>
          <w:rFonts w:hint="eastAsia"/>
          <w:b/>
          <w:bCs/>
          <w:spacing w:val="100"/>
          <w:sz w:val="36"/>
        </w:rPr>
        <w:t>东北大学秦皇岛分校</w:t>
      </w:r>
    </w:p>
    <w:p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B 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A</w:t>
      </w:r>
      <w:r>
        <w:rPr>
          <w:rFonts w:hint="eastAsia"/>
          <w:sz w:val="24"/>
          <w:u w:val="single"/>
        </w:rPr>
        <w:t>（答案）</w:t>
      </w:r>
      <w:r>
        <w:rPr>
          <w:sz w:val="24"/>
        </w:rPr>
        <w:t xml:space="preserve">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Cs w:val="21"/>
          <w:u w:val="single"/>
        </w:rPr>
        <w:t>经、管、工科相关专业</w:t>
      </w:r>
      <w:r>
        <w:rPr>
          <w:szCs w:val="21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2018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Style w:val="11"/>
        <w:tblW w:w="81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671"/>
        <w:gridCol w:w="771"/>
        <w:gridCol w:w="898"/>
        <w:gridCol w:w="900"/>
        <w:gridCol w:w="900"/>
        <w:gridCol w:w="898"/>
        <w:gridCol w:w="900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atLeast"/>
          <w:jc w:val="center"/>
        </w:trPr>
        <w:tc>
          <w:tcPr>
            <w:tcW w:w="83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7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8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8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142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1" w:hRule="atLeast"/>
          <w:jc w:val="center"/>
        </w:trPr>
        <w:tc>
          <w:tcPr>
            <w:tcW w:w="8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6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sz w:val="24"/>
        </w:rPr>
        <w:pict>
          <v:shape id="_x0000_i1025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一、填空题（每题</w:t>
      </w:r>
      <w:r>
        <w:rPr>
          <w:sz w:val="24"/>
        </w:rPr>
        <w:t>3</w:t>
      </w:r>
      <w:r>
        <w:rPr>
          <w:rFonts w:hint="eastAsia"/>
          <w:sz w:val="24"/>
        </w:rPr>
        <w:t>分，共</w:t>
      </w:r>
      <w:r>
        <w:rPr>
          <w:sz w:val="24"/>
        </w:rPr>
        <w:t>18</w:t>
      </w:r>
      <w:r>
        <w:rPr>
          <w:rFonts w:hint="eastAsia"/>
          <w:sz w:val="24"/>
        </w:rPr>
        <w:t>分）</w:t>
      </w:r>
    </w:p>
    <w:p>
      <w:pPr>
        <w:rPr>
          <w:rFonts w:ascii="宋体"/>
          <w:sz w:val="18"/>
          <w:szCs w:val="18"/>
        </w:rPr>
      </w:pPr>
      <w:r>
        <w:rPr>
          <w:szCs w:val="21"/>
        </w:rPr>
        <w:t>1.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个不同的球随机地放到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个盒子中，其中有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个盒子各一球的概率为</w:t>
      </w:r>
      <w:r>
        <w:rPr>
          <w:bCs/>
          <w:position w:val="-10"/>
          <w:szCs w:val="21"/>
          <w:u w:val="single"/>
        </w:rPr>
        <w:object>
          <v:shape id="_x0000_i1026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6">
            <o:LockedField>false</o:LockedField>
          </o:OLEObject>
        </w:object>
      </w:r>
    </w:p>
    <w:p>
      <w:pPr>
        <w:pStyle w:val="24"/>
        <w:tabs>
          <w:tab w:val="left" w:pos="420"/>
        </w:tabs>
        <w:adjustRightInd w:val="0"/>
        <w:snapToGrid w:val="0"/>
        <w:ind w:left="210" w:hanging="210" w:hangingChars="100"/>
        <w:rPr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设随机事件</w:t>
      </w:r>
      <w:r>
        <w:rPr>
          <w:rFonts w:hint="eastAsia" w:ascii="宋体" w:hAnsi="宋体"/>
          <w:position w:val="-4"/>
          <w:szCs w:val="21"/>
        </w:rPr>
        <w:object>
          <v:shape id="_x0000_i1027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8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position w:val="-4"/>
          <w:szCs w:val="21"/>
        </w:rPr>
        <w:object>
          <v:shape id="_x0000_i1028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10">
            <o:LockedField>false</o:LockedField>
          </o:OLEObject>
        </w:object>
      </w:r>
      <w:r>
        <w:rPr>
          <w:rFonts w:hint="eastAsia" w:ascii="宋体" w:hAnsi="宋体"/>
          <w:szCs w:val="21"/>
        </w:rPr>
        <w:t>互不相容，且</w:t>
      </w:r>
      <w:r>
        <w:rPr>
          <w:rFonts w:hint="eastAsia" w:ascii="宋体" w:hAnsi="宋体"/>
          <w:position w:val="-10"/>
          <w:szCs w:val="21"/>
        </w:rPr>
        <w:object>
          <v:shape id="_x0000_i1029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1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0"/>
          <w:szCs w:val="21"/>
        </w:rPr>
        <w:object>
          <v:shape id="_x0000_i1030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10"/>
          <w:szCs w:val="21"/>
        </w:rPr>
        <w:object>
          <v:shape id="_x0000_i1031" o:spt="75" type="#_x0000_t75" style="height:18.75pt;width:52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0" r:id="rId16">
            <o:LockedField>false</o:LockedField>
          </o:OLEObject>
        </w:object>
      </w:r>
      <w:r>
        <w:rPr>
          <w:bCs/>
          <w:position w:val="-10"/>
          <w:szCs w:val="21"/>
          <w:u w:val="single"/>
        </w:rPr>
        <w:t xml:space="preserve"> </w:t>
      </w:r>
      <w:r>
        <w:rPr>
          <w:bCs/>
          <w:position w:val="-10"/>
          <w:szCs w:val="21"/>
          <w:u w:val="single"/>
        </w:rPr>
        <w:object>
          <v:shape id="_x0000_i1032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1" r:id="rId18">
            <o:LockedField>false</o:LockedField>
          </o:OLEObject>
        </w:object>
      </w:r>
    </w:p>
    <w:p>
      <w:pPr>
        <w:pStyle w:val="26"/>
        <w:tabs>
          <w:tab w:val="left" w:pos="336"/>
          <w:tab w:val="left" w:pos="420"/>
        </w:tabs>
        <w:ind w:left="210" w:hanging="210" w:hangingChars="100"/>
        <w:rPr>
          <w:rFonts w:ascii="Times New Roman" w:hAnsi="Times New Roman"/>
        </w:rPr>
      </w:pPr>
      <w:r>
        <w:rPr>
          <w:rFonts w:hAnsi="宋体"/>
        </w:rPr>
        <w:t>3.</w:t>
      </w:r>
      <w:r>
        <w:rPr>
          <w:rFonts w:hint="eastAsia" w:hAnsi="宋体"/>
        </w:rPr>
        <w:t>随机变量</w:t>
      </w:r>
      <w:r>
        <w:rPr>
          <w:position w:val="-4"/>
        </w:rPr>
        <w:object>
          <v:shape id="_x0000_i1033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2" r:id="rId20">
            <o:LockedField>false</o:LockedField>
          </o:OLEObject>
        </w:object>
      </w:r>
      <w:r>
        <w:rPr>
          <w:rFonts w:hint="eastAsia" w:hAnsi="宋体"/>
        </w:rPr>
        <w:t>与</w:t>
      </w:r>
      <w:r>
        <w:rPr>
          <w:position w:val="-4"/>
        </w:rPr>
        <w:object>
          <v:shape id="_x0000_i1034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22">
            <o:LockedField>false</o:LockedField>
          </o:OLEObject>
        </w:object>
      </w:r>
      <w:r>
        <w:rPr>
          <w:rFonts w:hint="eastAsia" w:hAnsi="宋体"/>
        </w:rPr>
        <w:t>相互独立，且</w:t>
      </w:r>
      <w:r>
        <w:rPr>
          <w:position w:val="-10"/>
        </w:rPr>
        <w:object>
          <v:shape id="_x0000_i1035" o:spt="75" type="#_x0000_t75" style="height:15.75pt;width:88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4">
            <o:LockedField>false</o:LockedField>
          </o:OLEObject>
        </w:object>
      </w:r>
      <w:r>
        <w:rPr>
          <w:rFonts w:hint="eastAsia" w:hAnsi="宋体"/>
        </w:rPr>
        <w:t>，则</w:t>
      </w:r>
      <w:r>
        <w:rPr>
          <w:position w:val="-10"/>
        </w:rPr>
        <w:object>
          <v:shape id="_x0000_i1036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26">
            <o:LockedField>false</o:LockedField>
          </o:OLEObject>
        </w:object>
      </w:r>
      <w:r>
        <w:rPr>
          <w:rFonts w:hAnsi="宋体"/>
        </w:rPr>
        <w:t xml:space="preserve"> </w:t>
      </w:r>
      <w:r>
        <w:rPr>
          <w:position w:val="-10"/>
        </w:rPr>
        <w:object>
          <v:shape id="_x0000_i1037" o:spt="75" type="#_x0000_t75" style="height:16.5pt;width:40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8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hAnsi="宋体"/>
          <w:position w:val="-10"/>
          <w:szCs w:val="21"/>
          <w:u w:val="single"/>
        </w:rPr>
      </w:pPr>
      <w:r>
        <w:rPr>
          <w:rFonts w:ascii="宋体" w:hAnsi="宋体"/>
          <w:bCs/>
          <w:szCs w:val="21"/>
        </w:rPr>
        <w:t>4.</w:t>
      </w:r>
      <w:r>
        <w:rPr>
          <w:rFonts w:hint="eastAsia" w:ascii="宋体" w:hAnsi="宋体"/>
          <w:bCs/>
          <w:szCs w:val="21"/>
        </w:rPr>
        <w:t>设随机变量</w:t>
      </w:r>
      <w:r>
        <w:rPr>
          <w:position w:val="-4"/>
          <w:szCs w:val="21"/>
        </w:rPr>
        <w:object>
          <v:shape id="_x0000_i103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30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的分布律为</w:t>
      </w:r>
      <w:r>
        <w:rPr>
          <w:position w:val="-24"/>
          <w:szCs w:val="21"/>
        </w:rPr>
        <w:object>
          <v:shape id="_x0000_i1039" o:spt="75" type="#_x0000_t75" style="height:30.75pt;width:14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8" r:id="rId32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 w:ascii="宋体" w:hAnsi="宋体"/>
          <w:bCs/>
          <w:szCs w:val="21"/>
        </w:rPr>
        <w:t>则</w:t>
      </w:r>
      <w:r>
        <w:rPr>
          <w:position w:val="-24"/>
          <w:szCs w:val="21"/>
        </w:rPr>
        <w:object>
          <v:shape id="_x0000_i1040" o:spt="75" type="#_x0000_t75" style="height:30.75pt;width:79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4">
            <o:LockedField>false</o:LockedField>
          </o:OLEObject>
        </w:object>
      </w:r>
      <w:r>
        <w:rPr>
          <w:rFonts w:hAnsi="宋体" w:eastAsia="Times New Roman"/>
          <w:position w:val="-6"/>
          <w:szCs w:val="21"/>
          <w:u w:val="single"/>
        </w:rPr>
        <w:object>
          <v:shape id="_x0000_i1041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0" r:id="rId36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bCs/>
          <w:szCs w:val="21"/>
        </w:rPr>
      </w:pPr>
      <w:r>
        <w:t xml:space="preserve">5. </w:t>
      </w:r>
      <w:r>
        <w:rPr>
          <w:rFonts w:hint="eastAsia"/>
        </w:rPr>
        <w:t>设</w:t>
      </w:r>
      <w:r>
        <w:rPr>
          <w:rFonts w:hint="eastAsia" w:ascii="宋体" w:hAnsi="宋体"/>
          <w:position w:val="-12"/>
          <w:szCs w:val="21"/>
        </w:rPr>
        <w:object>
          <v:shape id="_x0000_i1042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1" r:id="rId38">
            <o:LockedField>false</o:LockedField>
          </o:OLEObject>
        </w:object>
      </w:r>
      <w:r>
        <w:rPr>
          <w:rFonts w:hint="eastAsia"/>
        </w:rPr>
        <w:t>是来自正态分布总体</w:t>
      </w:r>
      <w:r>
        <w:rPr>
          <w:position w:val="-10"/>
          <w:lang w:bidi="ar-OM"/>
        </w:rPr>
        <w:object>
          <v:shape id="_x0000_i1043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40">
            <o:LockedField>false</o:LockedField>
          </o:OLEObject>
        </w:object>
      </w:r>
      <w:r>
        <w:rPr>
          <w:rFonts w:hint="eastAsia"/>
        </w:rPr>
        <w:t>的样本，令</w:t>
      </w:r>
      <w:r>
        <w:rPr>
          <w:position w:val="-28"/>
          <w:lang w:bidi="ar-OM"/>
        </w:rPr>
        <w:object>
          <v:shape id="_x0000_i1044" o:spt="75" type="#_x0000_t75" style="height:34.5pt;width:111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4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  <w:lang w:bidi="ar-OM"/>
        </w:rPr>
        <w:t xml:space="preserve"> </w:t>
      </w:r>
      <w:r>
        <w:rPr>
          <w:rFonts w:hint="eastAsia" w:ascii="宋体" w:hAnsi="宋体"/>
          <w:bCs/>
          <w:szCs w:val="21"/>
        </w:rPr>
        <w:t>若</w:t>
      </w:r>
      <w:r>
        <w:rPr>
          <w:position w:val="-6"/>
          <w:lang w:bidi="ar-OM"/>
        </w:rPr>
        <w:object>
          <v:shape id="_x0000_i1045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4">
            <o:LockedField>false</o:LockedField>
          </o:OLEObject>
        </w:object>
      </w:r>
      <w:r>
        <w:rPr>
          <w:rFonts w:hint="eastAsia"/>
        </w:rPr>
        <w:t>服从</w:t>
      </w:r>
      <w:r>
        <w:rPr>
          <w:position w:val="-10"/>
          <w:lang w:bidi="ar-OM"/>
        </w:rPr>
        <w:object>
          <v:shape id="_x0000_i1046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6">
            <o:LockedField>false</o:LockedField>
          </o:OLEObject>
        </w:object>
      </w:r>
      <w:r>
        <w:rPr>
          <w:rFonts w:hint="eastAsia"/>
        </w:rPr>
        <w:t>分布，那么</w:t>
      </w:r>
      <w:r>
        <w:rPr>
          <w:position w:val="-10"/>
          <w:lang w:bidi="ar-OM"/>
        </w:rPr>
        <w:object>
          <v:shape id="_x0000_i1047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48">
            <o:LockedField>false</o:LockedField>
          </o:OLEObject>
        </w:object>
      </w:r>
      <w:r>
        <w:t>.</w:t>
      </w:r>
    </w:p>
    <w:p>
      <w:pPr>
        <w:adjustRightInd w:val="0"/>
        <w:snapToGrid w:val="0"/>
        <w:ind w:left="210" w:hanging="210" w:hangingChars="100"/>
        <w:rPr>
          <w:position w:val="-12"/>
          <w:szCs w:val="21"/>
        </w:rPr>
      </w:pPr>
      <w:r>
        <w:rPr>
          <w:bCs/>
          <w:szCs w:val="21"/>
        </w:rPr>
        <w:t xml:space="preserve">6. </w:t>
      </w:r>
      <w:r>
        <w:rPr>
          <w:rFonts w:hint="eastAsia"/>
          <w:bCs/>
          <w:szCs w:val="21"/>
        </w:rPr>
        <w:t>设总体</w:t>
      </w:r>
      <w:r>
        <w:rPr>
          <w:position w:val="-10"/>
          <w:szCs w:val="21"/>
        </w:rPr>
        <w:object>
          <v:shape id="_x0000_i1048" o:spt="75" type="#_x0000_t75" style="height:18pt;width:69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50">
            <o:LockedField>false</o:LockedField>
          </o:OLEObject>
        </w:object>
      </w:r>
      <w:r>
        <w:rPr>
          <w:rFonts w:hint="eastAsia" w:ascii="宋体" w:hAnsi="宋体"/>
          <w:szCs w:val="21"/>
        </w:rPr>
        <w:t>，随机测得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个数据，得</w:t>
      </w:r>
      <w:r>
        <w:rPr>
          <w:position w:val="-6"/>
          <w:szCs w:val="21"/>
        </w:rPr>
        <w:object>
          <v:shape id="_x0000_i1049" o:spt="75" type="#_x0000_t75" style="height:14.25pt;width:49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8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6"/>
          <w:szCs w:val="21"/>
        </w:rPr>
        <w:object>
          <v:shape id="_x0000_i1050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49" r:id="rId54">
            <o:LockedField>false</o:LockedField>
          </o:OLEObject>
        </w:object>
      </w:r>
      <w:r>
        <w:rPr>
          <w:rFonts w:hint="eastAsia"/>
          <w:bCs/>
          <w:szCs w:val="21"/>
        </w:rPr>
        <w:t>，则</w:t>
      </w:r>
      <w:r>
        <w:rPr>
          <w:position w:val="-10"/>
          <w:szCs w:val="21"/>
        </w:rPr>
        <w:object>
          <v:shape id="_x0000_i105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0" r:id="rId56">
            <o:LockedField>false</o:LockedField>
          </o:OLEObject>
        </w:object>
      </w:r>
      <w:r>
        <w:rPr>
          <w:rFonts w:hint="eastAsia"/>
          <w:bCs/>
          <w:szCs w:val="21"/>
        </w:rPr>
        <w:t>的置信度为</w:t>
      </w:r>
      <w:r>
        <w:rPr>
          <w:bCs/>
          <w:szCs w:val="21"/>
        </w:rPr>
        <w:t>0.95</w:t>
      </w:r>
      <w:r>
        <w:rPr>
          <w:rFonts w:hint="eastAsia"/>
          <w:bCs/>
          <w:szCs w:val="21"/>
        </w:rPr>
        <w:t>的置信区间为</w:t>
      </w:r>
      <w:r>
        <w:rPr>
          <w:position w:val="-10"/>
          <w:szCs w:val="21"/>
          <w:u w:val="single"/>
        </w:rPr>
        <w:object>
          <v:shape id="_x0000_i1052" o:spt="75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1" r:id="rId58">
            <o:LockedField>false</o:LockedField>
          </o:OLEObject>
        </w:object>
      </w:r>
      <w:r>
        <w:rPr>
          <w:szCs w:val="21"/>
        </w:rPr>
        <w:t xml:space="preserve"> (</w:t>
      </w:r>
      <w:r>
        <w:rPr>
          <w:rFonts w:hint="eastAsia"/>
          <w:szCs w:val="21"/>
        </w:rPr>
        <w:t>结果保留两位小数，</w:t>
      </w:r>
      <w:r>
        <w:rPr>
          <w:position w:val="-12"/>
          <w:szCs w:val="21"/>
        </w:rPr>
        <w:object>
          <v:shape id="_x0000_i1053" o:spt="75" type="#_x0000_t75" style="height:18pt;width:82.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2" r:id="rId60">
            <o:LockedField>false</o:LockedField>
          </o:OLEObject>
        </w:object>
      </w:r>
    </w:p>
    <w:p>
      <w:pPr>
        <w:adjustRightInd w:val="0"/>
        <w:snapToGrid w:val="0"/>
        <w:ind w:left="210" w:leftChars="100"/>
        <w:rPr>
          <w:szCs w:val="21"/>
        </w:rPr>
      </w:pPr>
      <w:r>
        <w:rPr>
          <w:position w:val="-12"/>
          <w:szCs w:val="21"/>
        </w:rPr>
        <w:object>
          <v:shape id="_x0000_i1054" o:spt="75" type="#_x0000_t75" style="height:18pt;width:82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3" r:id="rId62">
            <o:LockedField>false</o:LockedField>
          </o:OLEObject>
        </w:object>
      </w:r>
      <w:r>
        <w:rPr>
          <w:szCs w:val="21"/>
        </w:rPr>
        <w:t>)</w:t>
      </w:r>
    </w:p>
    <w:p>
      <w:pPr>
        <w:rPr>
          <w:sz w:val="24"/>
        </w:rPr>
      </w:pPr>
      <w:r>
        <w:rPr>
          <w:sz w:val="24"/>
        </w:rPr>
        <w:pict>
          <v:shape id="_x0000_i1055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二、选择题（每题</w:t>
      </w:r>
      <w:r>
        <w:rPr>
          <w:sz w:val="24"/>
        </w:rPr>
        <w:t>3</w:t>
      </w:r>
      <w:r>
        <w:rPr>
          <w:rFonts w:hint="eastAsia"/>
          <w:sz w:val="24"/>
        </w:rPr>
        <w:t>分，共</w:t>
      </w:r>
      <w:r>
        <w:rPr>
          <w:sz w:val="24"/>
        </w:rPr>
        <w:t>18</w:t>
      </w:r>
      <w:r>
        <w:rPr>
          <w:rFonts w:hint="eastAsia"/>
          <w:sz w:val="24"/>
        </w:rPr>
        <w:t>分）</w:t>
      </w:r>
    </w:p>
    <w:p>
      <w:r>
        <w:rPr>
          <w:rFonts w:ascii="宋体" w:hAnsi="宋体"/>
          <w:szCs w:val="21"/>
        </w:rPr>
        <w:t>1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[  A ] </w:t>
      </w:r>
      <w:r>
        <w:rPr>
          <w:rFonts w:hint="eastAsia"/>
        </w:rPr>
        <w:t>设离散型随机变量</w:t>
      </w:r>
      <w:r>
        <w:rPr>
          <w:position w:val="-4"/>
        </w:rPr>
        <w:object>
          <v:shape id="_x0000_i1056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56" DrawAspect="Content" ObjectID="_1468075754" r:id="rId64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057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7" DrawAspect="Content" ObjectID="_1468075755" r:id="rId65">
            <o:LockedField>false</o:LockedField>
          </o:OLEObject>
        </w:object>
      </w:r>
      <w:r>
        <w:rPr>
          <w:rFonts w:hint="eastAsia"/>
        </w:rPr>
        <w:t>相互独立，它们的联合分布律为</w:t>
      </w:r>
    </w:p>
    <w:p>
      <w:pPr>
        <w:adjustRightInd w:val="0"/>
        <w:snapToGrid w:val="0"/>
        <w:spacing w:before="156" w:beforeLines="50" w:line="360" w:lineRule="atLeast"/>
      </w:pPr>
      <w:r>
        <w:pict>
          <v:group id="_x0000_s1052" o:spid="_x0000_s1052" o:spt="203" style="position:absolute;left:0pt;margin-left:45.75pt;margin-top:5.4pt;height:46.8pt;width:200.15pt;z-index:1024;mso-width-relative:page;mso-height-relative:page;" coordorigin="2488,2666" coordsize="4860,936">
            <o:lock v:ext="edit"/>
            <v:line id="_x0000_s1053" o:spid="_x0000_s1053" o:spt="20" style="position:absolute;left:2488;top:3014;height:0;width:4860;" coordsize="21600,21600">
              <v:path arrowok="t"/>
              <v:fill focussize="0,0"/>
              <v:stroke/>
              <v:imagedata o:title=""/>
              <o:lock v:ext="edit"/>
            </v:line>
            <v:line id="_x0000_s1054" o:spid="_x0000_s1054" o:spt="20" style="position:absolute;left:3283;top:2666;height:936;width: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  <w:r>
        <w:t xml:space="preserve">         </w:t>
      </w:r>
      <w:r>
        <w:rPr>
          <w:position w:val="-38"/>
        </w:rPr>
        <w:object>
          <v:shape id="_x0000_i1058" o:spt="75" type="#_x0000_t75" style="height:42.75pt;width:19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8" DrawAspect="Content" ObjectID="_1468075756" r:id="rId66">
            <o:LockedField>false</o:LockedField>
          </o:OLEObject>
        </w:object>
      </w:r>
      <w:r>
        <w:rPr>
          <w:rFonts w:hint="eastAsia"/>
        </w:rPr>
        <w:t xml:space="preserve">  ，</w:t>
      </w:r>
      <w:r>
        <w:t xml:space="preserve">  </w:t>
      </w:r>
      <w:r>
        <w:rPr>
          <w:rFonts w:hint="eastAsia"/>
        </w:rPr>
        <w:t>则</w:t>
      </w:r>
      <w:r>
        <w:rPr>
          <w:position w:val="-10"/>
        </w:rPr>
        <w:object>
          <v:shape id="_x0000_i1059" o:spt="75" type="#_x0000_t75" style="height:16.5pt;width:25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9" DrawAspect="Content" ObjectID="_1468075757" r:id="rId68">
            <o:LockedField>false</o:LockedField>
          </o:OLEObject>
        </w:object>
      </w:r>
      <w:r>
        <w:rPr>
          <w:rFonts w:hint="eastAsia"/>
        </w:rPr>
        <w:t>的值为</w:t>
      </w:r>
    </w:p>
    <w:p>
      <w:pPr>
        <w:adjustRightInd w:val="0"/>
        <w:snapToGrid w:val="0"/>
        <w:spacing w:line="0" w:lineRule="atLeast"/>
      </w:pPr>
      <w:r>
        <w:t xml:space="preserve">  A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position w:val="-24"/>
        </w:rPr>
        <w:object>
          <v:shape id="_x0000_i1060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58" r:id="rId70">
            <o:LockedField>false</o:LockedField>
          </o:OLEObject>
        </w:object>
      </w:r>
      <w:r>
        <w:t xml:space="preserve">       B</w:t>
      </w:r>
      <w:r>
        <w:rPr>
          <w:rFonts w:ascii="宋体"/>
          <w:szCs w:val="21"/>
        </w:rPr>
        <w:t>.</w:t>
      </w:r>
      <w:r>
        <w:t xml:space="preserve"> </w:t>
      </w:r>
      <w:r>
        <w:rPr>
          <w:position w:val="-24"/>
        </w:rPr>
        <w:object>
          <v:shape id="_x0000_i1061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1" DrawAspect="Content" ObjectID="_1468075759" r:id="rId72">
            <o:LockedField>false</o:LockedField>
          </o:OLEObject>
        </w:object>
      </w:r>
    </w:p>
    <w:p>
      <w:pPr>
        <w:adjustRightInd w:val="0"/>
        <w:snapToGrid w:val="0"/>
        <w:spacing w:line="0" w:lineRule="atLeast"/>
        <w:ind w:firstLine="210" w:firstLineChars="100"/>
      </w:pPr>
      <w:r>
        <w:t>C</w:t>
      </w:r>
      <w:r>
        <w:rPr>
          <w:rFonts w:ascii="宋体"/>
          <w:szCs w:val="21"/>
        </w:rPr>
        <w:t>.</w:t>
      </w:r>
      <w:r>
        <w:t xml:space="preserve"> </w:t>
      </w:r>
      <w:r>
        <w:rPr>
          <w:position w:val="-24"/>
        </w:rPr>
        <w:object>
          <v:shape id="_x0000_i1062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2" DrawAspect="Content" ObjectID="_1468075760" r:id="rId74">
            <o:LockedField>false</o:LockedField>
          </o:OLEObject>
        </w:object>
      </w:r>
      <w:r>
        <w:t xml:space="preserve">       </w:t>
      </w:r>
      <w:r>
        <w:rPr>
          <w:szCs w:val="21"/>
        </w:rPr>
        <w:t>D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position w:val="-24"/>
        </w:rPr>
        <w:object>
          <v:shape id="_x0000_i1063" o:spt="75" type="#_x0000_t75" style="height:31.5pt;width:85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3" DrawAspect="Content" ObjectID="_1468075761" r:id="rId76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2</w:t>
      </w:r>
      <w:r>
        <w:rPr>
          <w:rFonts w:ascii="宋体" w:hAnsi="Courier New"/>
          <w:szCs w:val="21"/>
        </w:rPr>
        <w:t>.</w:t>
      </w:r>
      <w:r>
        <w:rPr>
          <w:szCs w:val="21"/>
        </w:rPr>
        <w:t xml:space="preserve"> [  C  ]</w:t>
      </w:r>
      <w:r>
        <w:rPr>
          <w:rFonts w:hint="eastAsia"/>
          <w:szCs w:val="21"/>
        </w:rPr>
        <w:t>在下面的命题中，错误的是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A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若</w:t>
      </w:r>
      <w:r>
        <w:rPr>
          <w:position w:val="-10"/>
          <w:szCs w:val="21"/>
          <w:lang w:bidi="ar-OM"/>
        </w:rPr>
        <w:object>
          <v:shape id="_x0000_i1064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4" DrawAspect="Content" ObjectID="_1468075762" r:id="rId78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  <w:lang w:bidi="ar-OM"/>
        </w:rPr>
        <w:object>
          <v:shape id="_x0000_i1065" o:spt="75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5" DrawAspect="Content" ObjectID="_1468075763" r:id="rId80">
            <o:LockedField>false</o:LockedField>
          </o:OLEObject>
        </w:object>
      </w:r>
      <w:r>
        <w:rPr>
          <w:position w:val="-10"/>
          <w:szCs w:val="21"/>
          <w:lang w:bidi="ar-OM"/>
        </w:rPr>
        <w:t xml:space="preserve">        </w:t>
      </w:r>
      <w:r>
        <w:rPr>
          <w:szCs w:val="21"/>
        </w:rPr>
        <w:t>B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若</w:t>
      </w:r>
      <w:r>
        <w:rPr>
          <w:position w:val="-10"/>
          <w:szCs w:val="21"/>
          <w:lang w:bidi="ar-OM"/>
        </w:rPr>
        <w:object>
          <v:shape id="_x0000_i1066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6" DrawAspect="Content" ObjectID="_1468075764" r:id="rId82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  <w:lang w:bidi="ar-OM"/>
        </w:rPr>
        <w:object>
          <v:shape id="_x0000_i1067" o:spt="75" type="#_x0000_t75" style="height:18pt;width:55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7" DrawAspect="Content" ObjectID="_1468075765" r:id="rId84">
            <o:LockedField>false</o:LockedField>
          </o:OLEObject>
        </w:object>
      </w:r>
    </w:p>
    <w:p>
      <w:pPr>
        <w:spacing w:line="240" w:lineRule="atLeast"/>
        <w:ind w:firstLine="210" w:firstLineChars="100"/>
        <w:rPr>
          <w:position w:val="-10"/>
          <w:szCs w:val="21"/>
          <w:lang w:bidi="ar-OM"/>
        </w:rPr>
      </w:pPr>
      <w:r>
        <w:rPr>
          <w:szCs w:val="21"/>
        </w:rPr>
        <w:t>C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若</w:t>
      </w:r>
      <w:r>
        <w:rPr>
          <w:position w:val="-10"/>
          <w:szCs w:val="21"/>
          <w:lang w:bidi="ar-OM"/>
        </w:rPr>
        <w:object>
          <v:shape id="_x0000_i1068" o:spt="75" type="#_x0000_t75" style="height:16.5pt;width:49.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8" DrawAspect="Content" ObjectID="_1468075766" r:id="rId86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  <w:lang w:bidi="ar-OM"/>
        </w:rPr>
        <w:object>
          <v:shape id="_x0000_i1069" o:spt="75" type="#_x0000_t75" style="height:18pt;width:64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9" DrawAspect="Content" ObjectID="_1468075767" r:id="rId88">
            <o:LockedField>false</o:LockedField>
          </o:OLEObject>
        </w:object>
      </w:r>
      <w:r>
        <w:rPr>
          <w:position w:val="-10"/>
          <w:szCs w:val="21"/>
          <w:lang w:bidi="ar-OM"/>
        </w:rPr>
        <w:t xml:space="preserve">   </w:t>
      </w:r>
    </w:p>
    <w:p>
      <w:pPr>
        <w:spacing w:line="0" w:lineRule="atLeast"/>
        <w:ind w:firstLine="210" w:firstLineChars="100"/>
        <w:rPr>
          <w:szCs w:val="21"/>
        </w:rPr>
      </w:pPr>
      <w:r>
        <w:rPr>
          <w:szCs w:val="21"/>
        </w:rPr>
        <w:t>D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若</w:t>
      </w:r>
      <w:r>
        <w:rPr>
          <w:position w:val="-4"/>
        </w:rPr>
        <w:object>
          <v:shape id="_x0000_i1070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0" DrawAspect="Content" ObjectID="_1468075768" r:id="rId90">
            <o:LockedField>false</o:LockedField>
          </o:OLEObject>
        </w:object>
      </w:r>
      <w:r>
        <w:rPr>
          <w:rFonts w:hint="eastAsia"/>
          <w:szCs w:val="21"/>
        </w:rPr>
        <w:t>服从区间</w:t>
      </w:r>
      <w:r>
        <w:rPr>
          <w:position w:val="-10"/>
          <w:szCs w:val="21"/>
          <w:lang w:bidi="ar-OM"/>
        </w:rPr>
        <w:object>
          <v:shape id="_x0000_i107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1" DrawAspect="Content" ObjectID="_1468075769" r:id="rId92">
            <o:LockedField>false</o:LockedField>
          </o:OLEObject>
        </w:object>
      </w:r>
      <w:r>
        <w:rPr>
          <w:rFonts w:hint="eastAsia"/>
          <w:szCs w:val="21"/>
        </w:rPr>
        <w:t>上的均匀分布，则</w:t>
      </w:r>
      <w:r>
        <w:rPr>
          <w:position w:val="-22"/>
          <w:szCs w:val="21"/>
          <w:lang w:bidi="ar-OM"/>
        </w:rPr>
        <w:object>
          <v:shape id="_x0000_i1072" o:spt="75" type="#_x0000_t75" style="height:28.5pt;width:89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2" DrawAspect="Content" ObjectID="_1468075770" r:id="rId94">
            <o:LockedField>false</o:LockedField>
          </o:OLEObject>
        </w:object>
      </w:r>
    </w:p>
    <w:p>
      <w:pPr>
        <w:rPr>
          <w:szCs w:val="21"/>
        </w:rPr>
      </w:pPr>
      <w:r>
        <w:rPr>
          <w:rFonts w:ascii="宋体" w:hAnsi="Courier New"/>
          <w:szCs w:val="21"/>
        </w:rPr>
        <w:t>3.</w:t>
      </w:r>
      <w:r>
        <w:rPr>
          <w:szCs w:val="21"/>
        </w:rPr>
        <w:t xml:space="preserve">[  B  ] </w:t>
      </w:r>
      <w:r>
        <w:rPr>
          <w:rFonts w:hint="eastAsia" w:ascii="宋体" w:hAnsi="Courier New"/>
          <w:szCs w:val="21"/>
        </w:rPr>
        <w:t>若随机向量</w:t>
      </w:r>
      <w:r>
        <w:rPr>
          <w:rFonts w:hint="eastAsia" w:ascii="宋体" w:hAnsi="宋体"/>
          <w:position w:val="-10"/>
          <w:sz w:val="18"/>
          <w:szCs w:val="18"/>
        </w:rPr>
        <w:object>
          <v:shape id="_x0000_i1073" o:spt="75" type="#_x0000_t75" style="height:16.5pt;width:33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3" DrawAspect="Content" ObjectID="_1468075771" r:id="rId96">
            <o:LockedField>false</o:LockedField>
          </o:OLEObject>
        </w:object>
      </w:r>
      <w:r>
        <w:rPr>
          <w:rFonts w:hint="eastAsia" w:ascii="宋体" w:hAnsi="Courier New"/>
          <w:szCs w:val="21"/>
        </w:rPr>
        <w:t>服从二维正态分布，则下面的命题中正确的是</w:t>
      </w:r>
    </w:p>
    <w:p>
      <w:pPr>
        <w:spacing w:line="0" w:lineRule="atLeast"/>
        <w:ind w:firstLine="210" w:firstLineChars="100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①</w:t>
      </w:r>
      <w:r>
        <w:rPr>
          <w:position w:val="-10"/>
        </w:rPr>
        <w:object>
          <v:shape id="_x0000_i1074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4" DrawAspect="Content" ObjectID="_1468075772" r:id="rId98">
            <o:LockedField>false</o:LockedField>
          </o:OLEObject>
        </w:object>
      </w:r>
      <w:r>
        <w:rPr>
          <w:rFonts w:hint="eastAsia" w:ascii="宋体" w:hAnsi="Courier New"/>
          <w:szCs w:val="21"/>
        </w:rPr>
        <w:t>一定相互独立；</w:t>
      </w:r>
      <w:r>
        <w:rPr>
          <w:rFonts w:ascii="宋体" w:hAnsi="Courier New"/>
          <w:szCs w:val="21"/>
        </w:rPr>
        <w:t xml:space="preserve"> </w:t>
      </w:r>
      <w:r>
        <w:rPr>
          <w:rFonts w:hint="eastAsia" w:ascii="宋体" w:hAnsi="Courier New"/>
          <w:szCs w:val="21"/>
        </w:rPr>
        <w:t>②</w:t>
      </w:r>
      <w:r>
        <w:rPr>
          <w:rFonts w:ascii="宋体" w:hAnsi="Courier New"/>
          <w:szCs w:val="21"/>
        </w:rPr>
        <w:t xml:space="preserve"> </w:t>
      </w:r>
      <w:r>
        <w:rPr>
          <w:rFonts w:hint="eastAsia" w:ascii="宋体" w:hAnsi="Courier New"/>
          <w:szCs w:val="21"/>
        </w:rPr>
        <w:t>若</w:t>
      </w:r>
      <w:r>
        <w:rPr>
          <w:position w:val="-12"/>
        </w:rPr>
        <w:object>
          <v:shape id="_x0000_i1075" o:spt="75" type="#_x0000_t75" style="height:18.75pt;width:39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5" DrawAspect="Content" ObjectID="_1468075773" r:id="rId100">
            <o:LockedField>false</o:LockedField>
          </o:OLEObject>
        </w:object>
      </w:r>
      <w:r>
        <w:rPr>
          <w:rFonts w:hint="eastAsia" w:ascii="宋体" w:hAnsi="Courier New"/>
          <w:szCs w:val="21"/>
        </w:rPr>
        <w:t>，则</w:t>
      </w:r>
      <w:r>
        <w:rPr>
          <w:position w:val="-10"/>
        </w:rPr>
        <w:object>
          <v:shape id="_x0000_i1076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6" DrawAspect="Content" ObjectID="_1468075774" r:id="rId102">
            <o:LockedField>false</o:LockedField>
          </o:OLEObject>
        </w:object>
      </w:r>
      <w:r>
        <w:rPr>
          <w:rFonts w:hint="eastAsia" w:ascii="宋体" w:hAnsi="Courier New"/>
          <w:szCs w:val="21"/>
        </w:rPr>
        <w:t>一定相互独立；</w:t>
      </w:r>
    </w:p>
    <w:p>
      <w:pPr>
        <w:ind w:firstLine="210" w:firstLineChars="100"/>
        <w:rPr>
          <w:rFonts w:ascii="宋体"/>
          <w:color w:val="FF0000"/>
          <w:sz w:val="24"/>
        </w:rPr>
      </w:pPr>
      <w:r>
        <w:rPr>
          <w:rFonts w:hint="eastAsia" w:ascii="宋体" w:hAnsi="Courier New"/>
          <w:szCs w:val="21"/>
        </w:rPr>
        <w:t>③</w:t>
      </w:r>
      <w:r>
        <w:rPr>
          <w:position w:val="-4"/>
        </w:rPr>
        <w:object>
          <v:shape id="_x0000_i1077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77" DrawAspect="Content" ObjectID="_1468075775" r:id="rId104">
            <o:LockedField>false</o:LockedField>
          </o:OLEObject>
        </w:object>
      </w:r>
      <w:r>
        <w:rPr>
          <w:rFonts w:hint="eastAsia" w:hAnsi="宋体"/>
        </w:rPr>
        <w:t>与</w:t>
      </w:r>
      <w:r>
        <w:rPr>
          <w:position w:val="-4"/>
        </w:rPr>
        <w:object>
          <v:shape id="_x0000_i1078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78" DrawAspect="Content" ObjectID="_1468075776" r:id="rId105">
            <o:LockedField>false</o:LockedField>
          </o:OLEObject>
        </w:object>
      </w:r>
      <w:r>
        <w:rPr>
          <w:rFonts w:hint="eastAsia" w:ascii="宋体" w:hAnsi="Courier New"/>
          <w:szCs w:val="21"/>
        </w:rPr>
        <w:t>都服从一维正态分布；④若</w:t>
      </w:r>
      <w:r>
        <w:rPr>
          <w:position w:val="-10"/>
        </w:rPr>
        <w:object>
          <v:shape id="_x0000_i1079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9" DrawAspect="Content" ObjectID="_1468075777" r:id="rId106">
            <o:LockedField>false</o:LockedField>
          </o:OLEObject>
        </w:object>
      </w:r>
      <w:r>
        <w:rPr>
          <w:rFonts w:hint="eastAsia" w:ascii="宋体" w:hAnsi="Courier New"/>
          <w:szCs w:val="21"/>
        </w:rPr>
        <w:t>相互独立，则</w:t>
      </w:r>
      <w:r>
        <w:rPr>
          <w:position w:val="-10"/>
        </w:rPr>
        <w:object>
          <v:shape id="_x0000_i1080" o:spt="75" type="#_x0000_t75" style="height:16.5pt;width:66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0" DrawAspect="Content" ObjectID="_1468075778" r:id="rId108">
            <o:LockedField>false</o:LockedField>
          </o:OLEObject>
        </w:object>
      </w:r>
      <w:r>
        <w:rPr>
          <w:rFonts w:ascii="宋体"/>
          <w:sz w:val="24"/>
        </w:rPr>
        <w:t>.</w:t>
      </w:r>
      <w:r>
        <w:rPr>
          <w:rFonts w:ascii="宋体"/>
          <w:color w:val="FF0000"/>
          <w:sz w:val="24"/>
        </w:rPr>
        <w:t xml:space="preserve"> </w:t>
      </w:r>
    </w:p>
    <w:p>
      <w:pPr>
        <w:spacing w:line="360" w:lineRule="auto"/>
        <w:ind w:firstLine="120" w:firstLineChars="50"/>
        <w:rPr>
          <w:sz w:val="24"/>
        </w:rPr>
      </w:pPr>
      <w:r>
        <w:rPr>
          <w:sz w:val="24"/>
        </w:rPr>
        <w:t>A</w:t>
      </w:r>
      <w:r>
        <w:rPr>
          <w:rFonts w:ascii="宋体"/>
          <w:szCs w:val="21"/>
        </w:rPr>
        <w:t>.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③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④</w:t>
      </w:r>
      <w:r>
        <w:rPr>
          <w:sz w:val="24"/>
        </w:rPr>
        <w:tab/>
      </w:r>
      <w:r>
        <w:rPr>
          <w:sz w:val="24"/>
        </w:rPr>
        <w:t xml:space="preserve">   B</w:t>
      </w:r>
      <w:r>
        <w:rPr>
          <w:rFonts w:ascii="宋体"/>
          <w:szCs w:val="21"/>
        </w:rPr>
        <w:t>.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③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④</w:t>
      </w:r>
      <w:r>
        <w:rPr>
          <w:sz w:val="24"/>
        </w:rPr>
        <w:t xml:space="preserve">      C</w:t>
      </w:r>
      <w:r>
        <w:rPr>
          <w:rFonts w:ascii="宋体"/>
          <w:szCs w:val="21"/>
        </w:rPr>
        <w:t>.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③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④</w:t>
      </w:r>
      <w:r>
        <w:rPr>
          <w:sz w:val="24"/>
        </w:rPr>
        <w:tab/>
      </w:r>
      <w:r>
        <w:rPr>
          <w:sz w:val="24"/>
        </w:rPr>
        <w:t xml:space="preserve">  D</w:t>
      </w:r>
      <w:r>
        <w:rPr>
          <w:rFonts w:ascii="宋体"/>
          <w:szCs w:val="21"/>
        </w:rPr>
        <w:t>.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 xml:space="preserve"> </w:t>
      </w:r>
      <w:r>
        <w:rPr>
          <w:rFonts w:hint="eastAsia" w:ascii="宋体" w:hAnsi="宋体" w:cs="宋体"/>
          <w:sz w:val="24"/>
        </w:rPr>
        <w:t>④</w:t>
      </w:r>
    </w:p>
    <w:p>
      <w:pPr>
        <w:spacing w:line="240" w:lineRule="atLeast"/>
        <w:ind w:left="210" w:hanging="210" w:hangingChars="100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[  C  ]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12"/>
          <w:szCs w:val="21"/>
        </w:rPr>
        <w:object>
          <v:shape id="_x0000_i1081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1" DrawAspect="Content" ObjectID="_1468075779" r:id="rId110">
            <o:LockedField>false</o:LockedField>
          </o:OLEObject>
        </w:object>
      </w:r>
      <w:r>
        <w:rPr>
          <w:rFonts w:hint="eastAsia" w:ascii="宋体" w:hAnsi="宋体"/>
          <w:szCs w:val="21"/>
        </w:rPr>
        <w:t>为总体</w:t>
      </w:r>
      <w:r>
        <w:rPr>
          <w:rFonts w:hint="eastAsia" w:ascii="宋体" w:hAnsi="宋体"/>
          <w:position w:val="-10"/>
          <w:szCs w:val="21"/>
        </w:rPr>
        <w:object>
          <v:shape id="_x0000_i1082" o:spt="75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2" DrawAspect="Content" ObjectID="_1468075780" r:id="rId112">
            <o:LockedField>false</o:LockedField>
          </o:OLEObject>
        </w:object>
      </w:r>
      <w:r>
        <w:rPr>
          <w:szCs w:val="21"/>
        </w:rPr>
        <w:t>(</w:t>
      </w:r>
      <w:r>
        <w:rPr>
          <w:position w:val="-10"/>
          <w:szCs w:val="21"/>
        </w:rPr>
        <w:object>
          <v:shape id="_x0000_i1083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3" DrawAspect="Content" ObjectID="_1468075781" r:id="rId114">
            <o:LockedField>false</o:LockedField>
          </o:OLEObject>
        </w:object>
      </w:r>
      <w:r>
        <w:rPr>
          <w:rFonts w:hint="eastAsia" w:hAnsi="宋体"/>
          <w:szCs w:val="21"/>
        </w:rPr>
        <w:t>已知</w:t>
      </w:r>
      <w:r>
        <w:rPr>
          <w:szCs w:val="21"/>
        </w:rPr>
        <w:t>)</w:t>
      </w:r>
      <w:r>
        <w:rPr>
          <w:rFonts w:hint="eastAsia" w:ascii="宋体" w:hAnsi="宋体"/>
          <w:szCs w:val="21"/>
        </w:rPr>
        <w:t>的一个样本，</w:t>
      </w:r>
      <w:r>
        <w:rPr>
          <w:rFonts w:hint="eastAsia" w:ascii="宋体" w:hAnsi="宋体"/>
          <w:position w:val="-4"/>
          <w:szCs w:val="21"/>
        </w:rPr>
        <w:object>
          <v:shape id="_x0000_i1084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4" DrawAspect="Content" ObjectID="_1468075782" r:id="rId116">
            <o:LockedField>false</o:LockedField>
          </o:OLEObject>
        </w:object>
      </w:r>
      <w:r>
        <w:rPr>
          <w:rFonts w:hint="eastAsia" w:ascii="宋体" w:hAnsi="宋体"/>
          <w:szCs w:val="21"/>
        </w:rPr>
        <w:t>为样本均值，则在总体方差</w:t>
      </w:r>
      <w:r>
        <w:rPr>
          <w:rFonts w:hint="eastAsia" w:ascii="宋体" w:hAnsi="宋体"/>
          <w:position w:val="-6"/>
          <w:szCs w:val="21"/>
        </w:rPr>
        <w:object>
          <v:shape id="_x0000_i1085" o:spt="75" type="#_x0000_t75" style="height:16.5pt;width:16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5" DrawAspect="Content" ObjectID="_1468075783" r:id="rId118">
            <o:LockedField>false</o:LockedField>
          </o:OLEObject>
        </w:object>
      </w:r>
      <w:r>
        <w:rPr>
          <w:rFonts w:hint="eastAsia" w:ascii="宋体" w:hAnsi="宋体"/>
          <w:szCs w:val="21"/>
        </w:rPr>
        <w:t>的下列估计量中，为无偏估计量的是</w:t>
      </w:r>
    </w:p>
    <w:p>
      <w:pPr>
        <w:spacing w:line="0" w:lineRule="atLeast"/>
        <w:ind w:firstLine="210" w:firstLineChars="100"/>
        <w:rPr>
          <w:rFonts w:ascii="宋体"/>
          <w:szCs w:val="21"/>
        </w:rPr>
      </w:pPr>
      <w:r>
        <w:rPr>
          <w:szCs w:val="21"/>
        </w:rPr>
        <w:t>A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 w:ascii="宋体" w:hAnsi="宋体"/>
          <w:position w:val="-28"/>
          <w:szCs w:val="21"/>
        </w:rPr>
        <w:object>
          <v:shape id="_x0000_i1086" o:spt="75" type="#_x0000_t75" style="height:34.5pt;width:100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6" DrawAspect="Content" ObjectID="_1468075784" r:id="rId120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 </w:t>
      </w:r>
      <w:r>
        <w:rPr>
          <w:szCs w:val="21"/>
        </w:rPr>
        <w:t>B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position w:val="-28"/>
          <w:szCs w:val="21"/>
        </w:rPr>
        <w:object>
          <v:shape id="_x0000_i1087" o:spt="75" type="#_x0000_t75" style="height:34.5pt;width:111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7" DrawAspect="Content" ObjectID="_1468075785" r:id="rId122">
            <o:LockedField>false</o:LockedField>
          </o:OLEObject>
        </w:object>
      </w:r>
    </w:p>
    <w:p>
      <w:pPr>
        <w:spacing w:line="0" w:lineRule="atLeast"/>
        <w:ind w:firstLine="210" w:firstLineChars="100"/>
        <w:rPr>
          <w:rFonts w:ascii="宋体"/>
          <w:szCs w:val="21"/>
        </w:rPr>
      </w:pPr>
      <w:r>
        <w:rPr>
          <w:szCs w:val="21"/>
        </w:rPr>
        <w:t>C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 w:ascii="宋体" w:hAnsi="宋体"/>
          <w:position w:val="-28"/>
          <w:szCs w:val="21"/>
        </w:rPr>
        <w:object>
          <v:shape id="_x0000_i1088" o:spt="75" type="#_x0000_t75" style="height:34.5pt;width:97.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8" DrawAspect="Content" ObjectID="_1468075786" r:id="rId124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  </w:t>
      </w:r>
      <w:r>
        <w:rPr>
          <w:szCs w:val="21"/>
        </w:rPr>
        <w:t>D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 w:ascii="宋体" w:hAnsi="宋体"/>
          <w:position w:val="-28"/>
          <w:szCs w:val="21"/>
        </w:rPr>
        <w:object>
          <v:shape id="_x0000_i1089" o:spt="75" type="#_x0000_t75" style="height:34.5pt;width:11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9" DrawAspect="Content" ObjectID="_1468075787" r:id="rId126">
            <o:LockedField>false</o:LockedField>
          </o:OLEObject>
        </w:objec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5. </w:t>
      </w:r>
      <w:r>
        <w:rPr>
          <w:szCs w:val="21"/>
        </w:rPr>
        <w:t xml:space="preserve">[  </w:t>
      </w:r>
      <w:r>
        <w:rPr>
          <w:rFonts w:hint="eastAsia"/>
          <w:szCs w:val="21"/>
        </w:rPr>
        <w:t xml:space="preserve">B </w:t>
      </w:r>
      <w:r>
        <w:rPr>
          <w:szCs w:val="21"/>
        </w:rPr>
        <w:t xml:space="preserve"> ]</w:t>
      </w:r>
      <w:r>
        <w:rPr>
          <w:rFonts w:hint="eastAsia" w:ascii="宋体" w:hAnsi="宋体"/>
          <w:szCs w:val="21"/>
        </w:rPr>
        <w:t>设随机变量</w:t>
      </w:r>
      <w:r>
        <w:rPr>
          <w:rFonts w:hint="eastAsia" w:ascii="宋体" w:hAnsi="宋体"/>
          <w:position w:val="-12"/>
          <w:szCs w:val="21"/>
        </w:rPr>
        <w:object>
          <v:shape id="_x0000_i1090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90" DrawAspect="Content" ObjectID="_1468075788" r:id="rId128">
            <o:LockedField>false</o:LockedField>
          </o:OLEObject>
        </w:object>
      </w:r>
      <w:r>
        <w:rPr>
          <w:rFonts w:hint="eastAsia" w:ascii="宋体" w:hAnsi="宋体"/>
          <w:szCs w:val="21"/>
        </w:rPr>
        <w:t>独立同分布，且方差为</w:t>
      </w:r>
      <w:r>
        <w:rPr>
          <w:rFonts w:hint="eastAsia" w:ascii="宋体" w:hAnsi="宋体"/>
          <w:position w:val="-6"/>
          <w:szCs w:val="21"/>
        </w:rPr>
        <w:object>
          <v:shape id="_x0000_i1091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1" DrawAspect="Content" ObjectID="_1468075789" r:id="rId129">
            <o:LockedField>false</o:LockedField>
          </o:OLEObject>
        </w:object>
      </w:r>
      <w:r>
        <w:rPr>
          <w:rFonts w:ascii="宋体"/>
          <w:b/>
          <w:bCs/>
          <w:szCs w:val="21"/>
        </w:rPr>
        <w:t>.</w:t>
      </w:r>
      <w:r>
        <w:rPr>
          <w:rFonts w:hint="eastAsia" w:ascii="宋体" w:hAnsi="宋体"/>
          <w:szCs w:val="21"/>
        </w:rPr>
        <w:t>令</w:t>
      </w:r>
      <w:r>
        <w:rPr>
          <w:rFonts w:hint="eastAsia" w:ascii="宋体" w:hAnsi="宋体"/>
          <w:position w:val="-28"/>
          <w:szCs w:val="21"/>
        </w:rPr>
        <w:object>
          <v:shape id="_x0000_i1092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2" DrawAspect="Content" ObjectID="_1468075790" r:id="rId131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</w:p>
    <w:p>
      <w:pPr>
        <w:spacing w:line="0" w:lineRule="atLeast"/>
        <w:ind w:firstLine="210" w:firstLineChars="100"/>
        <w:rPr>
          <w:rFonts w:ascii="宋体"/>
          <w:szCs w:val="21"/>
        </w:rPr>
      </w:pPr>
      <w:r>
        <w:rPr>
          <w:szCs w:val="21"/>
        </w:rPr>
        <w:t>A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position w:val="-12"/>
          <w:szCs w:val="21"/>
        </w:rPr>
        <w:t xml:space="preserve"> </w:t>
      </w:r>
      <w:r>
        <w:rPr>
          <w:rFonts w:hint="eastAsia" w:ascii="宋体" w:hAnsi="宋体"/>
          <w:position w:val="-12"/>
          <w:szCs w:val="21"/>
        </w:rPr>
        <w:object>
          <v:shape id="_x0000_i1093" o:spt="75" type="#_x0000_t75" style="height:22.5pt;width:94.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3" DrawAspect="Content" ObjectID="_1468075791" r:id="rId133">
            <o:LockedField>false</o:LockedField>
          </o:OLEObject>
        </w:object>
      </w:r>
      <w:r>
        <w:rPr>
          <w:rFonts w:ascii="宋体" w:hAnsi="宋体"/>
          <w:position w:val="-10"/>
          <w:szCs w:val="21"/>
        </w:rPr>
        <w:t xml:space="preserve">            </w:t>
      </w:r>
      <w:r>
        <w:rPr>
          <w:szCs w:val="21"/>
        </w:rPr>
        <w:t>B</w:t>
      </w:r>
      <w:r>
        <w:rPr>
          <w:rFonts w:ascii="宋体"/>
          <w:szCs w:val="21"/>
        </w:rPr>
        <w:t xml:space="preserve">. </w:t>
      </w:r>
      <w:r>
        <w:rPr>
          <w:rFonts w:hint="eastAsia" w:ascii="宋体" w:hAnsi="宋体"/>
          <w:position w:val="-24"/>
          <w:szCs w:val="21"/>
        </w:rPr>
        <w:object>
          <v:shape id="_x0000_i1094" o:spt="75" type="#_x0000_t75" style="height:37.5pt;width:99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4" DrawAspect="Content" ObjectID="_1468075792" r:id="rId135">
            <o:LockedField>false</o:LockedField>
          </o:OLEObject>
        </w:object>
      </w:r>
    </w:p>
    <w:p>
      <w:pPr>
        <w:spacing w:line="0" w:lineRule="atLeast"/>
        <w:ind w:firstLine="210" w:firstLineChars="100"/>
        <w:rPr>
          <w:rFonts w:ascii="宋体"/>
          <w:b/>
          <w:bCs/>
          <w:szCs w:val="21"/>
        </w:rPr>
      </w:pPr>
      <w:r>
        <w:rPr>
          <w:szCs w:val="21"/>
        </w:rPr>
        <w:t>C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position w:val="-24"/>
          <w:szCs w:val="21"/>
        </w:rPr>
        <w:t xml:space="preserve"> </w:t>
      </w:r>
      <w:r>
        <w:rPr>
          <w:rFonts w:hint="eastAsia" w:ascii="宋体" w:hAnsi="宋体"/>
          <w:position w:val="-24"/>
          <w:szCs w:val="21"/>
        </w:rPr>
        <w:object>
          <v:shape id="_x0000_i1095" o:spt="75" type="#_x0000_t75" style="height:37.5pt;width:124.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5" DrawAspect="Content" ObjectID="_1468075793" r:id="rId137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szCs w:val="21"/>
        </w:rPr>
        <w:t>D</w:t>
      </w:r>
      <w:r>
        <w:rPr>
          <w:rFonts w:ascii="宋体"/>
          <w:szCs w:val="21"/>
        </w:rPr>
        <w:t>.</w:t>
      </w:r>
      <w:r>
        <w:rPr>
          <w:rFonts w:ascii="宋体"/>
          <w:b/>
          <w:bCs/>
          <w:szCs w:val="21"/>
        </w:rPr>
        <w:t xml:space="preserve"> </w:t>
      </w:r>
      <w:r>
        <w:rPr>
          <w:rFonts w:hint="eastAsia" w:ascii="宋体" w:hAnsi="宋体"/>
          <w:position w:val="-24"/>
          <w:szCs w:val="21"/>
        </w:rPr>
        <w:object>
          <v:shape id="_x0000_i1096" o:spt="75" type="#_x0000_t75" style="height:37.5pt;width:128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6" DrawAspect="Content" ObjectID="_1468075794" r:id="rId139">
            <o:LockedField>false</o:LockedField>
          </o:OLEObject>
        </w:object>
      </w:r>
    </w:p>
    <w:p>
      <w:pPr>
        <w:rPr>
          <w:rFonts w:ascii="宋体"/>
          <w:b/>
          <w:bCs/>
          <w:sz w:val="18"/>
          <w:szCs w:val="18"/>
        </w:rPr>
      </w:pPr>
      <w:r>
        <w:t>6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>
        <w:rPr>
          <w:szCs w:val="21"/>
        </w:rPr>
        <w:t>[  B  ]</w:t>
      </w:r>
      <w:r>
        <w:rPr>
          <w:rFonts w:hint="eastAsia" w:ascii="宋体" w:hAnsi="宋体"/>
          <w:szCs w:val="21"/>
        </w:rPr>
        <w:t>设总体</w:t>
      </w:r>
      <w:r>
        <w:rPr>
          <w:rFonts w:hint="eastAsia" w:ascii="宋体" w:hAnsi="宋体"/>
          <w:position w:val="-12"/>
          <w:szCs w:val="21"/>
        </w:rPr>
        <w:object>
          <v:shape id="_x0000_i1097" o:spt="75" type="#_x0000_t75" style="height:19.5pt;width:73.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7" DrawAspect="Content" ObjectID="_1468075795" r:id="rId14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2"/>
          <w:szCs w:val="21"/>
        </w:rPr>
        <w:object>
          <v:shape id="_x0000_i1098" o:spt="75" type="#_x0000_t75" style="height:19.5pt;width:16.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8" DrawAspect="Content" ObjectID="_1468075796" r:id="rId143">
            <o:LockedField>false</o:LockedField>
          </o:OLEObject>
        </w:object>
      </w:r>
      <w:r>
        <w:rPr>
          <w:rFonts w:hint="eastAsia" w:ascii="宋体" w:hAnsi="宋体"/>
          <w:szCs w:val="21"/>
        </w:rPr>
        <w:t>已知，</w:t>
      </w:r>
      <w:r>
        <w:rPr>
          <w:rFonts w:hint="eastAsia" w:ascii="宋体" w:hAnsi="宋体"/>
          <w:position w:val="-12"/>
          <w:szCs w:val="21"/>
        </w:rPr>
        <w:object>
          <v:shape id="_x0000_i1099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9" DrawAspect="Content" ObjectID="_1468075797" r:id="rId145">
            <o:LockedField>false</o:LockedField>
          </o:OLEObject>
        </w:object>
      </w:r>
      <w:r>
        <w:rPr>
          <w:rFonts w:hint="eastAsia" w:ascii="宋体" w:hAnsi="宋体"/>
          <w:szCs w:val="21"/>
        </w:rPr>
        <w:t>为来自总体的样本，假设检验</w:t>
      </w:r>
      <w:r>
        <w:rPr>
          <w:rFonts w:hint="eastAsia" w:ascii="宋体" w:hAnsi="宋体"/>
          <w:position w:val="-12"/>
          <w:szCs w:val="21"/>
        </w:rPr>
        <w:object>
          <v:shape id="_x0000_i1100" o:spt="75" type="#_x0000_t75" style="height:18pt;width:121.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0" DrawAspect="Content" ObjectID="_1468075798" r:id="rId147">
            <o:LockedField>false</o:LockedField>
          </o:OLEObject>
        </w:object>
      </w:r>
      <w:r>
        <w:rPr>
          <w:rFonts w:hint="eastAsia" w:ascii="宋体" w:hAnsi="宋体"/>
          <w:szCs w:val="21"/>
        </w:rPr>
        <w:t>，显著性水平为</w:t>
      </w:r>
      <w:r>
        <w:rPr>
          <w:rFonts w:hint="eastAsia" w:ascii="宋体" w:hAnsi="宋体"/>
          <w:position w:val="-6"/>
          <w:szCs w:val="21"/>
        </w:rPr>
        <w:object>
          <v:shape id="_x0000_i1101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1" DrawAspect="Content" ObjectID="_1468075799" r:id="rId149">
            <o:LockedField>false</o:LockedField>
          </o:OLEObject>
        </w:object>
      </w:r>
      <w:r>
        <w:rPr>
          <w:rFonts w:hint="eastAsia" w:ascii="宋体" w:hAnsi="宋体"/>
          <w:szCs w:val="21"/>
        </w:rPr>
        <w:t>的拒绝域是</w:t>
      </w:r>
      <w:r>
        <w:rPr>
          <w:rFonts w:ascii="宋体" w:hAnsi="宋体"/>
          <w:sz w:val="18"/>
          <w:szCs w:val="18"/>
        </w:rPr>
        <w:t xml:space="preserve"> </w:t>
      </w:r>
    </w:p>
    <w:p>
      <w:pPr>
        <w:spacing w:line="0" w:lineRule="atLeast"/>
        <w:ind w:firstLine="283" w:firstLineChars="135"/>
        <w:rPr>
          <w:rFonts w:ascii="宋体" w:hAnsi="宋体"/>
          <w:sz w:val="18"/>
          <w:szCs w:val="18"/>
        </w:rPr>
      </w:pPr>
      <w:r>
        <w:t>A</w:t>
      </w:r>
      <w:r>
        <w:rPr>
          <w:rFonts w:ascii="宋体"/>
          <w:szCs w:val="21"/>
        </w:rPr>
        <w:t>.</w:t>
      </w:r>
      <w:r>
        <w:rPr>
          <w:rFonts w:ascii="宋体" w:hAnsi="宋体"/>
          <w:position w:val="-12"/>
          <w:sz w:val="18"/>
          <w:szCs w:val="18"/>
        </w:rPr>
        <w:t xml:space="preserve"> </w:t>
      </w:r>
      <w:r>
        <w:rPr>
          <w:rFonts w:hint="eastAsia" w:ascii="宋体" w:hAnsi="宋体"/>
          <w:position w:val="-32"/>
          <w:sz w:val="18"/>
          <w:szCs w:val="18"/>
        </w:rPr>
        <w:object>
          <v:shape id="_x0000_i1102" o:spt="75" type="#_x0000_t75" style="height:37.5pt;width:69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02" DrawAspect="Content" ObjectID="_1468075800" r:id="rId151">
            <o:LockedField>false</o:LockedField>
          </o:OLEObject>
        </w:object>
      </w:r>
      <w:r>
        <w:rPr>
          <w:rFonts w:ascii="宋体" w:hAnsi="宋体"/>
          <w:sz w:val="18"/>
          <w:szCs w:val="18"/>
        </w:rPr>
        <w:t xml:space="preserve">                    </w:t>
      </w:r>
      <w:r>
        <w:t>B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position w:val="-32"/>
          <w:sz w:val="18"/>
          <w:szCs w:val="18"/>
        </w:rPr>
        <w:object>
          <v:shape id="_x0000_i1103" o:spt="75" type="#_x0000_t75" style="height:37.5pt;width:61.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3" DrawAspect="Content" ObjectID="_1468075801" r:id="rId153">
            <o:LockedField>false</o:LockedField>
          </o:OLEObject>
        </w:object>
      </w:r>
      <w:r>
        <w:rPr>
          <w:rFonts w:ascii="宋体" w:hAnsi="宋体"/>
          <w:sz w:val="18"/>
          <w:szCs w:val="18"/>
        </w:rPr>
        <w:t xml:space="preserve">  </w:t>
      </w:r>
    </w:p>
    <w:p>
      <w:pPr>
        <w:spacing w:line="0" w:lineRule="atLeast"/>
        <w:ind w:firstLine="283" w:firstLineChars="135"/>
        <w:rPr>
          <w:rFonts w:ascii="宋体"/>
          <w:b/>
          <w:bCs/>
          <w:sz w:val="18"/>
          <w:szCs w:val="18"/>
        </w:rPr>
      </w:pPr>
      <w:r>
        <w:t>C</w:t>
      </w:r>
      <w:r>
        <w:rPr>
          <w:rFonts w:ascii="宋体"/>
          <w:szCs w:val="21"/>
        </w:rPr>
        <w:t>.</w:t>
      </w:r>
      <w:r>
        <w:t xml:space="preserve"> </w:t>
      </w:r>
      <w:bookmarkStart w:id="0" w:name="OLE_LINK1"/>
      <w:r>
        <w:rPr>
          <w:rFonts w:hint="eastAsia" w:ascii="宋体" w:hAnsi="宋体"/>
          <w:position w:val="-32"/>
          <w:sz w:val="18"/>
          <w:szCs w:val="18"/>
        </w:rPr>
        <w:object>
          <v:shape id="_x0000_i1104" o:spt="75" type="#_x0000_t75" style="height:37.5pt;width:76.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4" DrawAspect="Content" ObjectID="_1468075802" r:id="rId155">
            <o:LockedField>false</o:LockedField>
          </o:OLEObject>
        </w:object>
      </w:r>
      <w:bookmarkEnd w:id="0"/>
      <w:r>
        <w:rPr>
          <w:rFonts w:ascii="宋体" w:hAnsi="宋体"/>
          <w:sz w:val="18"/>
          <w:szCs w:val="18"/>
        </w:rPr>
        <w:t xml:space="preserve">                  </w:t>
      </w:r>
      <w:r>
        <w:rPr>
          <w:szCs w:val="21"/>
        </w:rPr>
        <w:t>D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 w:ascii="宋体" w:hAnsi="宋体"/>
          <w:position w:val="-32"/>
          <w:sz w:val="18"/>
          <w:szCs w:val="18"/>
        </w:rPr>
        <w:object>
          <v:shape id="_x0000_i1105" o:spt="75" type="#_x0000_t75" style="height:37.5pt;width:70.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5" DrawAspect="Content" ObjectID="_1468075803" r:id="rId157">
            <o:LockedField>false</o:LockedField>
          </o:OLEObject>
        </w:object>
      </w:r>
    </w:p>
    <w:p>
      <w:pPr>
        <w:spacing w:line="240" w:lineRule="atLeast"/>
        <w:rPr>
          <w:rFonts w:ascii="宋体"/>
          <w:szCs w:val="21"/>
        </w:rPr>
      </w:pPr>
      <w:r>
        <w:pict>
          <v:group id="_x0000_s1055" o:spid="_x0000_s1055" o:spt="203" style="position:absolute;left:0pt;margin-left:-100.25pt;margin-top:-4.95pt;height:627.65pt;width:90.75pt;z-index:1024;mso-width-relative:page;mso-height-relative:page;" coordsize="11525,79710">
            <o:lock v:ext="edit"/>
            <v:shape id="Text Box 29" o:spid="_x0000_s1056" o:spt="202" type="#_x0000_t202" style="position:absolute;left:1809;top:42957;height:32576;width:4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57" o:spt="203" style="position:absolute;left:0;top:0;height:79710;width:11525;" coordsize="11525,79710">
              <o:lock v:ext="edit"/>
              <v:shape id="Text Box 45" o:spid="_x0000_s1058" o:spt="202" type="#_x0000_t202" style="position:absolute;left:8953;top:26384;height:25009;width:2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layout-flow:vertical-ideographic;">
                  <w:txbxContent>
                    <w:p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59" o:spt="203" style="position:absolute;left:0;top:0;height:79710;width:11525;" coordsize="11525,79710">
                <o:lock v:ext="edit"/>
                <v:group id="Group 39" o:spid="_x0000_s1060" o:spt="203" style="position:absolute;left:95;top:11620;height:9380;width:9144;" coordorigin="675,1953" coordsize="1440,1404">
                  <o:lock v:ext="edit"/>
                  <v:group id="Group 18" o:spid="_x0000_s1061" o:spt="203" style="position:absolute;left:675;top:1953;height:1404;width:1440;" coordorigin="675,1953" coordsize="1440,1404">
                    <o:lock v:ext="edit"/>
                    <v:shape id="Text Box 4" o:spid="_x0000_s1062" o:spt="202" type="#_x0000_t202" style="position:absolute;left:855;top:1953;height:624;width:118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63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064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6" o:spid="_x0000_s1065" o:spt="203" style="position:absolute;left:0;top:1333;height:9380;width:9144;" coordorigin="675,3669" coordsize="1440,1404">
                  <o:lock v:ext="edit"/>
                  <v:group id="Group 19" o:spid="_x0000_s1066" o:spt="203" style="position:absolute;left:675;top:3669;height:1404;width:1440;" coordorigin="675,1953" coordsize="1440,1404">
                    <o:lock v:ext="edit"/>
                    <v:shape id="Text Box 20" o:spid="_x0000_s1067" o:spt="202" type="#_x0000_t202" style="position:absolute;left:705;top:2054;height:439;width:139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68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4" o:spid="_x0000_s1069" o:spt="20" style="position:absolute;left:675;top:4293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8" o:spid="_x0000_s1070" o:spt="203" style="position:absolute;left:95;top:33051;height:9380;width:9144;" coordorigin="675,5385" coordsize="1440,1404">
                  <o:lock v:ext="edit"/>
                  <v:group id="Group 22" o:spid="_x0000_s1071" o:spt="203" style="position:absolute;left:675;top:5385;height:1404;width:1440;" coordorigin="675,1953" coordsize="1440,1404">
                    <o:lock v:ext="edit"/>
                    <v:shape id="Text Box 23" o:spid="_x0000_s1072" o:spt="202" type="#_x0000_t202" style="position:absolute;left:855;top:1953;height:624;width:108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73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3" o:spid="_x0000_s1074" o:spt="20" style="position:absolute;left:675;top:6009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line id="Line 266" o:spid="_x0000_s1075" o:spt="20" style="position:absolute;left:11525;top:0;flip:y;height:79710;width:0;" o:connectortype="straight" coordsize="21600,21600">
                  <v:path arrowok="t"/>
                  <v:fill focussize="0,0"/>
                  <v:stroke/>
                  <v:imagedata o:title=""/>
                  <o:lock v:ext="edit"/>
                </v:line>
                <v:group id="Group 39" o:spid="_x0000_s1076" o:spt="203" style="position:absolute;left:95;top:22098;height:9379;width:9144;" coordorigin="675,1953" coordsize="1440,1404">
                  <o:lock v:ext="edit"/>
                  <v:group id="Group 18" o:spid="_x0000_s1077" o:spt="203" style="position:absolute;left:675;top:1953;height:1404;width:1440;" coordorigin="675,1953" coordsize="1440,1404">
                    <o:lock v:ext="edit"/>
                    <v:shape id="Text Box 4" o:spid="_x0000_s1078" o:spt="202" type="#_x0000_t202" style="position:absolute;left:855;top:1953;height:624;width:123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79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080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</v:group>
            </v:group>
          </v:group>
        </w:pict>
      </w:r>
      <w:r>
        <w:rPr>
          <w:sz w:val="24"/>
        </w:rPr>
        <w:pict>
          <v:shape id="_x0000_i1106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三、</w:t>
      </w:r>
      <w:r>
        <w:rPr>
          <w:rFonts w:hint="eastAsia"/>
          <w:szCs w:val="21"/>
        </w:rPr>
        <w:t>（12分）</w:t>
      </w:r>
      <w:r>
        <w:rPr>
          <w:rFonts w:hint="eastAsia" w:ascii="宋体" w:hAnsi="宋体"/>
          <w:szCs w:val="21"/>
        </w:rPr>
        <w:t>甲乙两家企业生产同一种产品</w:t>
      </w:r>
      <w:r>
        <w:rPr>
          <w:rFonts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>已知甲企业生产的</w:t>
      </w:r>
      <w:r>
        <w:rPr>
          <w:rFonts w:ascii="宋体" w:hAnsi="宋体"/>
          <w:szCs w:val="21"/>
        </w:rPr>
        <w:t>60</w:t>
      </w:r>
      <w:r>
        <w:rPr>
          <w:rFonts w:hint="eastAsia" w:ascii="宋体" w:hAnsi="宋体"/>
          <w:szCs w:val="21"/>
        </w:rPr>
        <w:t>件产品中有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件是次品，乙企业生产的</w:t>
      </w:r>
      <w:r>
        <w:rPr>
          <w:rFonts w:ascii="宋体" w:hAnsi="宋体"/>
          <w:szCs w:val="21"/>
        </w:rPr>
        <w:t>50</w:t>
      </w:r>
      <w:r>
        <w:rPr>
          <w:rFonts w:hint="eastAsia" w:ascii="宋体" w:hAnsi="宋体"/>
          <w:szCs w:val="21"/>
        </w:rPr>
        <w:t>件产品中有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件次品</w:t>
      </w:r>
      <w:r>
        <w:rPr>
          <w:rFonts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>两家企业生产的产品混合在一起存放，现从中任取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件进行检验，求：</w:t>
      </w:r>
    </w:p>
    <w:p>
      <w:pPr>
        <w:adjustRightInd w:val="0"/>
        <w:snapToGrid w:val="0"/>
        <w:ind w:firstLine="420" w:firstLineChars="200"/>
        <w:rPr>
          <w:szCs w:val="21"/>
        </w:rPr>
      </w:pPr>
      <w:r>
        <w:rPr>
          <w:szCs w:val="21"/>
        </w:rPr>
        <w:t xml:space="preserve">(1) </w:t>
      </w:r>
      <w:r>
        <w:rPr>
          <w:rFonts w:hint="eastAsia" w:hAnsi="宋体"/>
          <w:szCs w:val="21"/>
        </w:rPr>
        <w:t>求取出的产品为次品的概率；</w:t>
      </w:r>
    </w:p>
    <w:p>
      <w:pPr>
        <w:adjustRightInd w:val="0"/>
        <w:snapToGrid w:val="0"/>
        <w:spacing w:after="156" w:afterLines="50"/>
        <w:ind w:firstLine="420" w:firstLineChars="200"/>
        <w:rPr>
          <w:rFonts w:ascii="宋体"/>
          <w:szCs w:val="21"/>
        </w:rPr>
      </w:pPr>
      <w:r>
        <w:rPr>
          <w:szCs w:val="21"/>
        </w:rPr>
        <w:t>(2)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若取出的一件产品为次品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问这件产品是乙企业生产的概率</w:t>
      </w:r>
      <w:r>
        <w:rPr>
          <w:rFonts w:ascii="宋体"/>
          <w:szCs w:val="21"/>
        </w:rPr>
        <w:t>.</w:t>
      </w:r>
    </w:p>
    <w:p>
      <w:pPr>
        <w:adjustRightInd w:val="0"/>
        <w:snapToGrid w:val="0"/>
        <w:ind w:left="480" w:hanging="480" w:hangingChars="200"/>
        <w:jc w:val="left"/>
        <w:rPr>
          <w:szCs w:val="21"/>
        </w:rPr>
      </w:pPr>
      <w:r>
        <w:rPr>
          <w:rFonts w:hint="eastAsia" w:ascii="黑体" w:hAnsi="Courier New" w:eastAsia="黑体" w:cs="Courier New"/>
          <w:sz w:val="24"/>
        </w:rPr>
        <w:t>解</w:t>
      </w:r>
      <w:r>
        <w:rPr>
          <w:rFonts w:hint="eastAsia" w:ascii="宋体" w:hAnsi="Courier New" w:cs="Courier New"/>
          <w:sz w:val="24"/>
        </w:rPr>
        <w:t>：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设</w:t>
      </w:r>
      <w:r>
        <w:rPr>
          <w:position w:val="-12"/>
          <w:szCs w:val="21"/>
        </w:rPr>
        <w:object>
          <v:shape id="_x0000_i1107" o:spt="75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7" DrawAspect="Content" ObjectID="_1468075804" r:id="rId159">
            <o:LockedField>false</o:LockedField>
          </o:OLEObject>
        </w:object>
      </w:r>
      <w:r>
        <w:rPr>
          <w:rFonts w:hint="eastAsia"/>
          <w:szCs w:val="21"/>
        </w:rPr>
        <w:t>分别表示取出的产品为甲企业和乙企业生产，</w:t>
      </w:r>
    </w:p>
    <w:p>
      <w:pPr>
        <w:adjustRightInd w:val="0"/>
        <w:snapToGrid w:val="0"/>
        <w:ind w:left="420" w:leftChars="150" w:hanging="105" w:hangingChars="50"/>
        <w:jc w:val="left"/>
        <w:rPr>
          <w:szCs w:val="21"/>
        </w:rPr>
      </w:pPr>
      <w:r>
        <w:rPr>
          <w:position w:val="-4"/>
          <w:szCs w:val="21"/>
        </w:rPr>
        <w:object>
          <v:shape id="_x0000_i1108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8" DrawAspect="Content" ObjectID="_1468075805" r:id="rId161">
            <o:LockedField>false</o:LockedField>
          </o:OLEObject>
        </w:object>
      </w:r>
      <w:r>
        <w:rPr>
          <w:rFonts w:hint="eastAsia"/>
          <w:szCs w:val="21"/>
        </w:rPr>
        <w:t>表示取出的零件为次品，则</w:t>
      </w:r>
      <w:r>
        <w:rPr>
          <w:szCs w:val="21"/>
        </w:rPr>
        <w:t xml:space="preserve"> </w:t>
      </w:r>
    </w:p>
    <w:p>
      <w:pPr>
        <w:adjustRightInd w:val="0"/>
        <w:snapToGrid w:val="0"/>
        <w:ind w:left="420" w:leftChars="200" w:firstLine="105" w:firstLineChars="50"/>
        <w:jc w:val="left"/>
        <w:rPr>
          <w:szCs w:val="21"/>
        </w:rPr>
      </w:pPr>
      <w:r>
        <w:rPr>
          <w:position w:val="-24"/>
          <w:szCs w:val="21"/>
        </w:rPr>
        <w:object>
          <v:shape id="_x0000_i1109" o:spt="75" type="#_x0000_t75" style="height:31.5pt;width:172.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9" DrawAspect="Content" ObjectID="_1468075806" r:id="rId163">
            <o:LockedField>false</o:LockedField>
          </o:OLEObject>
        </w:object>
      </w:r>
      <w:r>
        <w:rPr>
          <w:szCs w:val="21"/>
        </w:rPr>
        <w:tab/>
      </w:r>
    </w:p>
    <w:p>
      <w:pPr>
        <w:adjustRightInd w:val="0"/>
        <w:snapToGrid w:val="0"/>
        <w:ind w:left="420" w:leftChars="200" w:firstLine="105" w:firstLineChars="50"/>
        <w:jc w:val="left"/>
        <w:rPr>
          <w:szCs w:val="21"/>
        </w:rPr>
      </w:pPr>
      <w:r>
        <w:rPr>
          <w:position w:val="-24"/>
          <w:szCs w:val="21"/>
        </w:rPr>
        <w:object>
          <v:shape id="_x0000_i1110" o:spt="75" type="#_x0000_t75" style="height:31.5pt;width:180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10" DrawAspect="Content" ObjectID="_1468075807" r:id="rId165">
            <o:LockedField>false</o:LockedField>
          </o:OLEObject>
        </w:object>
      </w:r>
      <w:r>
        <w:rPr>
          <w:position w:val="-24"/>
          <w:szCs w:val="21"/>
        </w:rPr>
        <w:t xml:space="preserve">                    </w:t>
      </w:r>
      <w:r>
        <w:rPr>
          <w:rFonts w:ascii="宋体" w:hAnsi="Courier New" w:cs="Courier New"/>
          <w:szCs w:val="21"/>
        </w:rPr>
        <w:t>-------</w:t>
      </w:r>
      <w:r>
        <w:rPr>
          <w:rFonts w:hint="eastAsia"/>
        </w:rPr>
        <w:t>（4分）</w:t>
      </w:r>
    </w:p>
    <w:p>
      <w:pPr>
        <w:tabs>
          <w:tab w:val="left" w:leader="dot" w:pos="8820"/>
        </w:tabs>
        <w:adjustRightInd w:val="0"/>
        <w:snapToGrid w:val="0"/>
        <w:ind w:left="359" w:hanging="359" w:hangingChars="171"/>
        <w:rPr>
          <w:szCs w:val="21"/>
        </w:rPr>
      </w:pPr>
      <w:r>
        <w:rPr>
          <w:szCs w:val="21"/>
        </w:rPr>
        <w:t xml:space="preserve">   (1) </w:t>
      </w:r>
      <w:r>
        <w:rPr>
          <w:rFonts w:hint="eastAsia"/>
          <w:szCs w:val="21"/>
        </w:rPr>
        <w:t>由全概率公式得</w:t>
      </w:r>
    </w:p>
    <w:p>
      <w:pPr>
        <w:tabs>
          <w:tab w:val="left" w:leader="dot" w:pos="8820"/>
        </w:tabs>
        <w:adjustRightInd w:val="0"/>
        <w:snapToGrid w:val="0"/>
        <w:ind w:left="359" w:hanging="359" w:hangingChars="171"/>
        <w:rPr>
          <w:szCs w:val="21"/>
        </w:rPr>
      </w:pPr>
      <w:r>
        <w:rPr>
          <w:szCs w:val="21"/>
        </w:rPr>
        <w:t xml:space="preserve">      </w:t>
      </w:r>
      <w:r>
        <w:rPr>
          <w:position w:val="-24"/>
          <w:szCs w:val="21"/>
        </w:rPr>
        <w:object>
          <v:shape id="_x0000_i1111" o:spt="75" type="#_x0000_t75" style="height:31.5pt;width:291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11" DrawAspect="Content" ObjectID="_1468075808" r:id="rId167">
            <o:LockedField>false</o:LockedField>
          </o:OLEObject>
        </w:object>
      </w:r>
      <w:r>
        <w:rPr>
          <w:rFonts w:hint="eastAsia"/>
          <w:position w:val="-24"/>
          <w:szCs w:val="21"/>
        </w:rPr>
        <w:t xml:space="preserve">  </w:t>
      </w:r>
      <w:r>
        <w:rPr>
          <w:rFonts w:ascii="宋体" w:hAnsi="Courier New" w:cs="Courier New"/>
          <w:szCs w:val="21"/>
        </w:rPr>
        <w:t>-------</w:t>
      </w:r>
      <w:r>
        <w:rPr>
          <w:rFonts w:hint="eastAsia"/>
        </w:rPr>
        <w:t>（4分）</w:t>
      </w:r>
    </w:p>
    <w:p>
      <w:pPr>
        <w:tabs>
          <w:tab w:val="left" w:leader="dot" w:pos="8820"/>
        </w:tabs>
        <w:adjustRightInd w:val="0"/>
        <w:snapToGrid w:val="0"/>
        <w:ind w:left="359" w:hanging="359" w:hangingChars="171"/>
        <w:rPr>
          <w:szCs w:val="21"/>
        </w:rPr>
      </w:pPr>
      <w:r>
        <w:rPr>
          <w:szCs w:val="21"/>
        </w:rPr>
        <w:t xml:space="preserve">   (2) </w:t>
      </w:r>
      <w:r>
        <w:rPr>
          <w:rFonts w:hint="eastAsia"/>
          <w:szCs w:val="21"/>
        </w:rPr>
        <w:t>由贝叶斯公式得</w:t>
      </w:r>
    </w:p>
    <w:p>
      <w:pPr>
        <w:tabs>
          <w:tab w:val="left" w:leader="dot" w:pos="8820"/>
        </w:tabs>
        <w:adjustRightInd w:val="0"/>
        <w:snapToGrid w:val="0"/>
        <w:ind w:left="359" w:hanging="359" w:hangingChars="171"/>
        <w:rPr>
          <w:szCs w:val="21"/>
        </w:rPr>
      </w:pPr>
      <w:r>
        <w:rPr>
          <w:szCs w:val="21"/>
        </w:rPr>
        <w:t xml:space="preserve">      </w:t>
      </w:r>
      <w:r>
        <w:rPr>
          <w:position w:val="-54"/>
          <w:szCs w:val="21"/>
        </w:rPr>
        <w:object>
          <v:shape id="_x0000_i1112" o:spt="75" type="#_x0000_t75" style="height:60pt;width:19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2" DrawAspect="Content" ObjectID="_1468075809" r:id="rId169">
            <o:LockedField>false</o:LockedField>
          </o:OLEObject>
        </w:object>
      </w:r>
      <w:r>
        <w:rPr>
          <w:position w:val="-54"/>
          <w:szCs w:val="21"/>
        </w:rPr>
        <w:t xml:space="preserve">              </w:t>
      </w:r>
      <w:r>
        <w:rPr>
          <w:rFonts w:hint="eastAsia"/>
          <w:position w:val="-54"/>
          <w:szCs w:val="21"/>
        </w:rPr>
        <w:t xml:space="preserve">  </w:t>
      </w:r>
      <w:r>
        <w:rPr>
          <w:position w:val="-54"/>
          <w:szCs w:val="21"/>
        </w:rPr>
        <w:t xml:space="preserve">  </w:t>
      </w:r>
      <w:r>
        <w:rPr>
          <w:rFonts w:ascii="宋体" w:hAnsi="Courier New" w:cs="Courier New"/>
          <w:szCs w:val="21"/>
        </w:rPr>
        <w:t>-------</w:t>
      </w:r>
      <w:r>
        <w:rPr>
          <w:rFonts w:hint="eastAsia"/>
        </w:rPr>
        <w:t>（4分）</w:t>
      </w:r>
    </w:p>
    <w:p>
      <w:pPr>
        <w:rPr>
          <w:rFonts w:hint="eastAsia"/>
          <w:szCs w:val="21"/>
        </w:rPr>
      </w:pPr>
      <w:r>
        <w:rPr>
          <w:sz w:val="24"/>
        </w:rPr>
        <w:pict>
          <v:shape id="_x0000_i1113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四、</w:t>
      </w:r>
      <w:r>
        <w:rPr>
          <w:rFonts w:hint="eastAsia"/>
          <w:szCs w:val="21"/>
        </w:rPr>
        <w:t>（15分）设随机变量</w:t>
      </w:r>
      <w:r>
        <w:rPr>
          <w:position w:val="-4"/>
        </w:rPr>
        <w:object>
          <v:shape id="_x0000_i1114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14" DrawAspect="Content" ObjectID="_1468075810" r:id="rId171">
            <o:LockedField>false</o:LockedField>
          </o:OLEObject>
        </w:object>
      </w:r>
      <w:r>
        <w:rPr>
          <w:rFonts w:hint="eastAsia"/>
          <w:szCs w:val="21"/>
        </w:rPr>
        <w:t>的概率密度为</w:t>
      </w:r>
    </w:p>
    <w:p>
      <w:pPr>
        <w:rPr>
          <w:rFonts w:hint="eastAsia"/>
        </w:rPr>
      </w:pPr>
      <w:r>
        <w:rPr>
          <w:rFonts w:ascii="Arial" w:hAnsi="Arial" w:cs="Arial"/>
          <w:color w:val="000000"/>
          <w:position w:val="-60"/>
        </w:rPr>
        <w:object>
          <v:shape id="_x0000_i1115" o:spt="75" type="#_x0000_t75" style="height:66pt;width:119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5" DrawAspect="Content" ObjectID="_1468075811" r:id="rId172">
            <o:LockedField>false</o:LockedField>
          </o:OLEObject>
        </w:object>
      </w:r>
      <w:r>
        <w:rPr>
          <w:rFonts w:hint="eastAsia" w:ascii="Arial" w:hAnsi="Arial" w:cs="Arial"/>
          <w:color w:val="000000"/>
          <w:position w:val="-30"/>
        </w:rPr>
        <w:t>，</w:t>
      </w:r>
      <w:r>
        <w:rPr>
          <w:rFonts w:hint="eastAsia"/>
        </w:rPr>
        <w:t>求：</w:t>
      </w:r>
    </w:p>
    <w:p>
      <w:pPr>
        <w:ind w:firstLine="420" w:firstLineChars="200"/>
        <w:rPr>
          <w:rFonts w:hint="eastAsia"/>
        </w:rPr>
      </w:pPr>
      <w:r>
        <w:t>(1)</w:t>
      </w:r>
      <w:r>
        <w:rPr>
          <w:rFonts w:hint="eastAsia"/>
        </w:rPr>
        <w:t xml:space="preserve"> 常数</w:t>
      </w:r>
      <w:r>
        <w:rPr>
          <w:position w:val="-4"/>
        </w:rPr>
        <w:object>
          <v:shape id="_x0000_i111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6" DrawAspect="Content" ObjectID="_1468075812" r:id="rId174">
            <o:LockedField>false</o:LockedField>
          </o:OLEObject>
        </w:object>
      </w:r>
      <w:r>
        <w:rPr>
          <w:rFonts w:hint="eastAsia"/>
        </w:rPr>
        <w:t>；</w:t>
      </w:r>
      <w:r>
        <w:t xml:space="preserve"> </w:t>
      </w:r>
    </w:p>
    <w:p>
      <w:pPr>
        <w:pStyle w:val="4"/>
        <w:spacing w:line="288" w:lineRule="auto"/>
        <w:ind w:firstLine="420" w:firstLineChars="200"/>
        <w:rPr>
          <w:rFonts w:hint="eastAsia"/>
        </w:rPr>
      </w:pPr>
      <w:r>
        <w:rPr>
          <w:rFonts w:ascii="Times New Roman" w:hAnsi="Times New Roman"/>
        </w:rPr>
        <w:t>(2)</w:t>
      </w:r>
      <w:r>
        <w:rPr>
          <w:position w:val="-4"/>
        </w:rPr>
        <w:object>
          <v:shape id="_x0000_i1117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17" DrawAspect="Content" ObjectID="_1468075813" r:id="rId176">
            <o:LockedField>false</o:LockedField>
          </o:OLEObject>
        </w:object>
      </w:r>
      <w:r>
        <w:rPr>
          <w:rFonts w:hint="eastAsia"/>
        </w:rPr>
        <w:t>落在</w:t>
      </w:r>
      <w:r>
        <w:rPr>
          <w:position w:val="-24"/>
        </w:rPr>
        <w:object>
          <v:shape id="_x0000_i1118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8" DrawAspect="Content" ObjectID="_1468075814" r:id="rId177">
            <o:LockedField>false</o:LockedField>
          </o:OLEObject>
        </w:object>
      </w:r>
      <w:r>
        <w:rPr>
          <w:rFonts w:hint="eastAsia"/>
        </w:rPr>
        <w:t>内的概率；</w:t>
      </w:r>
    </w:p>
    <w:p>
      <w:pPr>
        <w:pStyle w:val="4"/>
        <w:spacing w:line="288" w:lineRule="auto"/>
        <w:ind w:firstLine="420" w:firstLineChars="200"/>
      </w:pPr>
      <w:r>
        <w:rPr>
          <w:rFonts w:ascii="Times New Roman" w:hAnsi="Times New Roman"/>
        </w:rPr>
        <w:t>(3)</w:t>
      </w:r>
      <w:r>
        <w:rPr>
          <w:position w:val="-4"/>
        </w:rPr>
        <w:object>
          <v:shape id="_x0000_i111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9" DrawAspect="Content" ObjectID="_1468075815" r:id="rId179">
            <o:LockedField>false</o:LockedField>
          </o:OLEObject>
        </w:object>
      </w:r>
      <w:r>
        <w:rPr>
          <w:rFonts w:hint="eastAsia"/>
        </w:rPr>
        <w:t>的分布函数</w:t>
      </w:r>
      <w:r>
        <w:t xml:space="preserve">. </w:t>
      </w:r>
    </w:p>
    <w:p>
      <w:pPr>
        <w:spacing w:line="288" w:lineRule="auto"/>
        <w:rPr>
          <w:rFonts w:ascii="宋体" w:hAnsi="Courier New" w:cs="Courier New"/>
          <w:szCs w:val="21"/>
        </w:rPr>
      </w:pPr>
      <w:r>
        <w:rPr>
          <w:rFonts w:hint="eastAsia" w:ascii="黑体" w:hAnsi="Courier New" w:eastAsia="黑体" w:cs="Courier New"/>
          <w:sz w:val="24"/>
        </w:rPr>
        <w:t>解</w:t>
      </w:r>
      <w:r>
        <w:rPr>
          <w:rFonts w:hint="eastAsia" w:ascii="宋体" w:hAnsi="Courier New" w:cs="Courier New"/>
          <w:sz w:val="24"/>
        </w:rPr>
        <w:t>：</w:t>
      </w:r>
      <w:r>
        <w:rPr>
          <w:rFonts w:hint="eastAsia" w:ascii="宋体" w:hAnsi="Courier New" w:cs="Courier New"/>
          <w:szCs w:val="21"/>
        </w:rPr>
        <w:t>（</w:t>
      </w:r>
      <w:r>
        <w:rPr>
          <w:rFonts w:ascii="宋体" w:hAnsi="Courier New" w:cs="Courier New"/>
          <w:szCs w:val="21"/>
        </w:rPr>
        <w:t>1</w:t>
      </w:r>
      <w:r>
        <w:rPr>
          <w:rFonts w:hint="eastAsia" w:ascii="宋体" w:hAnsi="Courier New" w:cs="Courier New"/>
          <w:szCs w:val="21"/>
        </w:rPr>
        <w:t>）由</w:t>
      </w:r>
      <w:r>
        <w:rPr>
          <w:rFonts w:ascii="宋体" w:hAnsi="Courier New" w:cs="Courier New"/>
          <w:position w:val="-18"/>
          <w:szCs w:val="21"/>
        </w:rPr>
        <w:object>
          <v:shape id="_x0000_i1120" o:spt="75" type="#_x0000_t75" style="height:26.25pt;width:71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20" DrawAspect="Content" ObjectID="_1468075816" r:id="rId181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，得</w:t>
      </w:r>
      <w:r>
        <w:rPr>
          <w:rFonts w:ascii="宋体" w:hAnsi="Courier New" w:cs="Courier New"/>
          <w:position w:val="-30"/>
          <w:szCs w:val="21"/>
        </w:rPr>
        <w:object>
          <v:shape id="_x0000_i1121" o:spt="75" type="#_x0000_t75" style="height:36pt;width:90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21" DrawAspect="Content" ObjectID="_1468075817" r:id="rId183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，即</w:t>
      </w:r>
      <w:r>
        <w:rPr>
          <w:rFonts w:ascii="宋体" w:hAnsi="Courier New" w:cs="Courier New"/>
          <w:position w:val="-24"/>
          <w:szCs w:val="21"/>
        </w:rPr>
        <w:object>
          <v:shape id="_x0000_i1122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22" DrawAspect="Content" ObjectID="_1468075818" r:id="rId185">
            <o:LockedField>false</o:LockedField>
          </o:OLEObject>
        </w:object>
      </w:r>
      <w:r>
        <w:rPr>
          <w:rFonts w:ascii="宋体" w:hAnsi="Courier New" w:cs="Courier New"/>
          <w:szCs w:val="21"/>
        </w:rPr>
        <w:t xml:space="preserve">.  </w:t>
      </w:r>
      <w:r>
        <w:rPr>
          <w:rFonts w:hint="eastAsia" w:ascii="宋体" w:hAnsi="Courier New" w:cs="Courier New"/>
          <w:szCs w:val="21"/>
        </w:rPr>
        <w:t xml:space="preserve">       </w:t>
      </w:r>
      <w:r>
        <w:rPr>
          <w:rFonts w:ascii="宋体" w:hAnsi="Courier New" w:cs="Courier New"/>
          <w:szCs w:val="21"/>
        </w:rPr>
        <w:t xml:space="preserve"> -----</w:t>
      </w:r>
      <w:r>
        <w:rPr>
          <w:rFonts w:hint="eastAsia" w:ascii="宋体" w:hAnsi="Courier New" w:cs="Courier New"/>
          <w:szCs w:val="21"/>
        </w:rPr>
        <w:t>（</w:t>
      </w:r>
      <w:r>
        <w:rPr>
          <w:rFonts w:ascii="宋体" w:hAnsi="Courier New" w:cs="Courier New"/>
          <w:szCs w:val="21"/>
        </w:rPr>
        <w:t>5</w:t>
      </w:r>
      <w:r>
        <w:rPr>
          <w:rFonts w:hint="eastAsia" w:ascii="宋体" w:hAnsi="Courier New" w:cs="Courier New"/>
          <w:szCs w:val="21"/>
        </w:rPr>
        <w:t>分）</w:t>
      </w:r>
    </w:p>
    <w:p>
      <w:pPr>
        <w:spacing w:line="288" w:lineRule="auto"/>
        <w:jc w:val="left"/>
        <w:rPr>
          <w:rFonts w:ascii="宋体" w:hAnsi="Courier New" w:cs="Courier New"/>
          <w:szCs w:val="21"/>
        </w:rPr>
      </w:pPr>
      <w:r>
        <w:rPr>
          <w:rFonts w:hint="eastAsia" w:ascii="宋体" w:hAnsi="Courier New" w:cs="Courier New"/>
          <w:szCs w:val="21"/>
        </w:rPr>
        <w:t>（</w:t>
      </w:r>
      <w:r>
        <w:rPr>
          <w:rFonts w:ascii="宋体" w:hAnsi="Courier New" w:cs="Courier New"/>
          <w:szCs w:val="21"/>
        </w:rPr>
        <w:t>2</w:t>
      </w:r>
      <w:r>
        <w:rPr>
          <w:rFonts w:hint="eastAsia" w:ascii="宋体" w:hAnsi="Courier New" w:cs="Courier New"/>
          <w:szCs w:val="21"/>
        </w:rPr>
        <w:t>）</w:t>
      </w:r>
      <w:r>
        <w:rPr>
          <w:rFonts w:ascii="宋体" w:hAnsi="Courier New" w:cs="Courier New"/>
          <w:position w:val="-24"/>
          <w:szCs w:val="21"/>
        </w:rPr>
        <w:object>
          <v:shape id="_x0000_i1123" o:spt="75" type="#_x0000_t75" style="height:33.75pt;width:225.7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3" DrawAspect="Content" ObjectID="_1468075819" r:id="rId187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，</w:t>
      </w:r>
      <w:r>
        <w:rPr>
          <w:rFonts w:ascii="宋体" w:hAnsi="Courier New" w:cs="Courier New"/>
          <w:szCs w:val="21"/>
        </w:rPr>
        <w:t xml:space="preserve">          </w:t>
      </w:r>
      <w:r>
        <w:rPr>
          <w:rFonts w:hint="eastAsia" w:ascii="宋体" w:hAnsi="Courier New" w:cs="Courier New"/>
          <w:szCs w:val="21"/>
        </w:rPr>
        <w:t xml:space="preserve">    </w:t>
      </w:r>
      <w:r>
        <w:rPr>
          <w:rFonts w:ascii="宋体" w:hAnsi="Courier New" w:cs="Courier New"/>
          <w:szCs w:val="21"/>
        </w:rPr>
        <w:t>-------</w:t>
      </w:r>
      <w:r>
        <w:rPr>
          <w:rFonts w:hint="eastAsia" w:ascii="宋体" w:hAnsi="Courier New" w:cs="Courier New"/>
          <w:szCs w:val="21"/>
        </w:rPr>
        <w:t>（5分）</w:t>
      </w:r>
    </w:p>
    <w:p>
      <w:pPr>
        <w:spacing w:line="288" w:lineRule="auto"/>
        <w:jc w:val="left"/>
        <w:rPr>
          <w:rFonts w:hint="eastAsia" w:ascii="宋体" w:hAnsi="Courier New" w:cs="Courier New"/>
          <w:szCs w:val="21"/>
        </w:rPr>
      </w:pPr>
      <w:r>
        <w:rPr>
          <w:rFonts w:hint="eastAsia" w:ascii="宋体" w:hAnsi="Courier New" w:cs="Courier New"/>
          <w:szCs w:val="21"/>
        </w:rPr>
        <w:t>（</w:t>
      </w:r>
      <w:r>
        <w:rPr>
          <w:rFonts w:ascii="宋体" w:hAnsi="Courier New" w:cs="Courier New"/>
          <w:szCs w:val="21"/>
        </w:rPr>
        <w:t>3</w:t>
      </w:r>
      <w:r>
        <w:rPr>
          <w:rFonts w:hint="eastAsia" w:ascii="宋体" w:hAnsi="Courier New" w:cs="Courier New"/>
          <w:szCs w:val="21"/>
        </w:rPr>
        <w:t>）由</w:t>
      </w:r>
      <w:r>
        <w:rPr>
          <w:rFonts w:ascii="宋体" w:hAnsi="Courier New" w:cs="Courier New"/>
          <w:position w:val="-18"/>
          <w:szCs w:val="21"/>
        </w:rPr>
        <w:object>
          <v:shape id="_x0000_i1124" o:spt="75" type="#_x0000_t75" style="height:26.25pt;width:89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4" DrawAspect="Content" ObjectID="_1468075820" r:id="rId189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，因为</w:t>
      </w:r>
      <w:r>
        <w:rPr>
          <w:rFonts w:ascii="Arial" w:hAnsi="Arial" w:cs="Arial"/>
          <w:color w:val="000000"/>
          <w:position w:val="-10"/>
        </w:rPr>
        <w:object>
          <v:shape id="_x0000_i1125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5" DrawAspect="Content" ObjectID="_1468075821" r:id="rId191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为分段函数，所以有</w:t>
      </w:r>
    </w:p>
    <w:p>
      <w:pPr>
        <w:ind w:firstLine="420" w:firstLineChars="200"/>
        <w:jc w:val="left"/>
        <w:rPr>
          <w:rFonts w:hint="eastAsia" w:ascii="宋体" w:hAnsi="Courier New" w:cs="Courier New"/>
          <w:szCs w:val="21"/>
        </w:rPr>
      </w:pPr>
      <w:r>
        <w:rPr>
          <w:rFonts w:hint="eastAsia" w:ascii="宋体" w:hAnsi="Courier New" w:cs="Courier New"/>
          <w:szCs w:val="21"/>
        </w:rPr>
        <w:t>当</w:t>
      </w:r>
      <w:r>
        <w:rPr>
          <w:rFonts w:ascii="宋体" w:hAnsi="Courier New" w:cs="Courier New"/>
          <w:position w:val="-24"/>
          <w:szCs w:val="21"/>
        </w:rPr>
        <w:object>
          <v:shape id="_x0000_i1126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6" DrawAspect="Content" ObjectID="_1468075822" r:id="rId193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时，</w:t>
      </w:r>
      <w:r>
        <w:rPr>
          <w:rFonts w:ascii="宋体" w:hAnsi="Courier New" w:cs="Courier New"/>
          <w:position w:val="-18"/>
          <w:szCs w:val="21"/>
        </w:rPr>
        <w:object>
          <v:shape id="_x0000_i1127" o:spt="75" type="#_x0000_t75" style="height:26.25pt;width:102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7" DrawAspect="Content" ObjectID="_1468075823" r:id="rId195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；</w:t>
      </w:r>
    </w:p>
    <w:p>
      <w:pPr>
        <w:ind w:firstLine="420" w:firstLineChars="200"/>
        <w:jc w:val="left"/>
        <w:rPr>
          <w:rFonts w:hint="eastAsia" w:ascii="宋体" w:hAnsi="Courier New" w:cs="Courier New"/>
          <w:szCs w:val="21"/>
        </w:rPr>
      </w:pPr>
      <w:r>
        <w:rPr>
          <w:rFonts w:hint="eastAsia" w:ascii="宋体" w:hAnsi="Courier New" w:cs="Courier New"/>
          <w:szCs w:val="21"/>
        </w:rPr>
        <w:t>当</w:t>
      </w:r>
      <w:r>
        <w:rPr>
          <w:rFonts w:ascii="宋体" w:hAnsi="Courier New" w:cs="Courier New"/>
          <w:position w:val="-24"/>
          <w:szCs w:val="21"/>
        </w:rPr>
        <w:object>
          <v:shape id="_x0000_i1128" o:spt="75" type="#_x0000_t75" style="height:30.75pt;width:60.7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8" DrawAspect="Content" ObjectID="_1468075824" r:id="rId197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时，</w:t>
      </w:r>
      <w:r>
        <w:rPr>
          <w:rFonts w:ascii="宋体" w:hAnsi="Courier New" w:cs="Courier New"/>
          <w:position w:val="-28"/>
          <w:szCs w:val="21"/>
        </w:rPr>
        <w:object>
          <v:shape id="_x0000_i1129" o:spt="75" type="#_x0000_t75" style="height:33pt;width:204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9" DrawAspect="Content" ObjectID="_1468075825" r:id="rId199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；</w:t>
      </w:r>
    </w:p>
    <w:p>
      <w:pPr>
        <w:ind w:firstLine="420" w:firstLineChars="200"/>
        <w:jc w:val="left"/>
        <w:rPr>
          <w:rFonts w:hint="eastAsia" w:ascii="宋体" w:hAnsi="Courier New" w:cs="Courier New"/>
          <w:szCs w:val="21"/>
        </w:rPr>
      </w:pPr>
      <w:r>
        <w:rPr>
          <w:rFonts w:hint="eastAsia" w:ascii="宋体" w:hAnsi="Courier New" w:cs="Courier New"/>
          <w:szCs w:val="21"/>
        </w:rPr>
        <w:t>当</w:t>
      </w:r>
      <w:r>
        <w:rPr>
          <w:rFonts w:ascii="宋体" w:hAnsi="Courier New" w:cs="Courier New"/>
          <w:position w:val="-24"/>
          <w:szCs w:val="21"/>
        </w:rPr>
        <w:object>
          <v:shape id="_x0000_i1130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30" DrawAspect="Content" ObjectID="_1468075826" r:id="rId201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时，</w:t>
      </w:r>
      <w:r>
        <w:rPr>
          <w:rFonts w:ascii="宋体" w:hAnsi="Courier New" w:cs="Courier New"/>
          <w:position w:val="-18"/>
          <w:szCs w:val="21"/>
        </w:rPr>
        <w:object>
          <v:shape id="_x0000_i1131" o:spt="75" type="#_x0000_t75" style="height:26.25pt;width:101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31" DrawAspect="Content" ObjectID="_1468075827" r:id="rId203">
            <o:LockedField>false</o:LockedField>
          </o:OLEObject>
        </w:object>
      </w:r>
      <w:r>
        <w:rPr>
          <w:rFonts w:hint="eastAsia" w:ascii="宋体" w:hAnsi="Courier New" w:cs="Courier New"/>
          <w:szCs w:val="21"/>
        </w:rPr>
        <w:t>.</w:t>
      </w:r>
    </w:p>
    <w:p>
      <w:pPr>
        <w:spacing w:line="288" w:lineRule="auto"/>
        <w:jc w:val="left"/>
        <w:rPr>
          <w:rFonts w:hint="eastAsia"/>
          <w:szCs w:val="21"/>
        </w:rPr>
      </w:pPr>
      <w:r>
        <w:rPr>
          <w:rFonts w:hint="eastAsia" w:ascii="宋体" w:hAnsi="Courier New" w:cs="Courier New"/>
          <w:szCs w:val="21"/>
        </w:rPr>
        <w:t xml:space="preserve">故，  </w:t>
      </w:r>
      <w:r>
        <w:rPr>
          <w:position w:val="-92"/>
        </w:rPr>
        <w:object>
          <v:shape id="_x0000_i1132" o:spt="75" type="#_x0000_t75" style="height:98.25pt;width:151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2" DrawAspect="Content" ObjectID="_1468075828" r:id="rId205">
            <o:LockedField>false</o:LockedField>
          </o:OLEObject>
        </w:objec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 xml:space="preserve">                                </w:t>
      </w:r>
      <w:r>
        <w:t>------</w:t>
      </w:r>
      <w:r>
        <w:rPr>
          <w:rFonts w:hint="eastAsia"/>
        </w:rPr>
        <w:t>（5分）</w:t>
      </w:r>
    </w:p>
    <w:p>
      <w:pPr>
        <w:spacing w:after="93" w:afterLines="30"/>
        <w:rPr>
          <w:rFonts w:hint="eastAsia"/>
          <w:position w:val="-4"/>
        </w:rPr>
      </w:pPr>
      <w:r>
        <w:rPr>
          <w:sz w:val="24"/>
        </w:rPr>
        <w:pict>
          <v:shape id="_x0000_i1133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五、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0分）</w:t>
      </w:r>
      <w:r>
        <w:rPr>
          <w:rFonts w:hint="eastAsia"/>
        </w:rPr>
        <w:t>游客乘电梯从底层到电视塔顶层观光，电梯于每个整点的第5分钟、第25分钟和第55分钟从底层起行，假设一游客在早八点的第</w:t>
      </w:r>
      <w:r>
        <w:rPr>
          <w:position w:val="-4"/>
        </w:rPr>
        <w:object>
          <v:shape id="_x0000_i1134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34" DrawAspect="Content" ObjectID="_1468075829" r:id="rId207">
            <o:LockedField>false</o:LockedField>
          </o:OLEObject>
        </w:object>
      </w:r>
      <w:r>
        <w:rPr>
          <w:rFonts w:hint="eastAsia"/>
        </w:rPr>
        <w:t>分钟到达底层候梯</w:t>
      </w:r>
      <w:r>
        <w:rPr>
          <w:rFonts w:hint="eastAsia"/>
          <w:lang w:eastAsia="zh-CN"/>
        </w:rPr>
        <w:t>处</w:t>
      </w:r>
      <w:bookmarkStart w:id="1" w:name="_GoBack"/>
      <w:bookmarkEnd w:id="1"/>
      <w:r>
        <w:rPr>
          <w:rFonts w:hint="eastAsia"/>
        </w:rPr>
        <w:t>，且</w:t>
      </w:r>
      <w:r>
        <w:rPr>
          <w:position w:val="-4"/>
        </w:rPr>
        <w:object>
          <v:shape id="_x0000_i1135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35" DrawAspect="Content" ObjectID="_1468075830" r:id="rId208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136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36" DrawAspect="Content" ObjectID="_1468075831" r:id="rId209">
            <o:LockedField>false</o:LockedField>
          </o:OLEObject>
        </w:object>
      </w:r>
      <w:r>
        <w:rPr>
          <w:rFonts w:hint="eastAsia"/>
        </w:rPr>
        <w:t>上服从均匀分布，求游客等候时间的数学期望.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结果保留两位小数)</w:t>
      </w:r>
    </w:p>
    <w:p>
      <w:pPr>
        <w:pStyle w:val="26"/>
        <w:jc w:val="left"/>
      </w:pPr>
      <w:r>
        <w:rPr>
          <w:rFonts w:hint="eastAsia" w:ascii="黑体" w:eastAsia="黑体" w:cs="Courier New"/>
          <w:sz w:val="24"/>
        </w:rPr>
        <w:t>解</w:t>
      </w:r>
      <w:r>
        <w:rPr>
          <w:rFonts w:hint="eastAsia" w:cs="Courier New"/>
          <w:sz w:val="24"/>
        </w:rPr>
        <w:t>：</w:t>
      </w:r>
      <w:r>
        <w:t xml:space="preserve"> </w:t>
      </w:r>
      <w:r>
        <w:rPr>
          <w:rFonts w:hint="eastAsia"/>
        </w:rPr>
        <w:t>因为</w:t>
      </w:r>
      <w:r>
        <w:rPr>
          <w:position w:val="-4"/>
        </w:rPr>
        <w:object>
          <v:shape id="_x0000_i1137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37" DrawAspect="Content" ObjectID="_1468075832" r:id="rId211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138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38" DrawAspect="Content" ObjectID="_1468075833" r:id="rId212">
            <o:LockedField>false</o:LockedField>
          </o:OLEObject>
        </w:object>
      </w:r>
      <w:r>
        <w:rPr>
          <w:rFonts w:hint="eastAsia"/>
        </w:rPr>
        <w:t>上服从均匀分布，所以</w:t>
      </w:r>
      <w:r>
        <w:rPr>
          <w:position w:val="-4"/>
        </w:rPr>
        <w:object>
          <v:shape id="_x0000_i1139" o:spt="75" type="#_x0000_t75" style="height:12.75pt;width:1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39" DrawAspect="Content" ObjectID="_1468075834" r:id="rId213">
            <o:LockedField>false</o:LockedField>
          </o:OLEObject>
        </w:object>
      </w:r>
      <w:r>
        <w:rPr>
          <w:rFonts w:hint="eastAsia"/>
        </w:rPr>
        <w:t>的概率密度为</w:t>
      </w:r>
    </w:p>
    <w:p>
      <w:pPr>
        <w:pStyle w:val="26"/>
        <w:spacing w:line="0" w:lineRule="atLeast"/>
        <w:ind w:firstLine="840" w:firstLineChars="400"/>
        <w:jc w:val="left"/>
        <w:rPr>
          <w:rFonts w:hint="eastAsia" w:ascii="Arial" w:hAnsi="Arial" w:cs="Arial"/>
          <w:color w:val="000000"/>
          <w:position w:val="-30"/>
        </w:rPr>
      </w:pPr>
      <w:r>
        <w:rPr>
          <w:rFonts w:ascii="Arial" w:hAnsi="Arial" w:cs="Arial"/>
          <w:color w:val="000000"/>
          <w:position w:val="-46"/>
        </w:rPr>
        <w:object>
          <v:shape id="_x0000_i1140" o:spt="75" type="#_x0000_t75" style="height:51.75pt;width:113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40" DrawAspect="Content" ObjectID="_1468075835" r:id="rId214">
            <o:LockedField>false</o:LockedField>
          </o:OLEObject>
        </w:object>
      </w:r>
    </w:p>
    <w:p>
      <w:pPr>
        <w:pStyle w:val="26"/>
        <w:ind w:firstLine="315" w:firstLineChars="150"/>
        <w:jc w:val="left"/>
        <w:rPr>
          <w:rFonts w:ascii="Arial" w:hAnsi="Arial" w:cs="Arial"/>
          <w:color w:val="000000"/>
          <w:position w:val="-30"/>
        </w:rPr>
      </w:pPr>
      <w:r>
        <w:rPr>
          <w:rFonts w:hint="eastAsia"/>
        </w:rPr>
        <w:t>设</w:t>
      </w:r>
      <w:r>
        <w:rPr>
          <w:position w:val="-4"/>
        </w:rPr>
        <w:object>
          <v:shape id="_x0000_i1141" o:spt="75" type="#_x0000_t75" style="height:12.75pt;width:10.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41" DrawAspect="Content" ObjectID="_1468075836" r:id="rId216">
            <o:LockedField>false</o:LockedField>
          </o:OLEObject>
        </w:object>
      </w:r>
      <w:r>
        <w:rPr>
          <w:rFonts w:hint="eastAsia"/>
        </w:rPr>
        <w:t>为游客等候电梯的时间(单位：分)，则</w:t>
      </w:r>
    </w:p>
    <w:p>
      <w:pPr>
        <w:pStyle w:val="26"/>
        <w:ind w:firstLine="1470" w:firstLineChars="700"/>
        <w:jc w:val="left"/>
      </w:pPr>
      <w:r>
        <w:rPr>
          <w:rFonts w:ascii="Arial" w:hAnsi="Arial" w:cs="Arial"/>
          <w:color w:val="000000"/>
          <w:position w:val="-66"/>
        </w:rPr>
        <w:object>
          <v:shape id="_x0000_i1142" o:spt="75" type="#_x0000_t75" style="height:72pt;width:183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42" DrawAspect="Content" ObjectID="_1468075837" r:id="rId218">
            <o:LockedField>false</o:LockedField>
          </o:OLEObject>
        </w:object>
      </w:r>
      <w:r>
        <w:t xml:space="preserve">       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cs="Courier New"/>
          <w:szCs w:val="21"/>
        </w:rPr>
        <w:t>-------</w:t>
      </w:r>
      <w:r>
        <w:t xml:space="preserve"> </w:t>
      </w:r>
      <w:r>
        <w:rPr>
          <w:rFonts w:hint="eastAsia"/>
          <w:szCs w:val="21"/>
        </w:rPr>
        <w:t>（5分）</w:t>
      </w:r>
    </w:p>
    <w:p>
      <w:pPr>
        <w:pStyle w:val="26"/>
        <w:ind w:firstLine="315" w:firstLineChars="150"/>
        <w:jc w:val="left"/>
        <w:rPr>
          <w:rFonts w:hint="eastAsia" w:ascii="Arial" w:hAnsi="Arial" w:cs="Arial"/>
          <w:color w:val="000000"/>
          <w:position w:val="-30"/>
        </w:rPr>
      </w:pPr>
      <w:r>
        <w:rPr>
          <w:rFonts w:ascii="Arial" w:hAnsi="Arial" w:cs="Arial"/>
          <w:color w:val="000000"/>
          <w:position w:val="-24"/>
        </w:rPr>
        <w:object>
          <v:shape id="_x0000_i1143" o:spt="75" type="#_x0000_t75" style="height:30.75pt;width:237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43" DrawAspect="Content" ObjectID="_1468075838" r:id="rId220">
            <o:LockedField>false</o:LockedField>
          </o:OLEObject>
        </w:object>
      </w:r>
    </w:p>
    <w:p>
      <w:pPr>
        <w:pStyle w:val="26"/>
        <w:ind w:firstLine="840" w:firstLineChars="400"/>
        <w:jc w:val="left"/>
        <w:rPr>
          <w:rFonts w:hint="eastAsia" w:ascii="Arial" w:hAnsi="Arial" w:cs="Arial"/>
          <w:color w:val="000000"/>
          <w:position w:val="-30"/>
        </w:rPr>
      </w:pPr>
      <w:r>
        <w:rPr>
          <w:rFonts w:ascii="Arial" w:hAnsi="Arial" w:cs="Arial"/>
          <w:color w:val="000000"/>
          <w:position w:val="-24"/>
        </w:rPr>
        <w:object>
          <v:shape id="_x0000_i1144" o:spt="75" type="#_x0000_t75" style="height:30.75pt;width:291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44" DrawAspect="Content" ObjectID="_1468075839" r:id="rId222">
            <o:LockedField>false</o:LockedField>
          </o:OLEObject>
        </w:object>
      </w:r>
    </w:p>
    <w:p>
      <w:pPr>
        <w:pStyle w:val="26"/>
        <w:ind w:firstLine="840" w:firstLineChars="400"/>
        <w:jc w:val="left"/>
        <w:rPr>
          <w:rFonts w:hint="eastAsia"/>
        </w:rPr>
      </w:pPr>
      <w:r>
        <w:rPr>
          <w:rFonts w:ascii="Arial" w:hAnsi="Arial" w:cs="Arial"/>
          <w:color w:val="000000"/>
          <w:position w:val="-24"/>
        </w:rPr>
        <w:object>
          <v:shape id="_x0000_i1145" o:spt="75" type="#_x0000_t75" style="height:30.75pt;width:176.2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45" DrawAspect="Content" ObjectID="_1468075840" r:id="rId224">
            <o:LockedField>false</o:LockedField>
          </o:OLEObject>
        </w:object>
      </w:r>
      <w:r>
        <w:rPr>
          <w:rFonts w:hint="eastAsia" w:ascii="Arial" w:hAnsi="Arial" w:cs="Arial"/>
          <w:color w:val="000000"/>
          <w:position w:val="-30"/>
        </w:rPr>
        <w:t xml:space="preserve">                 </w:t>
      </w:r>
      <w:r>
        <w:rPr>
          <w:rFonts w:cs="Courier New"/>
          <w:szCs w:val="21"/>
        </w:rPr>
        <w:t>-------</w:t>
      </w:r>
      <w:r>
        <w:t xml:space="preserve"> </w:t>
      </w:r>
      <w:r>
        <w:rPr>
          <w:rFonts w:hint="eastAsia"/>
          <w:szCs w:val="21"/>
        </w:rPr>
        <w:t>（5分）</w:t>
      </w:r>
    </w:p>
    <w:p>
      <w:pPr>
        <w:adjustRightInd w:val="0"/>
        <w:snapToGrid w:val="0"/>
        <w:spacing w:line="400" w:lineRule="atLeast"/>
        <w:jc w:val="left"/>
      </w:pPr>
      <w:r>
        <w:pict>
          <v:group id="_x0000_s1081" o:spid="_x0000_s1081" o:spt="203" style="position:absolute;left:0pt;margin-left:-100.6pt;margin-top:-8pt;height:627.65pt;width:90.75pt;z-index:1024;mso-width-relative:page;mso-height-relative:page;" coordsize="11525,79710">
            <o:lock v:ext="edit"/>
            <v:shape id="Text Box 29" o:spid="_x0000_s1082" o:spt="202" type="#_x0000_t202" style="position:absolute;left:1809;top:42957;height:32576;width:4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83" o:spt="203" style="position:absolute;left:0;top:0;height:79710;width:11525;" coordsize="11525,79710">
              <o:lock v:ext="edit"/>
              <v:shape id="Text Box 45" o:spid="_x0000_s1084" o:spt="202" type="#_x0000_t202" style="position:absolute;left:8953;top:26384;height:25009;width:2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layout-flow:vertical-ideographic;">
                  <w:txbxContent>
                    <w:p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85" o:spt="203" style="position:absolute;left:0;top:0;height:79710;width:11525;" coordsize="11525,79710">
                <o:lock v:ext="edit"/>
                <v:group id="Group 39" o:spid="_x0000_s1086" o:spt="203" style="position:absolute;left:95;top:11620;height:9380;width:9144;" coordorigin="675,1953" coordsize="1440,1404">
                  <o:lock v:ext="edit"/>
                  <v:group id="Group 18" o:spid="_x0000_s1087" o:spt="203" style="position:absolute;left:675;top:1953;height:1404;width:1440;" coordorigin="675,1953" coordsize="1440,1404">
                    <o:lock v:ext="edit"/>
                    <v:shape id="Text Box 4" o:spid="_x0000_s1088" o:spt="202" type="#_x0000_t202" style="position:absolute;left:855;top:1953;height:624;width:118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89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090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6" o:spid="_x0000_s1091" o:spt="203" style="position:absolute;left:0;top:1333;height:9380;width:9144;" coordorigin="675,3669" coordsize="1440,1404">
                  <o:lock v:ext="edit"/>
                  <v:group id="Group 19" o:spid="_x0000_s1092" o:spt="203" style="position:absolute;left:675;top:3669;height:1404;width:1440;" coordorigin="675,1953" coordsize="1440,1404">
                    <o:lock v:ext="edit"/>
                    <v:shape id="Text Box 20" o:spid="_x0000_s1093" o:spt="202" type="#_x0000_t202" style="position:absolute;left:705;top:2054;height:439;width:139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94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4" o:spid="_x0000_s1095" o:spt="20" style="position:absolute;left:675;top:4293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8" o:spid="_x0000_s1096" o:spt="203" style="position:absolute;left:95;top:33051;height:9380;width:9144;" coordorigin="675,5385" coordsize="1440,1404">
                  <o:lock v:ext="edit"/>
                  <v:group id="Group 22" o:spid="_x0000_s1097" o:spt="203" style="position:absolute;left:675;top:5385;height:1404;width:1440;" coordorigin="675,1953" coordsize="1440,1404">
                    <o:lock v:ext="edit"/>
                    <v:shape id="Text Box 23" o:spid="_x0000_s1098" o:spt="202" type="#_x0000_t202" style="position:absolute;left:855;top:1953;height:624;width:108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99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3" o:spid="_x0000_s1100" o:spt="20" style="position:absolute;left:675;top:6009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line id="Line 266" o:spid="_x0000_s1101" o:spt="20" style="position:absolute;left:11525;top:0;flip:y;height:79710;width:0;" o:connectortype="straight" coordsize="21600,21600">
                  <v:path arrowok="t"/>
                  <v:fill focussize="0,0"/>
                  <v:stroke/>
                  <v:imagedata o:title=""/>
                  <o:lock v:ext="edit"/>
                </v:line>
                <v:group id="Group 39" o:spid="_x0000_s1102" o:spt="203" style="position:absolute;left:95;top:22098;height:9379;width:9144;" coordorigin="675,1953" coordsize="1440,1404">
                  <o:lock v:ext="edit"/>
                  <v:group id="Group 18" o:spid="_x0000_s1103" o:spt="203" style="position:absolute;left:675;top:1953;height:1404;width:1440;" coordorigin="675,1953" coordsize="1440,1404">
                    <o:lock v:ext="edit"/>
                    <v:shape id="Text Box 4" o:spid="_x0000_s1104" o:spt="202" type="#_x0000_t202" style="position:absolute;left:855;top:1953;height:624;width:123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105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106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</v:group>
            </v:group>
          </v:group>
        </w:pict>
      </w:r>
      <w:r>
        <w:rPr>
          <w:sz w:val="24"/>
        </w:rPr>
        <w:pict>
          <v:shape id="_x0000_i1146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六、（</w:t>
      </w:r>
      <w:r>
        <w:rPr>
          <w:sz w:val="24"/>
        </w:rPr>
        <w:t>1</w:t>
      </w:r>
      <w:r>
        <w:rPr>
          <w:rFonts w:hint="eastAsia"/>
          <w:sz w:val="24"/>
        </w:rPr>
        <w:t>5分）</w:t>
      </w:r>
      <w:r>
        <w:rPr>
          <w:rFonts w:hint="eastAsia"/>
        </w:rPr>
        <w:t>设二维随机变量</w:t>
      </w:r>
      <w:r>
        <w:rPr>
          <w:position w:val="-10"/>
        </w:rPr>
        <w:object>
          <v:shape id="_x0000_i1147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47" DrawAspect="Content" ObjectID="_1468075841" r:id="rId226">
            <o:LockedField>false</o:LockedField>
          </o:OLEObject>
        </w:object>
      </w:r>
      <w:r>
        <w:rPr>
          <w:rFonts w:hint="eastAsia"/>
        </w:rPr>
        <w:t>在区域</w:t>
      </w:r>
      <w:r>
        <w:rPr>
          <w:i/>
        </w:rPr>
        <w:t>D</w:t>
      </w:r>
      <w:r>
        <w:rPr>
          <w:rFonts w:hint="eastAsia"/>
        </w:rPr>
        <w:t>上服从均匀分布，其中</w:t>
      </w:r>
      <w:r>
        <w:rPr>
          <w:position w:val="-10"/>
        </w:rPr>
        <w:object>
          <v:shape id="_x0000_i1148" o:spt="75" type="#_x0000_t75" style="height:18pt;width:172.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8" DrawAspect="Content" ObjectID="_1468075842" r:id="rId228">
            <o:LockedField>false</o:LockedField>
          </o:OLEObject>
        </w:object>
      </w:r>
      <w:r>
        <w:t xml:space="preserve">. </w:t>
      </w:r>
      <w:r>
        <w:rPr>
          <w:rFonts w:hint="eastAsia"/>
        </w:rPr>
        <w:t>求</w:t>
      </w:r>
    </w:p>
    <w:p>
      <w:pPr>
        <w:adjustRightInd w:val="0"/>
        <w:snapToGrid w:val="0"/>
        <w:ind w:firstLine="420" w:firstLineChars="200"/>
      </w:pPr>
      <w:r>
        <w:t xml:space="preserve">(1) </w:t>
      </w:r>
      <w:r>
        <w:rPr>
          <w:rFonts w:hint="eastAsia"/>
        </w:rPr>
        <w:t>边缘概率密度</w:t>
      </w:r>
      <w:r>
        <w:rPr>
          <w:position w:val="-12"/>
        </w:rPr>
        <w:object>
          <v:shape id="_x0000_i1149" o:spt="75" type="#_x0000_t75" style="height:19.5pt;width:33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9" DrawAspect="Content" ObjectID="_1468075843" r:id="rId230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t xml:space="preserve"> </w:t>
      </w:r>
    </w:p>
    <w:p>
      <w:pPr>
        <w:adjustRightInd w:val="0"/>
        <w:snapToGrid w:val="0"/>
        <w:ind w:firstLine="420" w:firstLineChars="200"/>
      </w:pPr>
      <w:r>
        <w:t>(2)</w:t>
      </w:r>
      <w:r>
        <w:rPr>
          <w:position w:val="-4"/>
        </w:rPr>
        <w:t xml:space="preserve"> </w:t>
      </w:r>
      <w:r>
        <w:rPr>
          <w:position w:val="-10"/>
        </w:rPr>
        <w:object>
          <v:shape id="_x0000_i1150" o:spt="75" type="#_x0000_t75" style="height:15.75pt;width:55.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50" DrawAspect="Content" ObjectID="_1468075844" r:id="rId232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ind w:firstLine="420" w:firstLineChars="200"/>
      </w:pPr>
      <w:r>
        <w:t>(3)</w:t>
      </w:r>
      <w:r>
        <w:rPr>
          <w:position w:val="-4"/>
        </w:rPr>
        <w:t xml:space="preserve"> </w:t>
      </w:r>
      <w:r>
        <w:rPr>
          <w:position w:val="-4"/>
        </w:rPr>
        <w:object>
          <v:shape id="_x0000_i1151" o:spt="75" type="#_x0000_t75" style="height:12.75pt;width:51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51" DrawAspect="Content" ObjectID="_1468075845" r:id="rId234">
            <o:LockedField>false</o:LockedField>
          </o:OLEObject>
        </w:object>
      </w:r>
      <w:r>
        <w:rPr>
          <w:rFonts w:hint="eastAsia"/>
        </w:rPr>
        <w:t>的概率密度</w:t>
      </w:r>
      <w:r>
        <w:rPr>
          <w:rFonts w:hint="eastAsia" w:ascii="宋体" w:hAnsi="宋体"/>
          <w:szCs w:val="21"/>
        </w:rPr>
        <w:t>.</w:t>
      </w:r>
    </w:p>
    <w:p>
      <w:pPr>
        <w:adjustRightInd w:val="0"/>
        <w:snapToGrid w:val="0"/>
        <w:spacing w:line="360" w:lineRule="atLeast"/>
      </w:pPr>
      <w:r>
        <w:rPr>
          <w:rFonts w:hint="eastAsia" w:ascii="黑体" w:hAnsi="Courier New" w:eastAsia="黑体" w:cs="Courier New"/>
          <w:sz w:val="24"/>
        </w:rPr>
        <w:t>解</w:t>
      </w:r>
      <w:r>
        <w:rPr>
          <w:rFonts w:hint="eastAsia" w:ascii="宋体" w:hAnsi="Courier New" w:cs="Courier New"/>
          <w:sz w:val="24"/>
        </w:rPr>
        <w:t>：</w:t>
      </w:r>
      <w:r>
        <w:t xml:space="preserve">(1) </w:t>
      </w:r>
      <w:r>
        <w:rPr>
          <w:position w:val="-10"/>
        </w:rPr>
        <w:object>
          <v:shape id="_x0000_i1152" o:spt="75" type="#_x0000_t75" style="height:16.5pt;width:34.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52" DrawAspect="Content" ObjectID="_1468075846" r:id="rId236">
            <o:LockedField>false</o:LockedField>
          </o:OLEObject>
        </w:object>
      </w:r>
      <w:r>
        <w:rPr>
          <w:rFonts w:hint="eastAsia"/>
        </w:rPr>
        <w:t>的概率密度为</w:t>
      </w:r>
    </w:p>
    <w:p>
      <w:pPr>
        <w:adjustRightInd w:val="0"/>
        <w:snapToGrid w:val="0"/>
        <w:spacing w:before="156" w:beforeLines="50" w:after="156" w:afterLines="50" w:line="240" w:lineRule="atLeast"/>
      </w:pPr>
      <w:r>
        <w:t xml:space="preserve">        </w:t>
      </w:r>
      <w:r>
        <w:rPr>
          <w:position w:val="-32"/>
        </w:rPr>
        <w:object>
          <v:shape id="_x0000_i1153" o:spt="75" type="#_x0000_t75" style="height:37.5pt;width:120.7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53" DrawAspect="Content" ObjectID="_1468075847" r:id="rId237">
            <o:LockedField>false</o:LockedField>
          </o:OLEObject>
        </w:object>
      </w:r>
    </w:p>
    <w:p>
      <w:pPr>
        <w:adjustRightInd w:val="0"/>
        <w:snapToGrid w:val="0"/>
        <w:spacing w:line="360" w:lineRule="atLeast"/>
        <w:ind w:left="210" w:hanging="210" w:hangingChars="100"/>
      </w:pPr>
      <w:r>
        <w:t xml:space="preserve">  </w:t>
      </w:r>
      <w:r>
        <w:rPr>
          <w:position w:val="-32"/>
        </w:rPr>
        <w:object>
          <v:shape id="_x0000_i1154" o:spt="75" type="#_x0000_t75" style="height:37.5pt;width:210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54" DrawAspect="Content" ObjectID="_1468075848" r:id="rId239">
            <o:LockedField>false</o:LockedField>
          </o:OLEObject>
        </w:object>
      </w:r>
      <w:r>
        <w:rPr>
          <w:position w:val="-32"/>
        </w:rPr>
        <w:t xml:space="preserve">         </w:t>
      </w:r>
      <w:r>
        <w:rPr>
          <w:rFonts w:hint="eastAsia"/>
          <w:position w:val="-32"/>
        </w:rPr>
        <w:t xml:space="preserve">    </w:t>
      </w:r>
      <w:r>
        <w:rPr>
          <w:position w:val="-32"/>
        </w:rPr>
        <w:t xml:space="preserve">  </w:t>
      </w:r>
      <w:r>
        <w:rPr>
          <w:rFonts w:ascii="宋体" w:hAnsi="Courier New" w:cs="Courier New"/>
          <w:szCs w:val="21"/>
        </w:rPr>
        <w:t>-------</w:t>
      </w:r>
      <w:r>
        <w:t xml:space="preserve"> </w:t>
      </w:r>
      <w:r>
        <w:rPr>
          <w:rFonts w:hint="eastAsia"/>
          <w:szCs w:val="21"/>
        </w:rPr>
        <w:t>（5分）</w:t>
      </w:r>
    </w:p>
    <w:p>
      <w:pPr>
        <w:adjustRightInd w:val="0"/>
        <w:snapToGrid w:val="0"/>
        <w:spacing w:line="360" w:lineRule="atLeast"/>
        <w:ind w:firstLine="105" w:firstLineChars="50"/>
        <w:rPr>
          <w:position w:val="-18"/>
        </w:rPr>
      </w:pPr>
      <w:r>
        <w:t>(2)</w:t>
      </w:r>
      <w:r>
        <w:rPr>
          <w:rFonts w:eastAsia="Times New Roman"/>
          <w:position w:val="-18"/>
        </w:rPr>
        <w:t xml:space="preserve"> </w:t>
      </w:r>
      <w:r>
        <w:rPr>
          <w:rFonts w:hint="eastAsia"/>
        </w:rPr>
        <w:t>记</w:t>
      </w:r>
      <w:r>
        <w:rPr>
          <w:position w:val="-12"/>
        </w:rPr>
        <w:object>
          <v:shape id="_x0000_i1155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55" DrawAspect="Content" ObjectID="_1468075849" r:id="rId241">
            <o:LockedField>false</o:LockedField>
          </o:OLEObject>
        </w:object>
      </w:r>
      <w:r>
        <w:rPr>
          <w:rFonts w:hint="eastAsia"/>
        </w:rPr>
        <w:t>，则</w:t>
      </w:r>
    </w:p>
    <w:p>
      <w:pPr>
        <w:adjustRightInd w:val="0"/>
        <w:snapToGrid w:val="0"/>
        <w:spacing w:line="360" w:lineRule="atLeast"/>
        <w:ind w:firstLine="315" w:firstLineChars="150"/>
      </w:pPr>
      <w:r>
        <w:rPr>
          <w:rFonts w:eastAsia="Times New Roman"/>
          <w:position w:val="-34"/>
        </w:rPr>
        <w:object>
          <v:shape id="_x0000_i1156" o:spt="75" type="#_x0000_t75" style="height:36pt;width:280.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56" DrawAspect="Content" ObjectID="_1468075850" r:id="rId243">
            <o:LockedField>false</o:LockedField>
          </o:OLEObject>
        </w:object>
      </w:r>
      <w:r>
        <w:rPr>
          <w:position w:val="-18"/>
        </w:rPr>
        <w:t xml:space="preserve">     </w:t>
      </w:r>
      <w:r>
        <w:rPr>
          <w:rFonts w:ascii="宋体" w:hAnsi="Courier New" w:cs="Courier New"/>
          <w:szCs w:val="21"/>
        </w:rPr>
        <w:t>-------</w:t>
      </w:r>
      <w:r>
        <w:t xml:space="preserve"> </w:t>
      </w:r>
      <w:r>
        <w:rPr>
          <w:rFonts w:hint="eastAsia"/>
          <w:szCs w:val="21"/>
        </w:rPr>
        <w:t>（5分）</w:t>
      </w:r>
    </w:p>
    <w:p>
      <w:pPr>
        <w:adjustRightInd w:val="0"/>
        <w:snapToGrid w:val="0"/>
        <w:spacing w:line="360" w:lineRule="atLeast"/>
      </w:pPr>
      <w:r>
        <w:t xml:space="preserve"> (3) </w:t>
      </w:r>
      <w:r>
        <w:rPr>
          <w:rFonts w:hint="eastAsia"/>
        </w:rPr>
        <w:t>由已知，</w:t>
      </w:r>
      <w:r>
        <w:rPr>
          <w:position w:val="-32"/>
        </w:rPr>
        <w:object>
          <v:shape id="_x0000_i1157" o:spt="75" type="#_x0000_t75" style="height:37.5pt;width:195.7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57" DrawAspect="Content" ObjectID="_1468075851" r:id="rId245">
            <o:LockedField>false</o:LockedField>
          </o:OLEObject>
        </w:object>
      </w:r>
      <w:r>
        <w:rPr>
          <w:position w:val="-32"/>
        </w:rPr>
        <w:object>
          <v:shape id="_x0000_i1158" o:spt="75" type="#_x0000_t75" style="height:37.5pt;width:111.7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58" DrawAspect="Content" ObjectID="_1468075852" r:id="rId247">
            <o:LockedField>false</o:LockedField>
          </o:OLEObject>
        </w:object>
      </w:r>
    </w:p>
    <w:p>
      <w:pPr>
        <w:adjustRightInd w:val="0"/>
        <w:snapToGrid w:val="0"/>
        <w:spacing w:line="360" w:lineRule="atLeast"/>
      </w:pPr>
      <w:r>
        <w:t xml:space="preserve">    </w:t>
      </w:r>
      <w:r>
        <w:rPr>
          <w:rFonts w:hint="eastAsia"/>
        </w:rPr>
        <w:t>当</w:t>
      </w:r>
      <w:r>
        <w:t xml:space="preserve"> </w:t>
      </w:r>
      <w:r>
        <w:rPr>
          <w:position w:val="-6"/>
        </w:rPr>
        <w:object>
          <v:shape id="_x0000_i1159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9" DrawAspect="Content" ObjectID="_1468075853" r:id="rId249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4"/>
        </w:rPr>
        <w:object>
          <v:shape id="_x0000_i1160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60" DrawAspect="Content" ObjectID="_1468075854" r:id="rId251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22"/>
        </w:rPr>
        <w:object>
          <v:shape id="_x0000_i1161" o:spt="75" type="#_x0000_t75" style="height:30.75pt;width:148.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61" DrawAspect="Content" ObjectID="_1468075855" r:id="rId253">
            <o:LockedField>false</o:LockedField>
          </o:OLEObject>
        </w:object>
      </w:r>
    </w:p>
    <w:p>
      <w:pPr>
        <w:adjustRightInd w:val="0"/>
        <w:snapToGrid w:val="0"/>
        <w:spacing w:before="156" w:beforeLines="50" w:after="156" w:afterLines="50" w:line="360" w:lineRule="atLeast"/>
      </w:pPr>
      <w:r>
        <w:t xml:space="preserve">   </w:t>
      </w:r>
      <w:r>
        <w:rPr>
          <w:rFonts w:hint="eastAsia"/>
        </w:rPr>
        <w:t>当</w:t>
      </w:r>
      <w:r>
        <w:rPr>
          <w:position w:val="-6"/>
        </w:rPr>
        <w:object>
          <v:shape id="_x0000_i1162" o:spt="75" type="#_x0000_t75" style="height:13.5pt;width:43.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62" DrawAspect="Content" ObjectID="_1468075856" r:id="rId255">
            <o:LockedField>false</o:LockedField>
          </o:OLEObject>
        </w:object>
      </w:r>
      <w:r>
        <w:rPr>
          <w:rFonts w:hint="eastAsia"/>
        </w:rPr>
        <w:t>时，</w:t>
      </w:r>
      <w:r>
        <w:t xml:space="preserve"> </w:t>
      </w:r>
      <w:r>
        <w:rPr>
          <w:position w:val="-22"/>
        </w:rPr>
        <w:object>
          <v:shape id="_x0000_i1163" o:spt="75" type="#_x0000_t75" style="height:30pt;width:214.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63" DrawAspect="Content" ObjectID="_1468075857" r:id="rId257">
            <o:LockedField>false</o:LockedField>
          </o:OLEObject>
        </w:object>
      </w:r>
    </w:p>
    <w:p>
      <w:pPr>
        <w:adjustRightInd w:val="0"/>
        <w:snapToGrid w:val="0"/>
        <w:spacing w:before="156" w:beforeLines="50" w:after="156" w:afterLines="50" w:line="360" w:lineRule="atLeast"/>
      </w:pPr>
      <w:r>
        <w:t xml:space="preserve">   </w:t>
      </w:r>
      <w:r>
        <w:rPr>
          <w:rFonts w:hint="eastAsia"/>
        </w:rPr>
        <w:t>故，</w:t>
      </w:r>
      <w:r>
        <w:rPr>
          <w:position w:val="-4"/>
        </w:rPr>
        <w:object>
          <v:shape id="_x0000_i1164" o:spt="75" type="#_x0000_t75" style="height:13.5pt;width:12.7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64" DrawAspect="Content" ObjectID="_1468075858" r:id="rId259">
            <o:LockedField>false</o:LockedField>
          </o:OLEObject>
        </w:object>
      </w:r>
      <w:r>
        <w:rPr>
          <w:rFonts w:hint="eastAsia"/>
        </w:rPr>
        <w:t>的概率密度为</w:t>
      </w:r>
      <w:r>
        <w:rPr>
          <w:position w:val="-32"/>
        </w:rPr>
        <w:object>
          <v:shape id="_x0000_i1165" o:spt="75" type="#_x0000_t75" style="height:37.5pt;width:109.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65" DrawAspect="Content" ObjectID="_1468075859" r:id="rId261">
            <o:LockedField>false</o:LockedField>
          </o:OLEObject>
        </w:object>
      </w:r>
      <w:r>
        <w:rPr>
          <w:position w:val="-32"/>
        </w:rPr>
        <w:t xml:space="preserve">                </w:t>
      </w:r>
      <w:r>
        <w:rPr>
          <w:rFonts w:ascii="宋体" w:hAnsi="Courier New" w:cs="Courier New"/>
          <w:szCs w:val="21"/>
        </w:rPr>
        <w:t>-------</w:t>
      </w:r>
      <w:r>
        <w:t xml:space="preserve"> </w:t>
      </w:r>
      <w:r>
        <w:rPr>
          <w:rFonts w:hint="eastAsia"/>
          <w:szCs w:val="21"/>
        </w:rPr>
        <w:t>（5分）</w:t>
      </w:r>
    </w:p>
    <w:p>
      <w:pPr>
        <w:adjustRightInd w:val="0"/>
        <w:snapToGrid w:val="0"/>
        <w:spacing w:line="360" w:lineRule="atLeast"/>
      </w:pPr>
      <w:r>
        <w:t xml:space="preserve">  </w:t>
      </w:r>
      <w:r>
        <w:rPr>
          <w:sz w:val="24"/>
        </w:rPr>
        <w:pict>
          <v:shape id="_x0000_i1166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七、（</w:t>
      </w:r>
      <w:r>
        <w:rPr>
          <w:sz w:val="24"/>
        </w:rPr>
        <w:t>12</w:t>
      </w:r>
      <w:r>
        <w:rPr>
          <w:rFonts w:hint="eastAsia"/>
          <w:sz w:val="24"/>
        </w:rPr>
        <w:t>分）</w:t>
      </w:r>
      <w:r>
        <w:rPr>
          <w:rFonts w:hint="eastAsia"/>
        </w:rPr>
        <w:t>已知随机变量</w:t>
      </w:r>
      <w:r>
        <w:rPr>
          <w:position w:val="-4"/>
        </w:rPr>
        <w:object>
          <v:shape id="_x0000_i1167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67" DrawAspect="Content" ObjectID="_1468075860" r:id="rId263">
            <o:LockedField>false</o:LockedField>
          </o:OLEObject>
        </w:object>
      </w:r>
      <w:r>
        <w:rPr>
          <w:rFonts w:hint="eastAsia"/>
        </w:rPr>
        <w:t>的密度函数为</w:t>
      </w:r>
    </w:p>
    <w:p>
      <w:pPr>
        <w:pStyle w:val="4"/>
        <w:spacing w:line="288" w:lineRule="auto"/>
        <w:jc w:val="center"/>
      </w:pPr>
      <w:r>
        <w:rPr>
          <w:position w:val="-30"/>
        </w:rPr>
        <w:object>
          <v:shape id="_x0000_i1168" o:spt="75" type="#_x0000_t75" style="height:40.5pt;width:235.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68" DrawAspect="Content" ObjectID="_1468075861" r:id="rId265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ascii="宋体"/>
          <w:b/>
          <w:bCs/>
          <w:szCs w:val="21"/>
        </w:rPr>
      </w:pPr>
      <w:r>
        <w:rPr>
          <w:rFonts w:hint="eastAsia" w:ascii="宋体" w:hAnsi="宋体"/>
          <w:szCs w:val="21"/>
        </w:rPr>
        <w:t>其中</w:t>
      </w:r>
      <w:r>
        <w:rPr>
          <w:rFonts w:hint="eastAsia" w:ascii="宋体" w:hAnsi="宋体"/>
          <w:position w:val="-6"/>
          <w:szCs w:val="21"/>
        </w:rPr>
        <w:object>
          <v:shape id="_x0000_i116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69" DrawAspect="Content" ObjectID="_1468075862" r:id="rId267">
            <o:LockedField>false</o:LockedField>
          </o:OLEObject>
        </w:object>
      </w:r>
      <w:r>
        <w:rPr>
          <w:rFonts w:hint="eastAsia" w:ascii="宋体" w:hAnsi="宋体"/>
          <w:szCs w:val="21"/>
        </w:rPr>
        <w:t>均为未知参数，求</w:t>
      </w:r>
      <w:r>
        <w:rPr>
          <w:rFonts w:hint="eastAsia" w:ascii="宋体" w:hAnsi="宋体"/>
          <w:position w:val="-6"/>
          <w:szCs w:val="21"/>
        </w:rPr>
        <w:object>
          <v:shape id="_x0000_i1170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70" DrawAspect="Content" ObjectID="_1468075863" r:id="rId269">
            <o:LockedField>false</o:LockedField>
          </o:OLEObject>
        </w:object>
      </w:r>
      <w:r>
        <w:rPr>
          <w:rFonts w:hint="eastAsia" w:ascii="宋体" w:hAnsi="宋体"/>
          <w:szCs w:val="21"/>
        </w:rPr>
        <w:t>的矩估计量与极大似然估计量</w:t>
      </w:r>
      <w:r>
        <w:rPr>
          <w:rFonts w:ascii="宋体"/>
          <w:b/>
          <w:bCs/>
          <w:szCs w:val="21"/>
        </w:rPr>
        <w:t>.</w:t>
      </w:r>
    </w:p>
    <w:p>
      <w:pPr>
        <w:rPr>
          <w:rFonts w:ascii="宋体"/>
          <w:sz w:val="18"/>
          <w:szCs w:val="18"/>
        </w:rPr>
      </w:pPr>
      <w:r>
        <w:rPr>
          <w:rFonts w:hint="eastAsia" w:ascii="黑体" w:hAnsi="Courier New" w:eastAsia="黑体" w:cs="Courier New"/>
          <w:sz w:val="24"/>
        </w:rPr>
        <w:t>解</w:t>
      </w:r>
      <w:r>
        <w:rPr>
          <w:rFonts w:hint="eastAsia" w:ascii="宋体" w:hAnsi="Courier New" w:cs="Courier New"/>
          <w:sz w:val="24"/>
        </w:rPr>
        <w:t>：</w:t>
      </w:r>
      <w:r>
        <w:rPr>
          <w:rFonts w:hint="eastAsia" w:ascii="宋体" w:hAnsi="宋体"/>
          <w:position w:val="-24"/>
          <w:sz w:val="18"/>
          <w:szCs w:val="18"/>
        </w:rPr>
        <w:object>
          <v:shape id="_x0000_i1171" o:spt="75" type="#_x0000_t75" style="height:30.75pt;width:361.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71" DrawAspect="Content" ObjectID="_1468075864" r:id="rId271">
            <o:LockedField>false</o:LockedField>
          </o:OLEObject>
        </w:object>
      </w:r>
      <w:r>
        <w:rPr>
          <w:rFonts w:ascii="宋体" w:hAnsi="宋体"/>
          <w:sz w:val="18"/>
          <w:szCs w:val="18"/>
        </w:rPr>
        <w:t xml:space="preserve">  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故</w:t>
      </w:r>
      <w:r>
        <w:rPr>
          <w:rFonts w:hint="eastAsia" w:ascii="宋体" w:hAnsi="宋体"/>
          <w:position w:val="-6"/>
          <w:szCs w:val="21"/>
        </w:rPr>
        <w:object>
          <v:shape id="_x0000_i117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72" DrawAspect="Content" ObjectID="_1468075865" r:id="rId273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的矩估计量为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position w:val="-24"/>
          <w:szCs w:val="21"/>
        </w:rPr>
        <w:object>
          <v:shape id="_x0000_i1173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73" DrawAspect="Content" ObjectID="_1468075866" r:id="rId275">
            <o:LockedField>false</o:LockedField>
          </o:OLEObject>
        </w:object>
      </w:r>
      <w:r>
        <w:rPr>
          <w:rFonts w:ascii="宋体" w:hAnsi="宋体"/>
          <w:szCs w:val="21"/>
        </w:rPr>
        <w:t xml:space="preserve">  </w:t>
      </w:r>
      <w:r>
        <w:t xml:space="preserve">                   </w:t>
      </w:r>
      <w:r>
        <w:rPr>
          <w:rFonts w:hint="eastAsia"/>
        </w:rPr>
        <w:t xml:space="preserve">       </w:t>
      </w:r>
      <w:r>
        <w:t xml:space="preserve"> </w:t>
      </w:r>
      <w:r>
        <w:rPr>
          <w:rFonts w:ascii="宋体" w:hAnsi="Courier New" w:cs="Courier New"/>
          <w:szCs w:val="21"/>
        </w:rPr>
        <w:t>-------</w:t>
      </w:r>
      <w:r>
        <w:t xml:space="preserve"> </w:t>
      </w:r>
      <w:r>
        <w:rPr>
          <w:rFonts w:hint="eastAsia"/>
          <w:szCs w:val="21"/>
        </w:rPr>
        <w:t>（6分）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似然函数</w:t>
      </w:r>
      <w:r>
        <w:rPr>
          <w:rFonts w:hint="eastAsia" w:ascii="宋体" w:hAnsi="宋体"/>
          <w:position w:val="-28"/>
          <w:szCs w:val="21"/>
        </w:rPr>
        <w:object>
          <v:shape id="_x0000_i1174" o:spt="75" type="#_x0000_t75" style="height:33pt;width:187.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74" DrawAspect="Content" ObjectID="_1468075867" r:id="rId277">
            <o:LockedField>false</o:LockedField>
          </o:OLEObject>
        </w:object>
      </w:r>
      <w:r>
        <w:rPr>
          <w:rFonts w:ascii="宋体" w:hAnsi="宋体"/>
          <w:szCs w:val="21"/>
        </w:rPr>
        <w:t xml:space="preserve">, </w:t>
      </w:r>
    </w:p>
    <w:p>
      <w:r>
        <w:rPr>
          <w:rFonts w:hint="eastAsia" w:ascii="宋体" w:hAnsi="宋体"/>
          <w:szCs w:val="21"/>
        </w:rPr>
        <w:t>故</w:t>
      </w:r>
      <w:r>
        <w:rPr>
          <w:rFonts w:ascii="宋体" w:hAnsi="宋体"/>
          <w:szCs w:val="21"/>
        </w:rPr>
        <w:t xml:space="preserve">            </w:t>
      </w:r>
      <w:r>
        <w:rPr>
          <w:rFonts w:hint="eastAsia" w:ascii="宋体" w:hAnsi="宋体"/>
          <w:position w:val="-28"/>
          <w:szCs w:val="21"/>
        </w:rPr>
        <w:object>
          <v:shape id="_x0000_i1175" o:spt="75" type="#_x0000_t75" style="height:33pt;width:214.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75" DrawAspect="Content" ObjectID="_1468075868" r:id="rId279">
            <o:LockedField>false</o:LockedField>
          </o:OLEObject>
        </w:object>
      </w:r>
      <w:r>
        <w:t xml:space="preserve"> </w:t>
      </w:r>
    </w:p>
    <w:p>
      <w:pPr>
        <w:ind w:firstLine="1260" w:firstLineChars="600"/>
      </w:pPr>
      <w:r>
        <w:rPr>
          <w:rFonts w:hint="eastAsia" w:ascii="宋体" w:hAnsi="宋体"/>
          <w:position w:val="-28"/>
          <w:szCs w:val="21"/>
        </w:rPr>
        <w:object>
          <v:shape id="_x0000_i1176" o:spt="75" type="#_x0000_t75" style="height:33pt;width:210.7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76" DrawAspect="Content" ObjectID="_1468075869" r:id="rId281">
            <o:LockedField>false</o:LockedField>
          </o:OLEObject>
        </w:object>
      </w:r>
      <w:r>
        <w:t xml:space="preserve"> </w:t>
      </w:r>
    </w:p>
    <w:p>
      <w:pPr>
        <w:ind w:firstLine="105" w:firstLineChars="50"/>
        <w:rPr>
          <w:rFonts w:ascii="宋体"/>
          <w:position w:val="-128"/>
          <w:szCs w:val="21"/>
        </w:rPr>
      </w:pPr>
      <w:r>
        <w:rPr>
          <w:rFonts w:hint="eastAsia" w:ascii="宋体" w:hAnsi="宋体"/>
          <w:position w:val="-60"/>
          <w:szCs w:val="21"/>
        </w:rPr>
        <w:object>
          <v:shape id="_x0000_i1177" o:spt="75" type="#_x0000_t75" style="height:46.5pt;width:280.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77" DrawAspect="Content" ObjectID="_1468075870" r:id="rId283">
            <o:LockedField>false</o:LockedField>
          </o:OLEObject>
        </w:object>
      </w:r>
      <w:r>
        <w:rPr>
          <w:rFonts w:hint="eastAsia" w:ascii="宋体" w:hAnsi="宋体"/>
          <w:position w:val="-60"/>
          <w:szCs w:val="21"/>
        </w:rPr>
        <w:t xml:space="preserve">         </w:t>
      </w:r>
      <w:r>
        <w:rPr>
          <w:rFonts w:ascii="宋体" w:hAnsi="Courier New" w:cs="Courier New"/>
          <w:szCs w:val="21"/>
        </w:rPr>
        <w:t>-------</w:t>
      </w:r>
      <w:r>
        <w:t xml:space="preserve"> </w:t>
      </w:r>
      <w:r>
        <w:rPr>
          <w:rFonts w:hint="eastAsia"/>
          <w:szCs w:val="21"/>
        </w:rPr>
        <w:t>（6分）</w:t>
      </w:r>
    </w:p>
    <w:p/>
    <w:p/>
    <w:p/>
    <w:p/>
    <w:p>
      <w:pPr>
        <w:widowControl/>
        <w:jc w:val="left"/>
        <w:rPr>
          <w:rFonts w:ascii="宋体" w:cs="宋体"/>
          <w:kern w:val="0"/>
          <w:sz w:val="24"/>
        </w:rPr>
      </w:pPr>
    </w:p>
    <w:sectPr>
      <w:footerReference r:id="rId3" w:type="default"/>
      <w:pgSz w:w="20639" w:h="14572" w:orient="landscape"/>
      <w:pgMar w:top="1134" w:right="680" w:bottom="1134" w:left="567" w:header="680" w:footer="680" w:gutter="1985"/>
      <w:cols w:equalWidth="0" w:num="2" w:sep="1">
        <w:col w:w="7980" w:space="425"/>
        <w:col w:w="871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8203"/>
        <w:tab w:val="right" w:pos="13320"/>
        <w:tab w:val="clear" w:pos="4153"/>
        <w:tab w:val="clear" w:pos="8306"/>
      </w:tabs>
    </w:pPr>
    <w:r>
      <w:rPr>
        <w:szCs w:val="21"/>
      </w:rPr>
      <w:tab/>
    </w:r>
    <w:r>
      <w:rPr>
        <w:rFonts w:hint="eastAsia"/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rPr>
        <w:rStyle w:val="10"/>
      </w:rPr>
      <w:fldChar w:fldCharType="begin"/>
    </w:r>
    <w:r>
      <w:rPr>
        <w:rStyle w:val="10"/>
      </w:rPr>
      <w:instrText xml:space="preserve"> NUMPAGES </w:instrText>
    </w:r>
    <w:r>
      <w:rPr>
        <w:rStyle w:val="10"/>
      </w:rPr>
      <w:fldChar w:fldCharType="separate"/>
    </w:r>
    <w:r>
      <w:rPr>
        <w:rStyle w:val="10"/>
      </w:rPr>
      <w:t>3</w:t>
    </w:r>
    <w:r>
      <w:rPr>
        <w:rStyle w:val="10"/>
      </w:rPr>
      <w:fldChar w:fldCharType="end"/>
    </w:r>
    <w:r>
      <w:rPr>
        <w:rStyle w:val="10"/>
      </w:rPr>
      <w:t xml:space="preserve"> </w:t>
    </w:r>
    <w:r>
      <w:rPr>
        <w:rStyle w:val="10"/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EC7"/>
    <w:rsid w:val="00000A88"/>
    <w:rsid w:val="00001B29"/>
    <w:rsid w:val="00004559"/>
    <w:rsid w:val="000163B0"/>
    <w:rsid w:val="00017FE6"/>
    <w:rsid w:val="0002334E"/>
    <w:rsid w:val="00024D58"/>
    <w:rsid w:val="00024E1B"/>
    <w:rsid w:val="000255A9"/>
    <w:rsid w:val="00033916"/>
    <w:rsid w:val="0003513A"/>
    <w:rsid w:val="00035412"/>
    <w:rsid w:val="00040123"/>
    <w:rsid w:val="00040AB3"/>
    <w:rsid w:val="00041F50"/>
    <w:rsid w:val="00042DE1"/>
    <w:rsid w:val="00043338"/>
    <w:rsid w:val="00043802"/>
    <w:rsid w:val="00046960"/>
    <w:rsid w:val="00053ABD"/>
    <w:rsid w:val="0005518E"/>
    <w:rsid w:val="00060E55"/>
    <w:rsid w:val="0007118A"/>
    <w:rsid w:val="000712B4"/>
    <w:rsid w:val="000775CC"/>
    <w:rsid w:val="00081D23"/>
    <w:rsid w:val="00082FB3"/>
    <w:rsid w:val="00083924"/>
    <w:rsid w:val="00085DFB"/>
    <w:rsid w:val="00086878"/>
    <w:rsid w:val="000944D9"/>
    <w:rsid w:val="00097852"/>
    <w:rsid w:val="000A112A"/>
    <w:rsid w:val="000A32C1"/>
    <w:rsid w:val="000B0C58"/>
    <w:rsid w:val="000B27EC"/>
    <w:rsid w:val="000B4141"/>
    <w:rsid w:val="000B463A"/>
    <w:rsid w:val="000B600A"/>
    <w:rsid w:val="000B6AB4"/>
    <w:rsid w:val="000B77C3"/>
    <w:rsid w:val="000D0392"/>
    <w:rsid w:val="000D0E94"/>
    <w:rsid w:val="000D1DF4"/>
    <w:rsid w:val="000D282A"/>
    <w:rsid w:val="000D4459"/>
    <w:rsid w:val="000E2E49"/>
    <w:rsid w:val="000E3B47"/>
    <w:rsid w:val="000E476A"/>
    <w:rsid w:val="000E79F0"/>
    <w:rsid w:val="000E7E89"/>
    <w:rsid w:val="000F176B"/>
    <w:rsid w:val="000F385D"/>
    <w:rsid w:val="000F3E91"/>
    <w:rsid w:val="0010008D"/>
    <w:rsid w:val="001005F3"/>
    <w:rsid w:val="00113EF0"/>
    <w:rsid w:val="001160C5"/>
    <w:rsid w:val="0011792E"/>
    <w:rsid w:val="001179F7"/>
    <w:rsid w:val="001202F9"/>
    <w:rsid w:val="001226DC"/>
    <w:rsid w:val="00142E01"/>
    <w:rsid w:val="00146938"/>
    <w:rsid w:val="00162270"/>
    <w:rsid w:val="001630EB"/>
    <w:rsid w:val="00171788"/>
    <w:rsid w:val="00172020"/>
    <w:rsid w:val="00173572"/>
    <w:rsid w:val="00177FF6"/>
    <w:rsid w:val="00180095"/>
    <w:rsid w:val="001823D9"/>
    <w:rsid w:val="001847F0"/>
    <w:rsid w:val="0019003F"/>
    <w:rsid w:val="001913E3"/>
    <w:rsid w:val="00192D00"/>
    <w:rsid w:val="001937F9"/>
    <w:rsid w:val="00194A62"/>
    <w:rsid w:val="0019765C"/>
    <w:rsid w:val="001A553C"/>
    <w:rsid w:val="001B10B9"/>
    <w:rsid w:val="001B68CC"/>
    <w:rsid w:val="001C00FF"/>
    <w:rsid w:val="001C14B6"/>
    <w:rsid w:val="001C34ED"/>
    <w:rsid w:val="001C36BC"/>
    <w:rsid w:val="001C74D9"/>
    <w:rsid w:val="001C7DF2"/>
    <w:rsid w:val="001D1BD9"/>
    <w:rsid w:val="001D61AF"/>
    <w:rsid w:val="001D6743"/>
    <w:rsid w:val="001D6C98"/>
    <w:rsid w:val="001E15B5"/>
    <w:rsid w:val="001E45B0"/>
    <w:rsid w:val="001E45D1"/>
    <w:rsid w:val="001E6DB3"/>
    <w:rsid w:val="001F0824"/>
    <w:rsid w:val="001F1630"/>
    <w:rsid w:val="001F255F"/>
    <w:rsid w:val="001F47CA"/>
    <w:rsid w:val="001F5BED"/>
    <w:rsid w:val="00204556"/>
    <w:rsid w:val="0020563E"/>
    <w:rsid w:val="00211D31"/>
    <w:rsid w:val="00212062"/>
    <w:rsid w:val="00212FF9"/>
    <w:rsid w:val="0021468A"/>
    <w:rsid w:val="0021500E"/>
    <w:rsid w:val="0021535F"/>
    <w:rsid w:val="00220C9A"/>
    <w:rsid w:val="00227EF5"/>
    <w:rsid w:val="00232E8D"/>
    <w:rsid w:val="00233E7E"/>
    <w:rsid w:val="00234297"/>
    <w:rsid w:val="00240880"/>
    <w:rsid w:val="002443DB"/>
    <w:rsid w:val="0024669D"/>
    <w:rsid w:val="00247E7E"/>
    <w:rsid w:val="00250B93"/>
    <w:rsid w:val="00255818"/>
    <w:rsid w:val="00255826"/>
    <w:rsid w:val="00256094"/>
    <w:rsid w:val="00257077"/>
    <w:rsid w:val="002628DF"/>
    <w:rsid w:val="00265125"/>
    <w:rsid w:val="00270FD6"/>
    <w:rsid w:val="00271432"/>
    <w:rsid w:val="00272999"/>
    <w:rsid w:val="00275654"/>
    <w:rsid w:val="002761B1"/>
    <w:rsid w:val="002761DF"/>
    <w:rsid w:val="00284C0F"/>
    <w:rsid w:val="0028718F"/>
    <w:rsid w:val="002907DE"/>
    <w:rsid w:val="00292B8E"/>
    <w:rsid w:val="00292D68"/>
    <w:rsid w:val="002948E0"/>
    <w:rsid w:val="00296041"/>
    <w:rsid w:val="002977E7"/>
    <w:rsid w:val="002A5018"/>
    <w:rsid w:val="002B3EFC"/>
    <w:rsid w:val="002B46EA"/>
    <w:rsid w:val="002C0E97"/>
    <w:rsid w:val="002C5CBD"/>
    <w:rsid w:val="002D164F"/>
    <w:rsid w:val="002D6E34"/>
    <w:rsid w:val="002E3298"/>
    <w:rsid w:val="002E3CA8"/>
    <w:rsid w:val="002E613C"/>
    <w:rsid w:val="002E63F1"/>
    <w:rsid w:val="002F1773"/>
    <w:rsid w:val="002F1BC0"/>
    <w:rsid w:val="00301AAA"/>
    <w:rsid w:val="00303B9F"/>
    <w:rsid w:val="00310A5D"/>
    <w:rsid w:val="00312AE9"/>
    <w:rsid w:val="00313D23"/>
    <w:rsid w:val="003167A0"/>
    <w:rsid w:val="003178B4"/>
    <w:rsid w:val="00322202"/>
    <w:rsid w:val="00324BEC"/>
    <w:rsid w:val="00327B01"/>
    <w:rsid w:val="00330359"/>
    <w:rsid w:val="00333BF6"/>
    <w:rsid w:val="0033624E"/>
    <w:rsid w:val="0034741B"/>
    <w:rsid w:val="003479FF"/>
    <w:rsid w:val="00351104"/>
    <w:rsid w:val="00354BB5"/>
    <w:rsid w:val="00360D14"/>
    <w:rsid w:val="0036328D"/>
    <w:rsid w:val="00364F15"/>
    <w:rsid w:val="00364FDA"/>
    <w:rsid w:val="00367F74"/>
    <w:rsid w:val="003729ED"/>
    <w:rsid w:val="00374DF0"/>
    <w:rsid w:val="00375AC6"/>
    <w:rsid w:val="0038189C"/>
    <w:rsid w:val="00383D95"/>
    <w:rsid w:val="0038535C"/>
    <w:rsid w:val="0038714E"/>
    <w:rsid w:val="003919F9"/>
    <w:rsid w:val="003921B9"/>
    <w:rsid w:val="00392B9C"/>
    <w:rsid w:val="0039346E"/>
    <w:rsid w:val="00396417"/>
    <w:rsid w:val="003966DF"/>
    <w:rsid w:val="003970F8"/>
    <w:rsid w:val="003A7BAC"/>
    <w:rsid w:val="003B11B1"/>
    <w:rsid w:val="003B1A25"/>
    <w:rsid w:val="003B2708"/>
    <w:rsid w:val="003B5683"/>
    <w:rsid w:val="003B5B33"/>
    <w:rsid w:val="003C142F"/>
    <w:rsid w:val="003C38D1"/>
    <w:rsid w:val="003C4D03"/>
    <w:rsid w:val="003D0B5C"/>
    <w:rsid w:val="003D2716"/>
    <w:rsid w:val="003E3773"/>
    <w:rsid w:val="003F200D"/>
    <w:rsid w:val="004000C7"/>
    <w:rsid w:val="0040031E"/>
    <w:rsid w:val="00401AA7"/>
    <w:rsid w:val="00403087"/>
    <w:rsid w:val="0040557B"/>
    <w:rsid w:val="00405804"/>
    <w:rsid w:val="004115D5"/>
    <w:rsid w:val="00412049"/>
    <w:rsid w:val="00421CCE"/>
    <w:rsid w:val="004234E8"/>
    <w:rsid w:val="00423C19"/>
    <w:rsid w:val="0042605D"/>
    <w:rsid w:val="00430381"/>
    <w:rsid w:val="00430BED"/>
    <w:rsid w:val="00430D46"/>
    <w:rsid w:val="004315FA"/>
    <w:rsid w:val="004316E5"/>
    <w:rsid w:val="00433076"/>
    <w:rsid w:val="004341A0"/>
    <w:rsid w:val="0043774E"/>
    <w:rsid w:val="0044281A"/>
    <w:rsid w:val="00445E7C"/>
    <w:rsid w:val="0045042A"/>
    <w:rsid w:val="00450EFF"/>
    <w:rsid w:val="004532B5"/>
    <w:rsid w:val="00461BE2"/>
    <w:rsid w:val="00461BE9"/>
    <w:rsid w:val="004632CE"/>
    <w:rsid w:val="004633A4"/>
    <w:rsid w:val="0047048C"/>
    <w:rsid w:val="00470B0A"/>
    <w:rsid w:val="00470B5A"/>
    <w:rsid w:val="00471D2D"/>
    <w:rsid w:val="00473CD8"/>
    <w:rsid w:val="00474A60"/>
    <w:rsid w:val="00480F5D"/>
    <w:rsid w:val="004828B8"/>
    <w:rsid w:val="00484A5B"/>
    <w:rsid w:val="004854BC"/>
    <w:rsid w:val="00487DF1"/>
    <w:rsid w:val="004930C2"/>
    <w:rsid w:val="00493A65"/>
    <w:rsid w:val="00496AE8"/>
    <w:rsid w:val="00497612"/>
    <w:rsid w:val="0049766B"/>
    <w:rsid w:val="004A1ECB"/>
    <w:rsid w:val="004B06B9"/>
    <w:rsid w:val="004B0BD0"/>
    <w:rsid w:val="004B3020"/>
    <w:rsid w:val="004C2A08"/>
    <w:rsid w:val="004C2D4D"/>
    <w:rsid w:val="004C3CC4"/>
    <w:rsid w:val="004C4EE5"/>
    <w:rsid w:val="004C6C3D"/>
    <w:rsid w:val="004D2A0C"/>
    <w:rsid w:val="004D391C"/>
    <w:rsid w:val="004D4F70"/>
    <w:rsid w:val="004D796E"/>
    <w:rsid w:val="004E0014"/>
    <w:rsid w:val="004E0178"/>
    <w:rsid w:val="004E197E"/>
    <w:rsid w:val="004E46B9"/>
    <w:rsid w:val="004E6CCF"/>
    <w:rsid w:val="004E7F11"/>
    <w:rsid w:val="004F046A"/>
    <w:rsid w:val="004F29A9"/>
    <w:rsid w:val="004F4656"/>
    <w:rsid w:val="004F75A9"/>
    <w:rsid w:val="004F7921"/>
    <w:rsid w:val="00500FA6"/>
    <w:rsid w:val="0050381B"/>
    <w:rsid w:val="00503CF2"/>
    <w:rsid w:val="00505F89"/>
    <w:rsid w:val="0050662B"/>
    <w:rsid w:val="0051401B"/>
    <w:rsid w:val="0051798E"/>
    <w:rsid w:val="0052136C"/>
    <w:rsid w:val="00521830"/>
    <w:rsid w:val="005230D3"/>
    <w:rsid w:val="00523B0B"/>
    <w:rsid w:val="005255BF"/>
    <w:rsid w:val="00525BA6"/>
    <w:rsid w:val="00530559"/>
    <w:rsid w:val="005306E4"/>
    <w:rsid w:val="00533FC4"/>
    <w:rsid w:val="00536D22"/>
    <w:rsid w:val="00542885"/>
    <w:rsid w:val="0054415E"/>
    <w:rsid w:val="005464F2"/>
    <w:rsid w:val="00547DC6"/>
    <w:rsid w:val="00550DFB"/>
    <w:rsid w:val="00551E9E"/>
    <w:rsid w:val="00562864"/>
    <w:rsid w:val="00563629"/>
    <w:rsid w:val="0056387E"/>
    <w:rsid w:val="0056399F"/>
    <w:rsid w:val="00563AED"/>
    <w:rsid w:val="00565B5F"/>
    <w:rsid w:val="005729F4"/>
    <w:rsid w:val="00572A30"/>
    <w:rsid w:val="00572BF0"/>
    <w:rsid w:val="00573DA9"/>
    <w:rsid w:val="005817D6"/>
    <w:rsid w:val="00587B29"/>
    <w:rsid w:val="0059073B"/>
    <w:rsid w:val="00590E8C"/>
    <w:rsid w:val="00595110"/>
    <w:rsid w:val="005975CE"/>
    <w:rsid w:val="00597659"/>
    <w:rsid w:val="005A0DF9"/>
    <w:rsid w:val="005A1B13"/>
    <w:rsid w:val="005A330E"/>
    <w:rsid w:val="005A4920"/>
    <w:rsid w:val="005B534E"/>
    <w:rsid w:val="005B5C75"/>
    <w:rsid w:val="005B745E"/>
    <w:rsid w:val="005C2BD5"/>
    <w:rsid w:val="005C2F84"/>
    <w:rsid w:val="005C5120"/>
    <w:rsid w:val="005C6C4B"/>
    <w:rsid w:val="005D50C5"/>
    <w:rsid w:val="005D6C4F"/>
    <w:rsid w:val="005E0767"/>
    <w:rsid w:val="005E1931"/>
    <w:rsid w:val="005E2633"/>
    <w:rsid w:val="005E5863"/>
    <w:rsid w:val="005F0793"/>
    <w:rsid w:val="005F1CCF"/>
    <w:rsid w:val="005F3201"/>
    <w:rsid w:val="005F3E83"/>
    <w:rsid w:val="005F5DF9"/>
    <w:rsid w:val="006005AE"/>
    <w:rsid w:val="00601B2C"/>
    <w:rsid w:val="00603C28"/>
    <w:rsid w:val="0060617F"/>
    <w:rsid w:val="00606372"/>
    <w:rsid w:val="00606461"/>
    <w:rsid w:val="00607873"/>
    <w:rsid w:val="00614AB4"/>
    <w:rsid w:val="006152CD"/>
    <w:rsid w:val="0061683A"/>
    <w:rsid w:val="00621C23"/>
    <w:rsid w:val="00622581"/>
    <w:rsid w:val="006329CD"/>
    <w:rsid w:val="00632A4A"/>
    <w:rsid w:val="006479C5"/>
    <w:rsid w:val="00651A7A"/>
    <w:rsid w:val="00653E8C"/>
    <w:rsid w:val="00655414"/>
    <w:rsid w:val="006565C0"/>
    <w:rsid w:val="006578E8"/>
    <w:rsid w:val="00660C26"/>
    <w:rsid w:val="0066468F"/>
    <w:rsid w:val="00664A17"/>
    <w:rsid w:val="00665CE1"/>
    <w:rsid w:val="00665E5A"/>
    <w:rsid w:val="00667EE7"/>
    <w:rsid w:val="00670744"/>
    <w:rsid w:val="00672962"/>
    <w:rsid w:val="0067549C"/>
    <w:rsid w:val="006844AD"/>
    <w:rsid w:val="006903E4"/>
    <w:rsid w:val="00690FF2"/>
    <w:rsid w:val="00692117"/>
    <w:rsid w:val="00693904"/>
    <w:rsid w:val="00695767"/>
    <w:rsid w:val="00695DC2"/>
    <w:rsid w:val="006970F3"/>
    <w:rsid w:val="006A1C20"/>
    <w:rsid w:val="006A2352"/>
    <w:rsid w:val="006A66BE"/>
    <w:rsid w:val="006A78B6"/>
    <w:rsid w:val="006B09D3"/>
    <w:rsid w:val="006B6AB9"/>
    <w:rsid w:val="006C1301"/>
    <w:rsid w:val="006C1A42"/>
    <w:rsid w:val="006C7924"/>
    <w:rsid w:val="006E36D3"/>
    <w:rsid w:val="006F007F"/>
    <w:rsid w:val="00700DBC"/>
    <w:rsid w:val="00700F3D"/>
    <w:rsid w:val="00701196"/>
    <w:rsid w:val="007100EE"/>
    <w:rsid w:val="00711075"/>
    <w:rsid w:val="00711681"/>
    <w:rsid w:val="00713E67"/>
    <w:rsid w:val="007151BB"/>
    <w:rsid w:val="0071528D"/>
    <w:rsid w:val="00715E6E"/>
    <w:rsid w:val="00717182"/>
    <w:rsid w:val="00720A64"/>
    <w:rsid w:val="00720BF2"/>
    <w:rsid w:val="007230C6"/>
    <w:rsid w:val="00724A58"/>
    <w:rsid w:val="00731992"/>
    <w:rsid w:val="00732F25"/>
    <w:rsid w:val="00735E41"/>
    <w:rsid w:val="00736F06"/>
    <w:rsid w:val="007376B4"/>
    <w:rsid w:val="00741D51"/>
    <w:rsid w:val="0074266C"/>
    <w:rsid w:val="00742C84"/>
    <w:rsid w:val="007473F7"/>
    <w:rsid w:val="00753DCB"/>
    <w:rsid w:val="00754633"/>
    <w:rsid w:val="00762091"/>
    <w:rsid w:val="007636C4"/>
    <w:rsid w:val="00764068"/>
    <w:rsid w:val="00764C3E"/>
    <w:rsid w:val="00764DB3"/>
    <w:rsid w:val="007656F2"/>
    <w:rsid w:val="007738C1"/>
    <w:rsid w:val="00773B37"/>
    <w:rsid w:val="00775685"/>
    <w:rsid w:val="007760BE"/>
    <w:rsid w:val="00783852"/>
    <w:rsid w:val="007847EE"/>
    <w:rsid w:val="00787E8F"/>
    <w:rsid w:val="00792628"/>
    <w:rsid w:val="00793263"/>
    <w:rsid w:val="007A0F51"/>
    <w:rsid w:val="007A2E8A"/>
    <w:rsid w:val="007A56DF"/>
    <w:rsid w:val="007A5E5A"/>
    <w:rsid w:val="007B0B13"/>
    <w:rsid w:val="007B2068"/>
    <w:rsid w:val="007B48D3"/>
    <w:rsid w:val="007B65A8"/>
    <w:rsid w:val="007C22D0"/>
    <w:rsid w:val="007C2F9F"/>
    <w:rsid w:val="007C3230"/>
    <w:rsid w:val="007D01C6"/>
    <w:rsid w:val="007E0C61"/>
    <w:rsid w:val="007E1260"/>
    <w:rsid w:val="007E1692"/>
    <w:rsid w:val="007E19DA"/>
    <w:rsid w:val="007E356F"/>
    <w:rsid w:val="007E3F16"/>
    <w:rsid w:val="007F2DE6"/>
    <w:rsid w:val="007F33AF"/>
    <w:rsid w:val="007F37BA"/>
    <w:rsid w:val="007F65D8"/>
    <w:rsid w:val="007F70DE"/>
    <w:rsid w:val="007F7AB0"/>
    <w:rsid w:val="00801941"/>
    <w:rsid w:val="008053E4"/>
    <w:rsid w:val="00811282"/>
    <w:rsid w:val="00815DFA"/>
    <w:rsid w:val="00817AFE"/>
    <w:rsid w:val="00817D29"/>
    <w:rsid w:val="008209EC"/>
    <w:rsid w:val="00821777"/>
    <w:rsid w:val="00822BED"/>
    <w:rsid w:val="008248A0"/>
    <w:rsid w:val="00825B42"/>
    <w:rsid w:val="00825C3A"/>
    <w:rsid w:val="00833BD0"/>
    <w:rsid w:val="00834717"/>
    <w:rsid w:val="00837018"/>
    <w:rsid w:val="0083743E"/>
    <w:rsid w:val="008439D9"/>
    <w:rsid w:val="008445E9"/>
    <w:rsid w:val="00844B23"/>
    <w:rsid w:val="00850812"/>
    <w:rsid w:val="00852216"/>
    <w:rsid w:val="008540C6"/>
    <w:rsid w:val="00854683"/>
    <w:rsid w:val="008603B5"/>
    <w:rsid w:val="00863589"/>
    <w:rsid w:val="00873AAA"/>
    <w:rsid w:val="00873DA3"/>
    <w:rsid w:val="008753FD"/>
    <w:rsid w:val="00876270"/>
    <w:rsid w:val="00877BD2"/>
    <w:rsid w:val="00877ED3"/>
    <w:rsid w:val="008815A0"/>
    <w:rsid w:val="0088305B"/>
    <w:rsid w:val="00884090"/>
    <w:rsid w:val="00897A0F"/>
    <w:rsid w:val="008A2868"/>
    <w:rsid w:val="008A7C03"/>
    <w:rsid w:val="008B062E"/>
    <w:rsid w:val="008B15B3"/>
    <w:rsid w:val="008B318B"/>
    <w:rsid w:val="008B76A4"/>
    <w:rsid w:val="008B7AB4"/>
    <w:rsid w:val="008C0E96"/>
    <w:rsid w:val="008C7E80"/>
    <w:rsid w:val="008D013B"/>
    <w:rsid w:val="008D1A19"/>
    <w:rsid w:val="008D28D9"/>
    <w:rsid w:val="008D3F8B"/>
    <w:rsid w:val="008D6B1C"/>
    <w:rsid w:val="008D7A8D"/>
    <w:rsid w:val="008E3340"/>
    <w:rsid w:val="008E60A1"/>
    <w:rsid w:val="008E6EA3"/>
    <w:rsid w:val="008E6FC9"/>
    <w:rsid w:val="008E72FC"/>
    <w:rsid w:val="008E7CC2"/>
    <w:rsid w:val="008F0AA6"/>
    <w:rsid w:val="008F0E34"/>
    <w:rsid w:val="008F1E1C"/>
    <w:rsid w:val="008F6EC7"/>
    <w:rsid w:val="00905002"/>
    <w:rsid w:val="009146CE"/>
    <w:rsid w:val="00923BEB"/>
    <w:rsid w:val="009251E2"/>
    <w:rsid w:val="00925917"/>
    <w:rsid w:val="00925FED"/>
    <w:rsid w:val="00931224"/>
    <w:rsid w:val="0093337D"/>
    <w:rsid w:val="0093443B"/>
    <w:rsid w:val="00937347"/>
    <w:rsid w:val="00937663"/>
    <w:rsid w:val="00937D60"/>
    <w:rsid w:val="00942187"/>
    <w:rsid w:val="009424CF"/>
    <w:rsid w:val="009450E4"/>
    <w:rsid w:val="00945469"/>
    <w:rsid w:val="00945B66"/>
    <w:rsid w:val="0095063E"/>
    <w:rsid w:val="00950AC8"/>
    <w:rsid w:val="00951D87"/>
    <w:rsid w:val="00951EFE"/>
    <w:rsid w:val="009576F6"/>
    <w:rsid w:val="00965E26"/>
    <w:rsid w:val="00965E45"/>
    <w:rsid w:val="0096631D"/>
    <w:rsid w:val="009671A3"/>
    <w:rsid w:val="009744BD"/>
    <w:rsid w:val="00974BE0"/>
    <w:rsid w:val="00984919"/>
    <w:rsid w:val="009856EB"/>
    <w:rsid w:val="00987B41"/>
    <w:rsid w:val="00992A2B"/>
    <w:rsid w:val="0099319E"/>
    <w:rsid w:val="009933B8"/>
    <w:rsid w:val="009966F9"/>
    <w:rsid w:val="009A3E03"/>
    <w:rsid w:val="009A4283"/>
    <w:rsid w:val="009A546C"/>
    <w:rsid w:val="009A5D0B"/>
    <w:rsid w:val="009B1085"/>
    <w:rsid w:val="009B7FDF"/>
    <w:rsid w:val="009C3235"/>
    <w:rsid w:val="009C35D9"/>
    <w:rsid w:val="009C58AC"/>
    <w:rsid w:val="009C699B"/>
    <w:rsid w:val="009D511F"/>
    <w:rsid w:val="009D5A19"/>
    <w:rsid w:val="009D63B4"/>
    <w:rsid w:val="009D6ABA"/>
    <w:rsid w:val="009E2A92"/>
    <w:rsid w:val="009E5F32"/>
    <w:rsid w:val="009F4CB3"/>
    <w:rsid w:val="009F63EB"/>
    <w:rsid w:val="00A016D7"/>
    <w:rsid w:val="00A043F4"/>
    <w:rsid w:val="00A109EC"/>
    <w:rsid w:val="00A14CF7"/>
    <w:rsid w:val="00A14E0F"/>
    <w:rsid w:val="00A26FA5"/>
    <w:rsid w:val="00A2740B"/>
    <w:rsid w:val="00A2759A"/>
    <w:rsid w:val="00A33357"/>
    <w:rsid w:val="00A356F3"/>
    <w:rsid w:val="00A35F7C"/>
    <w:rsid w:val="00A42A99"/>
    <w:rsid w:val="00A4342F"/>
    <w:rsid w:val="00A47D78"/>
    <w:rsid w:val="00A47F78"/>
    <w:rsid w:val="00A508D9"/>
    <w:rsid w:val="00A5484A"/>
    <w:rsid w:val="00A56722"/>
    <w:rsid w:val="00A600E8"/>
    <w:rsid w:val="00A6131F"/>
    <w:rsid w:val="00A6228E"/>
    <w:rsid w:val="00A62463"/>
    <w:rsid w:val="00A624B9"/>
    <w:rsid w:val="00A73BBA"/>
    <w:rsid w:val="00A751A8"/>
    <w:rsid w:val="00A8478C"/>
    <w:rsid w:val="00A848C8"/>
    <w:rsid w:val="00A85741"/>
    <w:rsid w:val="00A915DE"/>
    <w:rsid w:val="00A945EB"/>
    <w:rsid w:val="00A96FC0"/>
    <w:rsid w:val="00AA14F2"/>
    <w:rsid w:val="00AA65C6"/>
    <w:rsid w:val="00AA6679"/>
    <w:rsid w:val="00AB2491"/>
    <w:rsid w:val="00AB36FC"/>
    <w:rsid w:val="00AB7331"/>
    <w:rsid w:val="00AC4E39"/>
    <w:rsid w:val="00AC57EC"/>
    <w:rsid w:val="00AC6280"/>
    <w:rsid w:val="00AC74F6"/>
    <w:rsid w:val="00AC7C5C"/>
    <w:rsid w:val="00AD28B1"/>
    <w:rsid w:val="00AD5E4D"/>
    <w:rsid w:val="00AD6950"/>
    <w:rsid w:val="00AE2858"/>
    <w:rsid w:val="00AE3737"/>
    <w:rsid w:val="00AE42B4"/>
    <w:rsid w:val="00AE4CDB"/>
    <w:rsid w:val="00AE62A5"/>
    <w:rsid w:val="00AE7C22"/>
    <w:rsid w:val="00AF0757"/>
    <w:rsid w:val="00AF11FD"/>
    <w:rsid w:val="00AF33AF"/>
    <w:rsid w:val="00AF47C3"/>
    <w:rsid w:val="00AF6E9D"/>
    <w:rsid w:val="00AF726F"/>
    <w:rsid w:val="00AF7351"/>
    <w:rsid w:val="00B01078"/>
    <w:rsid w:val="00B01722"/>
    <w:rsid w:val="00B01AF8"/>
    <w:rsid w:val="00B06867"/>
    <w:rsid w:val="00B06ABB"/>
    <w:rsid w:val="00B10F43"/>
    <w:rsid w:val="00B15819"/>
    <w:rsid w:val="00B168D0"/>
    <w:rsid w:val="00B2668A"/>
    <w:rsid w:val="00B309FC"/>
    <w:rsid w:val="00B32FC3"/>
    <w:rsid w:val="00B41071"/>
    <w:rsid w:val="00B52D2D"/>
    <w:rsid w:val="00B53CFE"/>
    <w:rsid w:val="00B55221"/>
    <w:rsid w:val="00B5668E"/>
    <w:rsid w:val="00B57A24"/>
    <w:rsid w:val="00B65A97"/>
    <w:rsid w:val="00B66A23"/>
    <w:rsid w:val="00B67715"/>
    <w:rsid w:val="00B71D6C"/>
    <w:rsid w:val="00B71F83"/>
    <w:rsid w:val="00B74321"/>
    <w:rsid w:val="00B74E5E"/>
    <w:rsid w:val="00B80C6F"/>
    <w:rsid w:val="00B8463F"/>
    <w:rsid w:val="00B870EB"/>
    <w:rsid w:val="00B872CD"/>
    <w:rsid w:val="00B93198"/>
    <w:rsid w:val="00BA0205"/>
    <w:rsid w:val="00BA047C"/>
    <w:rsid w:val="00BA07AA"/>
    <w:rsid w:val="00BA10A2"/>
    <w:rsid w:val="00BA12BB"/>
    <w:rsid w:val="00BA7A66"/>
    <w:rsid w:val="00BB558A"/>
    <w:rsid w:val="00BB6F72"/>
    <w:rsid w:val="00BB786A"/>
    <w:rsid w:val="00BC1094"/>
    <w:rsid w:val="00BC237D"/>
    <w:rsid w:val="00BC4BE0"/>
    <w:rsid w:val="00BC77BB"/>
    <w:rsid w:val="00BC788F"/>
    <w:rsid w:val="00BC7D55"/>
    <w:rsid w:val="00BD05F3"/>
    <w:rsid w:val="00BD15EE"/>
    <w:rsid w:val="00BD5862"/>
    <w:rsid w:val="00BD6019"/>
    <w:rsid w:val="00BD7295"/>
    <w:rsid w:val="00BE39AA"/>
    <w:rsid w:val="00C113EA"/>
    <w:rsid w:val="00C11495"/>
    <w:rsid w:val="00C117C0"/>
    <w:rsid w:val="00C15380"/>
    <w:rsid w:val="00C166AE"/>
    <w:rsid w:val="00C16EA6"/>
    <w:rsid w:val="00C20BE5"/>
    <w:rsid w:val="00C246F2"/>
    <w:rsid w:val="00C261FA"/>
    <w:rsid w:val="00C2752D"/>
    <w:rsid w:val="00C301C8"/>
    <w:rsid w:val="00C31743"/>
    <w:rsid w:val="00C32953"/>
    <w:rsid w:val="00C354B1"/>
    <w:rsid w:val="00C4546D"/>
    <w:rsid w:val="00C4552D"/>
    <w:rsid w:val="00C50ACA"/>
    <w:rsid w:val="00C57EDF"/>
    <w:rsid w:val="00C61002"/>
    <w:rsid w:val="00C61790"/>
    <w:rsid w:val="00C6189B"/>
    <w:rsid w:val="00C63511"/>
    <w:rsid w:val="00C636FF"/>
    <w:rsid w:val="00C70052"/>
    <w:rsid w:val="00C73B1A"/>
    <w:rsid w:val="00C74807"/>
    <w:rsid w:val="00C823F9"/>
    <w:rsid w:val="00C82499"/>
    <w:rsid w:val="00C83E41"/>
    <w:rsid w:val="00C84E21"/>
    <w:rsid w:val="00C91A65"/>
    <w:rsid w:val="00C94CA0"/>
    <w:rsid w:val="00C96547"/>
    <w:rsid w:val="00CA2B87"/>
    <w:rsid w:val="00CA5014"/>
    <w:rsid w:val="00CB5B70"/>
    <w:rsid w:val="00CB7AD6"/>
    <w:rsid w:val="00CC1F8D"/>
    <w:rsid w:val="00CC35DC"/>
    <w:rsid w:val="00CC36C1"/>
    <w:rsid w:val="00CC642F"/>
    <w:rsid w:val="00CC685B"/>
    <w:rsid w:val="00CD40A5"/>
    <w:rsid w:val="00CE0E47"/>
    <w:rsid w:val="00CE129E"/>
    <w:rsid w:val="00CE14F2"/>
    <w:rsid w:val="00CE7412"/>
    <w:rsid w:val="00CE7A56"/>
    <w:rsid w:val="00CF0DBC"/>
    <w:rsid w:val="00CF370E"/>
    <w:rsid w:val="00CF779C"/>
    <w:rsid w:val="00D00840"/>
    <w:rsid w:val="00D013A7"/>
    <w:rsid w:val="00D01BAA"/>
    <w:rsid w:val="00D02F20"/>
    <w:rsid w:val="00D04998"/>
    <w:rsid w:val="00D06E53"/>
    <w:rsid w:val="00D10AC4"/>
    <w:rsid w:val="00D11320"/>
    <w:rsid w:val="00D13D81"/>
    <w:rsid w:val="00D145AD"/>
    <w:rsid w:val="00D20EF4"/>
    <w:rsid w:val="00D2327A"/>
    <w:rsid w:val="00D24BD5"/>
    <w:rsid w:val="00D301E5"/>
    <w:rsid w:val="00D34057"/>
    <w:rsid w:val="00D35655"/>
    <w:rsid w:val="00D37C1B"/>
    <w:rsid w:val="00D4214B"/>
    <w:rsid w:val="00D42C19"/>
    <w:rsid w:val="00D436DF"/>
    <w:rsid w:val="00D509B2"/>
    <w:rsid w:val="00D55B5F"/>
    <w:rsid w:val="00D56632"/>
    <w:rsid w:val="00D6358F"/>
    <w:rsid w:val="00D66A58"/>
    <w:rsid w:val="00D711DE"/>
    <w:rsid w:val="00D71F79"/>
    <w:rsid w:val="00D7311A"/>
    <w:rsid w:val="00D73236"/>
    <w:rsid w:val="00D77637"/>
    <w:rsid w:val="00D823CB"/>
    <w:rsid w:val="00D828AA"/>
    <w:rsid w:val="00D91FDB"/>
    <w:rsid w:val="00D977B7"/>
    <w:rsid w:val="00DA0432"/>
    <w:rsid w:val="00DA0E06"/>
    <w:rsid w:val="00DA1CA7"/>
    <w:rsid w:val="00DA3B1B"/>
    <w:rsid w:val="00DA7B26"/>
    <w:rsid w:val="00DB1D22"/>
    <w:rsid w:val="00DB6932"/>
    <w:rsid w:val="00DC02A9"/>
    <w:rsid w:val="00DC575E"/>
    <w:rsid w:val="00DC6AF9"/>
    <w:rsid w:val="00DC7027"/>
    <w:rsid w:val="00DC7DDB"/>
    <w:rsid w:val="00DD07E8"/>
    <w:rsid w:val="00DD1833"/>
    <w:rsid w:val="00DD3AA0"/>
    <w:rsid w:val="00DD4D35"/>
    <w:rsid w:val="00DD5D5A"/>
    <w:rsid w:val="00DD6765"/>
    <w:rsid w:val="00DD7B61"/>
    <w:rsid w:val="00DE1243"/>
    <w:rsid w:val="00DF73F2"/>
    <w:rsid w:val="00DF7E3F"/>
    <w:rsid w:val="00E01690"/>
    <w:rsid w:val="00E0212C"/>
    <w:rsid w:val="00E061B2"/>
    <w:rsid w:val="00E06B56"/>
    <w:rsid w:val="00E06BA1"/>
    <w:rsid w:val="00E07A83"/>
    <w:rsid w:val="00E10F24"/>
    <w:rsid w:val="00E20B04"/>
    <w:rsid w:val="00E20CEB"/>
    <w:rsid w:val="00E22F7B"/>
    <w:rsid w:val="00E25481"/>
    <w:rsid w:val="00E30FED"/>
    <w:rsid w:val="00E35AC9"/>
    <w:rsid w:val="00E4172F"/>
    <w:rsid w:val="00E45F47"/>
    <w:rsid w:val="00E46C1C"/>
    <w:rsid w:val="00E473D4"/>
    <w:rsid w:val="00E47675"/>
    <w:rsid w:val="00E5113F"/>
    <w:rsid w:val="00E51804"/>
    <w:rsid w:val="00E548C1"/>
    <w:rsid w:val="00E700A8"/>
    <w:rsid w:val="00E77808"/>
    <w:rsid w:val="00E80B29"/>
    <w:rsid w:val="00E81C57"/>
    <w:rsid w:val="00E83A9B"/>
    <w:rsid w:val="00E84AB5"/>
    <w:rsid w:val="00E85A46"/>
    <w:rsid w:val="00E85E89"/>
    <w:rsid w:val="00E9074C"/>
    <w:rsid w:val="00E90ECD"/>
    <w:rsid w:val="00E946B1"/>
    <w:rsid w:val="00EA1192"/>
    <w:rsid w:val="00EA1981"/>
    <w:rsid w:val="00EA600B"/>
    <w:rsid w:val="00EA62D8"/>
    <w:rsid w:val="00EB29F7"/>
    <w:rsid w:val="00EB79DD"/>
    <w:rsid w:val="00EC032B"/>
    <w:rsid w:val="00EC1891"/>
    <w:rsid w:val="00ED65CB"/>
    <w:rsid w:val="00ED66BB"/>
    <w:rsid w:val="00ED7363"/>
    <w:rsid w:val="00EE323E"/>
    <w:rsid w:val="00EE687F"/>
    <w:rsid w:val="00EE7BDC"/>
    <w:rsid w:val="00EF1752"/>
    <w:rsid w:val="00EF2A17"/>
    <w:rsid w:val="00EF2D40"/>
    <w:rsid w:val="00EF3AE3"/>
    <w:rsid w:val="00EF3CE1"/>
    <w:rsid w:val="00EF517C"/>
    <w:rsid w:val="00EF57BB"/>
    <w:rsid w:val="00EF58B6"/>
    <w:rsid w:val="00F00845"/>
    <w:rsid w:val="00F017B3"/>
    <w:rsid w:val="00F02306"/>
    <w:rsid w:val="00F0290E"/>
    <w:rsid w:val="00F03831"/>
    <w:rsid w:val="00F044E3"/>
    <w:rsid w:val="00F05360"/>
    <w:rsid w:val="00F07E76"/>
    <w:rsid w:val="00F11D75"/>
    <w:rsid w:val="00F12FA2"/>
    <w:rsid w:val="00F17B6D"/>
    <w:rsid w:val="00F2067A"/>
    <w:rsid w:val="00F20CAA"/>
    <w:rsid w:val="00F22FF4"/>
    <w:rsid w:val="00F258C5"/>
    <w:rsid w:val="00F27F52"/>
    <w:rsid w:val="00F36032"/>
    <w:rsid w:val="00F37B19"/>
    <w:rsid w:val="00F44D09"/>
    <w:rsid w:val="00F45397"/>
    <w:rsid w:val="00F47578"/>
    <w:rsid w:val="00F51E6D"/>
    <w:rsid w:val="00F52E2B"/>
    <w:rsid w:val="00F54338"/>
    <w:rsid w:val="00F567B3"/>
    <w:rsid w:val="00F60E1E"/>
    <w:rsid w:val="00F60F37"/>
    <w:rsid w:val="00F63164"/>
    <w:rsid w:val="00F66E3C"/>
    <w:rsid w:val="00F67F68"/>
    <w:rsid w:val="00F72838"/>
    <w:rsid w:val="00F740C4"/>
    <w:rsid w:val="00F75E3C"/>
    <w:rsid w:val="00F87842"/>
    <w:rsid w:val="00F92EC6"/>
    <w:rsid w:val="00F94452"/>
    <w:rsid w:val="00F94641"/>
    <w:rsid w:val="00F96A2D"/>
    <w:rsid w:val="00FA07F4"/>
    <w:rsid w:val="00FA0DD2"/>
    <w:rsid w:val="00FA111C"/>
    <w:rsid w:val="00FA1A53"/>
    <w:rsid w:val="00FA55A7"/>
    <w:rsid w:val="00FA5CBC"/>
    <w:rsid w:val="00FA68C1"/>
    <w:rsid w:val="00FB2003"/>
    <w:rsid w:val="00FB3071"/>
    <w:rsid w:val="00FB4DFB"/>
    <w:rsid w:val="00FB6152"/>
    <w:rsid w:val="00FB66E2"/>
    <w:rsid w:val="00FB762A"/>
    <w:rsid w:val="00FC55B5"/>
    <w:rsid w:val="00FC6972"/>
    <w:rsid w:val="00FD5436"/>
    <w:rsid w:val="00FE0808"/>
    <w:rsid w:val="00FE174F"/>
    <w:rsid w:val="00FE3C8E"/>
    <w:rsid w:val="00FE7002"/>
    <w:rsid w:val="00FE7992"/>
    <w:rsid w:val="00FE7B0A"/>
    <w:rsid w:val="00FF3F2B"/>
    <w:rsid w:val="00FF5CAF"/>
    <w:rsid w:val="055339E7"/>
    <w:rsid w:val="26DF57ED"/>
    <w:rsid w:val="322104B7"/>
    <w:rsid w:val="5A1832BD"/>
    <w:rsid w:val="612C20BD"/>
    <w:rsid w:val="66524AC0"/>
    <w:rsid w:val="703E65B9"/>
    <w:rsid w:val="79840116"/>
    <w:rsid w:val="7F1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nhideWhenUsed="0" w:uiPriority="99" w:name="Document Map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 w:locked="1"/>
    <w:lsdException w:unhideWhenUsed="0" w:uiPriority="0" w:semiHidden="0" w:name="Table Grid"/>
    <w:lsdException w:uiPriority="99" w:name="Table Theme" w:locked="1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outlineLvl w:val="0"/>
    </w:pPr>
    <w:rPr>
      <w:b/>
      <w:kern w:val="44"/>
      <w:sz w:val="44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semiHidden/>
    <w:uiPriority w:val="99"/>
    <w:pPr>
      <w:shd w:val="clear" w:color="auto" w:fill="000080"/>
    </w:pPr>
    <w:rPr>
      <w:kern w:val="0"/>
      <w:sz w:val="2"/>
      <w:szCs w:val="20"/>
    </w:rPr>
  </w:style>
  <w:style w:type="paragraph" w:styleId="4">
    <w:name w:val="Plain Text"/>
    <w:basedOn w:val="1"/>
    <w:link w:val="14"/>
    <w:qFormat/>
    <w:uiPriority w:val="99"/>
    <w:rPr>
      <w:rFonts w:ascii="宋体" w:hAnsi="Courier New"/>
      <w:kern w:val="0"/>
      <w:szCs w:val="20"/>
    </w:rPr>
  </w:style>
  <w:style w:type="paragraph" w:styleId="5">
    <w:name w:val="Balloon Text"/>
    <w:basedOn w:val="1"/>
    <w:link w:val="27"/>
    <w:semiHidden/>
    <w:locked/>
    <w:uiPriority w:val="99"/>
    <w:rPr>
      <w:sz w:val="18"/>
      <w:szCs w:val="20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7">
    <w:name w:val="header"/>
    <w:basedOn w:val="1"/>
    <w:link w:val="1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8">
    <w:name w:val="HTML Preformatted"/>
    <w:basedOn w:val="1"/>
    <w:link w:val="17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Courier New" w:hAnsi="Courier New"/>
      <w:kern w:val="0"/>
      <w:sz w:val="20"/>
      <w:szCs w:val="20"/>
    </w:rPr>
  </w:style>
  <w:style w:type="character" w:styleId="10">
    <w:name w:val="page number"/>
    <w:uiPriority w:val="99"/>
    <w:rPr>
      <w:rFonts w:cs="Times New Roman"/>
    </w:rPr>
  </w:style>
  <w:style w:type="character" w:customStyle="1" w:styleId="12">
    <w:name w:val="标题 1 Char"/>
    <w:link w:val="2"/>
    <w:locked/>
    <w:uiPriority w:val="99"/>
    <w:rPr>
      <w:b/>
      <w:kern w:val="44"/>
      <w:sz w:val="44"/>
    </w:rPr>
  </w:style>
  <w:style w:type="character" w:customStyle="1" w:styleId="13">
    <w:name w:val="文档结构图 Char"/>
    <w:link w:val="3"/>
    <w:semiHidden/>
    <w:locked/>
    <w:uiPriority w:val="99"/>
    <w:rPr>
      <w:sz w:val="2"/>
    </w:rPr>
  </w:style>
  <w:style w:type="character" w:customStyle="1" w:styleId="14">
    <w:name w:val="纯文本 Char1"/>
    <w:link w:val="4"/>
    <w:semiHidden/>
    <w:qFormat/>
    <w:locked/>
    <w:uiPriority w:val="99"/>
    <w:rPr>
      <w:rFonts w:ascii="宋体" w:hAnsi="Courier New"/>
      <w:sz w:val="21"/>
    </w:rPr>
  </w:style>
  <w:style w:type="character" w:customStyle="1" w:styleId="15">
    <w:name w:val="页脚 Char"/>
    <w:link w:val="6"/>
    <w:semiHidden/>
    <w:qFormat/>
    <w:locked/>
    <w:uiPriority w:val="99"/>
    <w:rPr>
      <w:sz w:val="18"/>
    </w:rPr>
  </w:style>
  <w:style w:type="character" w:customStyle="1" w:styleId="16">
    <w:name w:val="页眉 Char"/>
    <w:link w:val="7"/>
    <w:semiHidden/>
    <w:locked/>
    <w:uiPriority w:val="99"/>
    <w:rPr>
      <w:sz w:val="18"/>
    </w:rPr>
  </w:style>
  <w:style w:type="character" w:customStyle="1" w:styleId="17">
    <w:name w:val="HTML 预设格式 Char"/>
    <w:link w:val="8"/>
    <w:semiHidden/>
    <w:locked/>
    <w:uiPriority w:val="99"/>
    <w:rPr>
      <w:rFonts w:ascii="Courier New" w:hAnsi="Courier New"/>
      <w:sz w:val="20"/>
    </w:rPr>
  </w:style>
  <w:style w:type="paragraph" w:customStyle="1" w:styleId="18">
    <w:name w:val="a2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19">
    <w:name w:val="屏幕 Char"/>
    <w:link w:val="20"/>
    <w:locked/>
    <w:uiPriority w:val="99"/>
    <w:rPr>
      <w:rFonts w:eastAsia="宋体"/>
      <w:sz w:val="18"/>
      <w:lang w:val="en-US" w:eastAsia="zh-CN"/>
    </w:rPr>
  </w:style>
  <w:style w:type="paragraph" w:customStyle="1" w:styleId="20">
    <w:name w:val="屏幕"/>
    <w:basedOn w:val="1"/>
    <w:link w:val="19"/>
    <w:uiPriority w:val="99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21">
    <w:name w:val="图号"/>
    <w:basedOn w:val="1"/>
    <w:uiPriority w:val="99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22">
    <w:name w:val="p1"/>
    <w:uiPriority w:val="99"/>
    <w:rPr>
      <w:rFonts w:ascii="宋体" w:hAnsi="宋体" w:eastAsia="宋体"/>
      <w:sz w:val="18"/>
    </w:rPr>
  </w:style>
  <w:style w:type="character" w:styleId="23">
    <w:name w:val="Placeholder Text"/>
    <w:semiHidden/>
    <w:uiPriority w:val="99"/>
    <w:rPr>
      <w:color w:val="808080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纯文本 Char"/>
    <w:link w:val="26"/>
    <w:semiHidden/>
    <w:locked/>
    <w:uiPriority w:val="99"/>
    <w:rPr>
      <w:rFonts w:ascii="宋体" w:hAnsi="Courier New" w:eastAsia="宋体"/>
      <w:kern w:val="2"/>
      <w:sz w:val="21"/>
    </w:rPr>
  </w:style>
  <w:style w:type="paragraph" w:customStyle="1" w:styleId="26">
    <w:name w:val="纯文本1"/>
    <w:basedOn w:val="1"/>
    <w:link w:val="25"/>
    <w:uiPriority w:val="99"/>
    <w:rPr>
      <w:rFonts w:ascii="宋体" w:hAnsi="Courier New"/>
      <w:szCs w:val="20"/>
    </w:rPr>
  </w:style>
  <w:style w:type="character" w:customStyle="1" w:styleId="27">
    <w:name w:val="批注框文本 Char"/>
    <w:link w:val="5"/>
    <w:semiHidden/>
    <w:locked/>
    <w:uiPriority w:val="99"/>
    <w:rPr>
      <w:kern w:val="2"/>
      <w:sz w:val="18"/>
    </w:rPr>
  </w:style>
  <w:style w:type="character" w:customStyle="1" w:styleId="28">
    <w:name w:val="Char Char"/>
    <w:uiPriority w:val="99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7" Type="http://schemas.openxmlformats.org/officeDocument/2006/relationships/fontTable" Target="fontTable.xml"/><Relationship Id="rId286" Type="http://schemas.openxmlformats.org/officeDocument/2006/relationships/customXml" Target="../customXml/item2.xml"/><Relationship Id="rId285" Type="http://schemas.openxmlformats.org/officeDocument/2006/relationships/customXml" Target="../customXml/item1.xml"/><Relationship Id="rId284" Type="http://schemas.openxmlformats.org/officeDocument/2006/relationships/image" Target="media/image134.wmf"/><Relationship Id="rId283" Type="http://schemas.openxmlformats.org/officeDocument/2006/relationships/oleObject" Target="embeddings/oleObject146.bin"/><Relationship Id="rId282" Type="http://schemas.openxmlformats.org/officeDocument/2006/relationships/image" Target="media/image133.wmf"/><Relationship Id="rId281" Type="http://schemas.openxmlformats.org/officeDocument/2006/relationships/oleObject" Target="embeddings/oleObject145.bin"/><Relationship Id="rId280" Type="http://schemas.openxmlformats.org/officeDocument/2006/relationships/image" Target="media/image132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44.bin"/><Relationship Id="rId278" Type="http://schemas.openxmlformats.org/officeDocument/2006/relationships/image" Target="media/image131.wmf"/><Relationship Id="rId277" Type="http://schemas.openxmlformats.org/officeDocument/2006/relationships/oleObject" Target="embeddings/oleObject143.bin"/><Relationship Id="rId276" Type="http://schemas.openxmlformats.org/officeDocument/2006/relationships/image" Target="media/image130.wmf"/><Relationship Id="rId275" Type="http://schemas.openxmlformats.org/officeDocument/2006/relationships/oleObject" Target="embeddings/oleObject142.bin"/><Relationship Id="rId274" Type="http://schemas.openxmlformats.org/officeDocument/2006/relationships/image" Target="media/image129.wmf"/><Relationship Id="rId273" Type="http://schemas.openxmlformats.org/officeDocument/2006/relationships/oleObject" Target="embeddings/oleObject141.bin"/><Relationship Id="rId272" Type="http://schemas.openxmlformats.org/officeDocument/2006/relationships/image" Target="media/image128.wmf"/><Relationship Id="rId271" Type="http://schemas.openxmlformats.org/officeDocument/2006/relationships/oleObject" Target="embeddings/oleObject140.bin"/><Relationship Id="rId270" Type="http://schemas.openxmlformats.org/officeDocument/2006/relationships/image" Target="media/image127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9.bin"/><Relationship Id="rId268" Type="http://schemas.openxmlformats.org/officeDocument/2006/relationships/image" Target="media/image126.wmf"/><Relationship Id="rId267" Type="http://schemas.openxmlformats.org/officeDocument/2006/relationships/oleObject" Target="embeddings/oleObject138.bin"/><Relationship Id="rId266" Type="http://schemas.openxmlformats.org/officeDocument/2006/relationships/image" Target="media/image125.wmf"/><Relationship Id="rId265" Type="http://schemas.openxmlformats.org/officeDocument/2006/relationships/oleObject" Target="embeddings/oleObject137.bin"/><Relationship Id="rId264" Type="http://schemas.openxmlformats.org/officeDocument/2006/relationships/image" Target="media/image124.wmf"/><Relationship Id="rId263" Type="http://schemas.openxmlformats.org/officeDocument/2006/relationships/oleObject" Target="embeddings/oleObject136.bin"/><Relationship Id="rId262" Type="http://schemas.openxmlformats.org/officeDocument/2006/relationships/image" Target="media/image123.wmf"/><Relationship Id="rId261" Type="http://schemas.openxmlformats.org/officeDocument/2006/relationships/oleObject" Target="embeddings/oleObject135.bin"/><Relationship Id="rId260" Type="http://schemas.openxmlformats.org/officeDocument/2006/relationships/image" Target="media/image122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34.bin"/><Relationship Id="rId258" Type="http://schemas.openxmlformats.org/officeDocument/2006/relationships/image" Target="media/image121.wmf"/><Relationship Id="rId257" Type="http://schemas.openxmlformats.org/officeDocument/2006/relationships/oleObject" Target="embeddings/oleObject133.bin"/><Relationship Id="rId256" Type="http://schemas.openxmlformats.org/officeDocument/2006/relationships/image" Target="media/image120.wmf"/><Relationship Id="rId255" Type="http://schemas.openxmlformats.org/officeDocument/2006/relationships/oleObject" Target="embeddings/oleObject132.bin"/><Relationship Id="rId254" Type="http://schemas.openxmlformats.org/officeDocument/2006/relationships/image" Target="media/image119.wmf"/><Relationship Id="rId253" Type="http://schemas.openxmlformats.org/officeDocument/2006/relationships/oleObject" Target="embeddings/oleObject131.bin"/><Relationship Id="rId252" Type="http://schemas.openxmlformats.org/officeDocument/2006/relationships/image" Target="media/image118.wmf"/><Relationship Id="rId251" Type="http://schemas.openxmlformats.org/officeDocument/2006/relationships/oleObject" Target="embeddings/oleObject130.bin"/><Relationship Id="rId250" Type="http://schemas.openxmlformats.org/officeDocument/2006/relationships/image" Target="media/image117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9.bin"/><Relationship Id="rId248" Type="http://schemas.openxmlformats.org/officeDocument/2006/relationships/image" Target="media/image116.wmf"/><Relationship Id="rId247" Type="http://schemas.openxmlformats.org/officeDocument/2006/relationships/oleObject" Target="embeddings/oleObject128.bin"/><Relationship Id="rId246" Type="http://schemas.openxmlformats.org/officeDocument/2006/relationships/image" Target="media/image115.wmf"/><Relationship Id="rId245" Type="http://schemas.openxmlformats.org/officeDocument/2006/relationships/oleObject" Target="embeddings/oleObject127.bin"/><Relationship Id="rId244" Type="http://schemas.openxmlformats.org/officeDocument/2006/relationships/image" Target="media/image114.wmf"/><Relationship Id="rId243" Type="http://schemas.openxmlformats.org/officeDocument/2006/relationships/oleObject" Target="embeddings/oleObject126.bin"/><Relationship Id="rId242" Type="http://schemas.openxmlformats.org/officeDocument/2006/relationships/image" Target="media/image113.wmf"/><Relationship Id="rId241" Type="http://schemas.openxmlformats.org/officeDocument/2006/relationships/oleObject" Target="embeddings/oleObject125.bin"/><Relationship Id="rId240" Type="http://schemas.openxmlformats.org/officeDocument/2006/relationships/image" Target="media/image112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4.bin"/><Relationship Id="rId238" Type="http://schemas.openxmlformats.org/officeDocument/2006/relationships/image" Target="media/image111.wmf"/><Relationship Id="rId237" Type="http://schemas.openxmlformats.org/officeDocument/2006/relationships/oleObject" Target="embeddings/oleObject123.bin"/><Relationship Id="rId236" Type="http://schemas.openxmlformats.org/officeDocument/2006/relationships/oleObject" Target="embeddings/oleObject122.bin"/><Relationship Id="rId235" Type="http://schemas.openxmlformats.org/officeDocument/2006/relationships/image" Target="media/image110.wmf"/><Relationship Id="rId234" Type="http://schemas.openxmlformats.org/officeDocument/2006/relationships/oleObject" Target="embeddings/oleObject121.bin"/><Relationship Id="rId233" Type="http://schemas.openxmlformats.org/officeDocument/2006/relationships/image" Target="media/image109.wmf"/><Relationship Id="rId232" Type="http://schemas.openxmlformats.org/officeDocument/2006/relationships/oleObject" Target="embeddings/oleObject120.bin"/><Relationship Id="rId231" Type="http://schemas.openxmlformats.org/officeDocument/2006/relationships/image" Target="media/image108.wmf"/><Relationship Id="rId230" Type="http://schemas.openxmlformats.org/officeDocument/2006/relationships/oleObject" Target="embeddings/oleObject119.bin"/><Relationship Id="rId23" Type="http://schemas.openxmlformats.org/officeDocument/2006/relationships/image" Target="media/image10.wmf"/><Relationship Id="rId229" Type="http://schemas.openxmlformats.org/officeDocument/2006/relationships/image" Target="media/image107.wmf"/><Relationship Id="rId228" Type="http://schemas.openxmlformats.org/officeDocument/2006/relationships/oleObject" Target="embeddings/oleObject118.bin"/><Relationship Id="rId227" Type="http://schemas.openxmlformats.org/officeDocument/2006/relationships/image" Target="media/image106.wmf"/><Relationship Id="rId226" Type="http://schemas.openxmlformats.org/officeDocument/2006/relationships/oleObject" Target="embeddings/oleObject117.bin"/><Relationship Id="rId225" Type="http://schemas.openxmlformats.org/officeDocument/2006/relationships/image" Target="media/image105.wmf"/><Relationship Id="rId224" Type="http://schemas.openxmlformats.org/officeDocument/2006/relationships/oleObject" Target="embeddings/oleObject116.bin"/><Relationship Id="rId223" Type="http://schemas.openxmlformats.org/officeDocument/2006/relationships/image" Target="media/image104.wmf"/><Relationship Id="rId222" Type="http://schemas.openxmlformats.org/officeDocument/2006/relationships/oleObject" Target="embeddings/oleObject115.bin"/><Relationship Id="rId221" Type="http://schemas.openxmlformats.org/officeDocument/2006/relationships/image" Target="media/image103.wmf"/><Relationship Id="rId220" Type="http://schemas.openxmlformats.org/officeDocument/2006/relationships/oleObject" Target="embeddings/oleObject114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2.wmf"/><Relationship Id="rId218" Type="http://schemas.openxmlformats.org/officeDocument/2006/relationships/oleObject" Target="embeddings/oleObject113.bin"/><Relationship Id="rId217" Type="http://schemas.openxmlformats.org/officeDocument/2006/relationships/image" Target="media/image101.wmf"/><Relationship Id="rId216" Type="http://schemas.openxmlformats.org/officeDocument/2006/relationships/oleObject" Target="embeddings/oleObject112.bin"/><Relationship Id="rId215" Type="http://schemas.openxmlformats.org/officeDocument/2006/relationships/image" Target="media/image100.wmf"/><Relationship Id="rId214" Type="http://schemas.openxmlformats.org/officeDocument/2006/relationships/oleObject" Target="embeddings/oleObject111.bin"/><Relationship Id="rId213" Type="http://schemas.openxmlformats.org/officeDocument/2006/relationships/oleObject" Target="embeddings/oleObject110.bin"/><Relationship Id="rId212" Type="http://schemas.openxmlformats.org/officeDocument/2006/relationships/oleObject" Target="embeddings/oleObject109.bin"/><Relationship Id="rId211" Type="http://schemas.openxmlformats.org/officeDocument/2006/relationships/oleObject" Target="embeddings/oleObject108.bin"/><Relationship Id="rId210" Type="http://schemas.openxmlformats.org/officeDocument/2006/relationships/image" Target="media/image99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7.bin"/><Relationship Id="rId208" Type="http://schemas.openxmlformats.org/officeDocument/2006/relationships/oleObject" Target="embeddings/oleObject106.bin"/><Relationship Id="rId207" Type="http://schemas.openxmlformats.org/officeDocument/2006/relationships/oleObject" Target="embeddings/oleObject105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3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102.bin"/><Relationship Id="rId200" Type="http://schemas.openxmlformats.org/officeDocument/2006/relationships/image" Target="media/image95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100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99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8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7.bin"/><Relationship Id="rId190" Type="http://schemas.openxmlformats.org/officeDocument/2006/relationships/image" Target="media/image90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6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5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1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0.bin"/><Relationship Id="rId176" Type="http://schemas.openxmlformats.org/officeDocument/2006/relationships/oleObject" Target="embeddings/oleObject89.bin"/><Relationship Id="rId175" Type="http://schemas.openxmlformats.org/officeDocument/2006/relationships/image" Target="media/image83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7.bin"/><Relationship Id="rId171" Type="http://schemas.openxmlformats.org/officeDocument/2006/relationships/oleObject" Target="embeddings/oleObject86.bin"/><Relationship Id="rId170" Type="http://schemas.openxmlformats.org/officeDocument/2006/relationships/image" Target="media/image81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5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6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1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oleObject" Target="embeddings/oleObject64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3.bin"/><Relationship Id="rId105" Type="http://schemas.openxmlformats.org/officeDocument/2006/relationships/oleObject" Target="embeddings/oleObject52.bin"/><Relationship Id="rId104" Type="http://schemas.openxmlformats.org/officeDocument/2006/relationships/oleObject" Target="embeddings/oleObject51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3"/>
    <customShpInfo spid="_x0000_s1034"/>
    <customShpInfo spid="_x0000_s1032"/>
    <customShpInfo spid="_x0000_s1035"/>
    <customShpInfo spid="_x0000_s1031"/>
    <customShpInfo spid="_x0000_s1038"/>
    <customShpInfo spid="_x0000_s1039"/>
    <customShpInfo spid="_x0000_s1037"/>
    <customShpInfo spid="_x0000_s1040"/>
    <customShpInfo spid="_x0000_s1036"/>
    <customShpInfo spid="_x0000_s1043"/>
    <customShpInfo spid="_x0000_s1044"/>
    <customShpInfo spid="_x0000_s1042"/>
    <customShpInfo spid="_x0000_s1045"/>
    <customShpInfo spid="_x0000_s1041"/>
    <customShpInfo spid="_x0000_s1046"/>
    <customShpInfo spid="_x0000_s1049"/>
    <customShpInfo spid="_x0000_s1050"/>
    <customShpInfo spid="_x0000_s1048"/>
    <customShpInfo spid="_x0000_s1051"/>
    <customShpInfo spid="_x0000_s1047"/>
    <customShpInfo spid="_x0000_s1030"/>
    <customShpInfo spid="_x0000_s1028"/>
    <customShpInfo spid="_x0000_s1026"/>
    <customShpInfo spid="_x0000_s1053"/>
    <customShpInfo spid="_x0000_s1054"/>
    <customShpInfo spid="_x0000_s1052"/>
    <customShpInfo spid="_x0000_s1056"/>
    <customShpInfo spid="_x0000_s1058"/>
    <customShpInfo spid="_x0000_s1062"/>
    <customShpInfo spid="_x0000_s1063"/>
    <customShpInfo spid="_x0000_s1061"/>
    <customShpInfo spid="_x0000_s1064"/>
    <customShpInfo spid="_x0000_s1060"/>
    <customShpInfo spid="_x0000_s1067"/>
    <customShpInfo spid="_x0000_s1068"/>
    <customShpInfo spid="_x0000_s1066"/>
    <customShpInfo spid="_x0000_s1069"/>
    <customShpInfo spid="_x0000_s1065"/>
    <customShpInfo spid="_x0000_s1072"/>
    <customShpInfo spid="_x0000_s1073"/>
    <customShpInfo spid="_x0000_s1071"/>
    <customShpInfo spid="_x0000_s1074"/>
    <customShpInfo spid="_x0000_s1070"/>
    <customShpInfo spid="_x0000_s1075"/>
    <customShpInfo spid="_x0000_s1078"/>
    <customShpInfo spid="_x0000_s1079"/>
    <customShpInfo spid="_x0000_s1077"/>
    <customShpInfo spid="_x0000_s1080"/>
    <customShpInfo spid="_x0000_s1076"/>
    <customShpInfo spid="_x0000_s1059"/>
    <customShpInfo spid="_x0000_s1057"/>
    <customShpInfo spid="_x0000_s1055"/>
    <customShpInfo spid="_x0000_s1082"/>
    <customShpInfo spid="_x0000_s1084"/>
    <customShpInfo spid="_x0000_s1088"/>
    <customShpInfo spid="_x0000_s1089"/>
    <customShpInfo spid="_x0000_s1087"/>
    <customShpInfo spid="_x0000_s1090"/>
    <customShpInfo spid="_x0000_s1086"/>
    <customShpInfo spid="_x0000_s1093"/>
    <customShpInfo spid="_x0000_s1094"/>
    <customShpInfo spid="_x0000_s1092"/>
    <customShpInfo spid="_x0000_s1095"/>
    <customShpInfo spid="_x0000_s1091"/>
    <customShpInfo spid="_x0000_s1098"/>
    <customShpInfo spid="_x0000_s1099"/>
    <customShpInfo spid="_x0000_s1097"/>
    <customShpInfo spid="_x0000_s1100"/>
    <customShpInfo spid="_x0000_s1096"/>
    <customShpInfo spid="_x0000_s1101"/>
    <customShpInfo spid="_x0000_s1104"/>
    <customShpInfo spid="_x0000_s1105"/>
    <customShpInfo spid="_x0000_s1103"/>
    <customShpInfo spid="_x0000_s1106"/>
    <customShpInfo spid="_x0000_s1102"/>
    <customShpInfo spid="_x0000_s1085"/>
    <customShpInfo spid="_x0000_s1083"/>
    <customShpInfo spid="_x0000_s108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FB5E32-E718-4D4C-B403-0BBB1C8C19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Company>新世纪高级中学</Company>
  <Pages>3</Pages>
  <Words>857</Words>
  <Characters>4889</Characters>
  <Lines>40</Lines>
  <Paragraphs>11</Paragraphs>
  <TotalTime>2607</TotalTime>
  <ScaleCrop>false</ScaleCrop>
  <LinksUpToDate>false</LinksUpToDate>
  <CharactersWithSpaces>5735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2016-09-29T01:42:00Z</dcterms:created>
  <dc:creator>neuqjwc</dc:creator>
  <cp:lastModifiedBy>wsn5</cp:lastModifiedBy>
  <cp:lastPrinted>2009-12-02T07:31:00Z</cp:lastPrinted>
  <dcterms:modified xsi:type="dcterms:W3CDTF">2018-11-05T02:54:42Z</dcterms:modified>
  <dc:title>绝密★启用前</dc:title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  <property fmtid="{D5CDD505-2E9C-101B-9397-08002B2CF9AE}" pid="3" name="KSOProductBuildVer">
    <vt:lpwstr>2052-10.1.0.7566</vt:lpwstr>
  </property>
</Properties>
</file>