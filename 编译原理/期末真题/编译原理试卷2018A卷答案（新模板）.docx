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</w:rPr>
      </w:pPr>
      <w:r>
        <w:rPr>
          <w:sz w:val="24"/>
        </w:rPr>
        <w:pict>
          <v:group id="_x0000_s1342" o:spid="_x0000_s1342" o:spt="203" style="position:absolute;left:0pt;margin-left:-117pt;margin-top:14pt;height:589.15pt;width:99pt;z-index:251659264;mso-width-relative:page;mso-height-relative:page;" coordorigin="495,1698" coordsize="1980,11783">
            <o:lock v:ext="edit"/>
            <v:shape id="_x0000_s1053" o:spid="_x0000_s1053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0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341" o:spid="_x0000_s1341" o:spt="203" style="position:absolute;left:495;top:1698;height:7595;width:1980;" coordorigin="495,1698" coordsize="1980,7595">
              <o:lock v:ext="edit"/>
              <v:shape id="_x0000_s1069" o:spid="_x0000_s1069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063" o:spid="_x0000_s1063" o:spt="203" style="position:absolute;left:495;top:3561;height:1404;width:1440;" coordorigin="675,1953" coordsize="1440,1404">
                <o:lock v:ext="edit"/>
                <v:group id="_x0000_s1042" o:spid="_x0000_s1042" o:spt="203" style="position:absolute;left:675;top:1953;height:1404;width:1440;" coordorigin="675,1953" coordsize="1440,1404">
                  <o:lock v:ext="edit"/>
                  <v:shape id="_x0000_s1028" o:spid="_x0000_s1028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041" o:spid="_x0000_s1041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056" o:spid="_x0000_s1056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062" o:spid="_x0000_s1062" o:spt="203" style="position:absolute;left:495;top:7202;height:1404;width:1440;" coordorigin="675,5385" coordsize="1440,1404">
                <o:lock v:ext="edit"/>
                <v:group id="_x0000_s1046" o:spid="_x0000_s1046" o:spt="203" style="position:absolute;left:675;top:5385;height:1404;width:1440;" coordorigin="675,1953" coordsize="1440,1404">
                  <o:lock v:ext="edit"/>
                  <v:shape id="_x0000_s1047" o:spid="_x0000_s1047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048" o:spid="_x0000_s1048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057" o:spid="_x0000_s1057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043" o:spid="_x0000_s1043" o:spt="203" style="position:absolute;left:495;top:5415;height:1404;width:1440;" coordorigin="675,1953" coordsize="1440,1404">
                <o:lock v:ext="edit"/>
                <v:shape id="_x0000_s1044" o:spid="_x0000_s1044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45" o:spid="_x0000_s1045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340" o:spid="_x0000_s1340" o:spt="203" style="position:absolute;left:500;top:1698;height:1404;width:1440;" coordorigin="500,1698" coordsize="1440,1404">
                <o:lock v:ext="edit"/>
                <v:group id="_x0000_s1329" o:spid="_x0000_s1329" o:spt="203" style="position:absolute;left:500;top:1698;height:1404;width:1440;" coordorigin="495,3545" coordsize="1440,1404">
                  <o:lock v:ext="edit"/>
                  <v:shape id="_x0000_s1326" o:spid="_x0000_s1326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27" o:spid="_x0000_s1327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339" o:spid="_x0000_s1339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sz w:val="20"/>
        </w:rPr>
        <w:pict>
          <v:line id="_x0000_s1072" o:spid="_x0000_s1072" o:spt="20" style="position:absolute;left:0pt;margin-left:-18pt;margin-top:-4.05pt;height:140.4pt;width:0pt;z-index:25165721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</w:rPr>
        <w:pict>
          <v:line id="_x0000_s1294" o:spid="_x0000_s1294" o:spt="20" style="position:absolute;left:0pt;margin-left:-18pt;margin-top:3.75pt;height:592.8pt;width:0pt;z-index:25165619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</w:rPr>
        <w:pict>
          <v:line id="_x0000_s1293" o:spid="_x0000_s1293" o:spt="20" style="position:absolute;left:0pt;margin-left:-18pt;margin-top:0pt;height:132.6pt;width:0pt;z-index:25165516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</w:rPr>
        <w:pict>
          <v:line id="_x0000_s1292" o:spid="_x0000_s1292" o:spt="20" style="position:absolute;left:0pt;flip:y;margin-left:-18pt;margin-top:-7.8pt;height:592.8pt;width:0pt;z-index:25165414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</w:rPr>
        <w:pict>
          <v:line id="_x0000_s1291" o:spid="_x0000_s1291" o:spt="20" style="position:absolute;left:0pt;margin-left:-18pt;margin-top:-7.8pt;height:592.8pt;width:0pt;z-index:25165312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</w:rPr>
        <w:pict>
          <v:line id="_x0000_s1290" o:spid="_x0000_s1290" o:spt="20" style="position:absolute;left:0pt;flip:y;margin-left:-18pt;margin-top:-7.8pt;height:15.6pt;width:0pt;z-index:25165209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</w:rPr>
        <w:pict>
          <v:line id="_x0000_s1289" o:spid="_x0000_s1289" o:spt="20" style="position:absolute;left:0pt;margin-left:-18pt;margin-top:7.8pt;height:577.2pt;width:0pt;z-index:25165107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30"/>
          <w:szCs w:val="30"/>
        </w:rPr>
        <w:pict>
          <v:shape id="_x0000_s1092" o:spid="_x0000_s1092" o:spt="202" type="#_x0000_t202" style="position:absolute;left:0pt;margin-left:211.5pt;margin-top:30.45pt;height:23.4pt;width:105.75pt;z-index: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165pt;margin-top:2.25pt;height:23.4pt;width:24pt;z-index: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b/>
          <w:bCs/>
          <w:sz w:val="36"/>
        </w:rPr>
        <w:t>东 北 大 学 秦 皇 岛 分 校</w:t>
      </w:r>
    </w:p>
    <w:p>
      <w:pPr>
        <w:ind w:firstLine="330" w:firstLineChars="300"/>
        <w:jc w:val="center"/>
        <w:rPr>
          <w:b/>
          <w:bCs/>
          <w:sz w:val="11"/>
        </w:rPr>
      </w:pPr>
    </w:p>
    <w:p>
      <w:pPr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编译原理    </w:t>
      </w:r>
      <w:r>
        <w:rPr>
          <w:rFonts w:hint="eastAsia"/>
          <w:sz w:val="24"/>
        </w:rPr>
        <w:t xml:space="preserve"> 试卷：</w:t>
      </w:r>
      <w:r>
        <w:rPr>
          <w:rFonts w:hint="eastAsia"/>
          <w:sz w:val="24"/>
          <w:u w:val="single"/>
        </w:rPr>
        <w:t xml:space="preserve"> (A 答案)</w:t>
      </w:r>
      <w:r>
        <w:rPr>
          <w:rFonts w:hint="eastAsia"/>
          <w:sz w:val="24"/>
        </w:rPr>
        <w:t xml:space="preserve">   考试形式：</w:t>
      </w:r>
      <w:r>
        <w:rPr>
          <w:rFonts w:hint="eastAsia"/>
          <w:sz w:val="24"/>
          <w:u w:val="single"/>
        </w:rPr>
        <w:t xml:space="preserve">  闭卷    </w:t>
      </w:r>
    </w:p>
    <w:p>
      <w:pPr>
        <w:rPr>
          <w:sz w:val="10"/>
          <w:u w:val="single"/>
        </w:rPr>
      </w:pPr>
    </w:p>
    <w:p>
      <w:pPr>
        <w:rPr>
          <w:sz w:val="24"/>
          <w:u w:val="single"/>
        </w:rPr>
      </w:pPr>
      <w:r>
        <w:rPr>
          <w:rFonts w:hint="eastAsia"/>
          <w:sz w:val="24"/>
        </w:rPr>
        <w:t>考试对象：</w:t>
      </w:r>
      <w:r>
        <w:rPr>
          <w:rFonts w:hint="eastAsia"/>
          <w:szCs w:val="21"/>
          <w:u w:val="single"/>
        </w:rPr>
        <w:t>计算机科学与技术2016级</w:t>
      </w:r>
      <w:r>
        <w:rPr>
          <w:rFonts w:hint="eastAsia"/>
          <w:sz w:val="24"/>
        </w:rPr>
        <w:t>考试日期：</w:t>
      </w:r>
      <w:r>
        <w:rPr>
          <w:rFonts w:hint="eastAsia"/>
          <w:sz w:val="24"/>
          <w:u w:val="single"/>
        </w:rPr>
        <w:t>2018年12月11日</w:t>
      </w:r>
      <w:r>
        <w:rPr>
          <w:rFonts w:hint="eastAsia"/>
          <w:sz w:val="24"/>
        </w:rPr>
        <w:t>试卷:共</w:t>
      </w:r>
      <w:r>
        <w:rPr>
          <w:rFonts w:hint="eastAsia"/>
          <w:sz w:val="24"/>
          <w:u w:val="single"/>
        </w:rPr>
        <w:t>5</w:t>
      </w:r>
      <w:r>
        <w:rPr>
          <w:rFonts w:hint="eastAsia"/>
          <w:sz w:val="24"/>
        </w:rPr>
        <w:t>页</w:t>
      </w:r>
    </w:p>
    <w:p>
      <w:pPr>
        <w:rPr>
          <w:rFonts w:ascii="宋体" w:hAnsi="宋体"/>
          <w:b/>
          <w:sz w:val="24"/>
        </w:rPr>
      </w:pPr>
      <w:r>
        <w:rPr>
          <w:rFonts w:hint="eastAsia"/>
          <w:sz w:val="24"/>
        </w:rPr>
        <w:t xml:space="preserve"> </w:t>
      </w:r>
    </w:p>
    <w:tbl>
      <w:tblPr>
        <w:tblStyle w:val="10"/>
        <w:tblW w:w="7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88"/>
        <w:gridCol w:w="1185"/>
        <w:gridCol w:w="118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39" w:hRule="atLeast"/>
        </w:trPr>
        <w:tc>
          <w:tcPr>
            <w:tcW w:w="11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03" w:hRule="atLeast"/>
        </w:trPr>
        <w:tc>
          <w:tcPr>
            <w:tcW w:w="11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tbl>
      <w:tblPr>
        <w:tblStyle w:val="10"/>
        <w:tblpPr w:leftFromText="180" w:rightFromText="180" w:vertAnchor="text" w:horzAnchor="page" w:tblpX="2944" w:tblpY="66"/>
        <w:tblW w:w="79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Layout w:type="fixed"/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一、填空题（每空1分，共10分）</w:t>
            </w:r>
          </w:p>
        </w:tc>
      </w:tr>
    </w:tbl>
    <w:p>
      <w:pPr>
        <w:spacing w:line="360" w:lineRule="auto"/>
        <w:rPr>
          <w:rFonts w:cs="宋体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 xml:space="preserve">. </w:t>
      </w:r>
      <w:r>
        <w:rPr>
          <w:rFonts w:hint="eastAsia" w:cs="宋体"/>
          <w:sz w:val="24"/>
        </w:rPr>
        <w:t>语法分析程序的输入是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单词串</w:t>
      </w:r>
      <w:r>
        <w:rPr>
          <w:sz w:val="24"/>
          <w:u w:val="single"/>
        </w:rPr>
        <w:t xml:space="preserve">     </w:t>
      </w:r>
      <w:r>
        <w:rPr>
          <w:rFonts w:hint="eastAsia" w:cs="宋体"/>
          <w:sz w:val="24"/>
        </w:rPr>
        <w:t>，输出是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语法树</w:t>
      </w:r>
      <w:r>
        <w:rPr>
          <w:sz w:val="24"/>
          <w:u w:val="single"/>
        </w:rPr>
        <w:t xml:space="preserve">    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360" w:hanging="360" w:hangingChars="15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 xml:space="preserve">. </w:t>
      </w:r>
      <w:r>
        <w:rPr>
          <w:rFonts w:hint="eastAsia" w:cs="宋体"/>
          <w:sz w:val="24"/>
        </w:rPr>
        <w:t>你学过的语法分析算法中哪些需要消除左递归</w:t>
      </w:r>
      <w:r>
        <w:rPr>
          <w:sz w:val="24"/>
          <w:u w:val="single"/>
        </w:rPr>
        <w:t xml:space="preserve">  LL</w:t>
      </w:r>
      <w:r>
        <w:rPr>
          <w:rFonts w:hint="eastAsia"/>
          <w:sz w:val="24"/>
          <w:u w:val="single"/>
        </w:rPr>
        <w:t>（</w:t>
      </w:r>
      <w:r>
        <w:rPr>
          <w:sz w:val="24"/>
          <w:u w:val="single"/>
        </w:rPr>
        <w:t>1</w:t>
      </w:r>
      <w:r>
        <w:rPr>
          <w:rFonts w:hint="eastAsia"/>
          <w:sz w:val="24"/>
          <w:u w:val="single"/>
        </w:rPr>
        <w:t>）、递归下降法</w:t>
      </w:r>
      <w:r>
        <w:rPr>
          <w:rFonts w:hint="eastAsia" w:cs="宋体"/>
          <w:sz w:val="24"/>
        </w:rPr>
        <w:t>，哪些规约的是句柄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简单优先和</w:t>
      </w:r>
      <w:r>
        <w:rPr>
          <w:sz w:val="24"/>
          <w:u w:val="single"/>
        </w:rPr>
        <w:t xml:space="preserve">LR </w:t>
      </w:r>
      <w:r>
        <w:rPr>
          <w:rFonts w:hint="eastAsia" w:cs="宋体"/>
          <w:sz w:val="24"/>
        </w:rPr>
        <w:t>，哪些规约的是最左素短语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  <w:u w:val="single"/>
        </w:rPr>
        <w:t>算符优先算法</w:t>
      </w:r>
      <w:r>
        <w:rPr>
          <w:sz w:val="24"/>
          <w:u w:val="single"/>
        </w:rPr>
        <w:t xml:space="preserve"> 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360" w:hanging="360" w:hangingChars="15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 xml:space="preserve">. </w:t>
      </w:r>
      <w:r>
        <w:rPr>
          <w:rFonts w:hint="eastAsia" w:cs="宋体"/>
          <w:sz w:val="24"/>
        </w:rPr>
        <w:t>文法G</w:t>
      </w:r>
      <w:r>
        <w:rPr>
          <w:sz w:val="24"/>
        </w:rPr>
        <w:t>[E]</w:t>
      </w:r>
      <w:r>
        <w:rPr>
          <w:rFonts w:hint="eastAsia" w:cs="宋体"/>
          <w:sz w:val="24"/>
        </w:rPr>
        <w:t>为</w:t>
      </w:r>
      <w:r>
        <w:rPr>
          <w:sz w:val="24"/>
        </w:rPr>
        <w:t>E</w:t>
      </w:r>
      <w:r>
        <w:rPr>
          <w:rFonts w:hint="eastAsia" w:cs="宋体"/>
          <w:sz w:val="24"/>
        </w:rPr>
        <w:t>→</w:t>
      </w:r>
      <w:r>
        <w:rPr>
          <w:sz w:val="24"/>
        </w:rPr>
        <w:t>AB|bC</w:t>
      </w:r>
      <w:r>
        <w:rPr>
          <w:rFonts w:hint="eastAsia" w:cs="宋体"/>
          <w:sz w:val="24"/>
        </w:rPr>
        <w:t>，</w:t>
      </w:r>
      <w:r>
        <w:rPr>
          <w:sz w:val="24"/>
        </w:rPr>
        <w:t>A</w:t>
      </w:r>
      <w:r>
        <w:rPr>
          <w:rFonts w:hint="eastAsia" w:cs="宋体"/>
          <w:sz w:val="24"/>
        </w:rPr>
        <w:t>→ε</w:t>
      </w:r>
      <w:r>
        <w:rPr>
          <w:sz w:val="24"/>
        </w:rPr>
        <w:t>|b</w:t>
      </w:r>
      <w:r>
        <w:rPr>
          <w:rFonts w:hint="eastAsia" w:cs="宋体"/>
          <w:sz w:val="24"/>
        </w:rPr>
        <w:t>，</w:t>
      </w:r>
      <w:r>
        <w:rPr>
          <w:sz w:val="24"/>
        </w:rPr>
        <w:t>B</w:t>
      </w:r>
      <w:r>
        <w:rPr>
          <w:rFonts w:hint="eastAsia" w:cs="宋体"/>
          <w:sz w:val="24"/>
        </w:rPr>
        <w:t>→ε</w:t>
      </w:r>
      <w:r>
        <w:rPr>
          <w:sz w:val="24"/>
        </w:rPr>
        <w:t>|aD</w:t>
      </w:r>
      <w:r>
        <w:rPr>
          <w:rFonts w:hint="eastAsia" w:cs="宋体"/>
          <w:sz w:val="24"/>
        </w:rPr>
        <w:t>，</w:t>
      </w:r>
      <w:r>
        <w:rPr>
          <w:sz w:val="24"/>
        </w:rPr>
        <w:t>C</w:t>
      </w:r>
      <w:r>
        <w:rPr>
          <w:rFonts w:hint="eastAsia" w:cs="宋体"/>
          <w:sz w:val="24"/>
        </w:rPr>
        <w:t>→</w:t>
      </w:r>
      <w:r>
        <w:rPr>
          <w:sz w:val="24"/>
        </w:rPr>
        <w:t>AD|b</w:t>
      </w:r>
      <w:r>
        <w:rPr>
          <w:rFonts w:hint="eastAsia" w:cs="宋体"/>
          <w:sz w:val="24"/>
        </w:rPr>
        <w:t>，</w:t>
      </w:r>
      <w:r>
        <w:rPr>
          <w:sz w:val="24"/>
        </w:rPr>
        <w:t>D</w:t>
      </w:r>
      <w:r>
        <w:rPr>
          <w:rFonts w:hint="eastAsia" w:cs="宋体"/>
          <w:sz w:val="24"/>
        </w:rPr>
        <w:t>→</w:t>
      </w:r>
      <w:r>
        <w:rPr>
          <w:sz w:val="24"/>
        </w:rPr>
        <w:t>aE|c</w:t>
      </w:r>
      <w:r>
        <w:rPr>
          <w:rFonts w:hint="eastAsia" w:cs="宋体"/>
          <w:sz w:val="24"/>
        </w:rPr>
        <w:t>，</w:t>
      </w:r>
      <w:r>
        <w:rPr>
          <w:sz w:val="24"/>
        </w:rPr>
        <w:t>FOLLOW(A)</w:t>
      </w:r>
      <w:r>
        <w:rPr>
          <w:rFonts w:hint="eastAsia" w:cs="宋体"/>
          <w:sz w:val="24"/>
        </w:rPr>
        <w:t>为</w:t>
      </w:r>
      <w:r>
        <w:rPr>
          <w:sz w:val="24"/>
        </w:rPr>
        <w:t xml:space="preserve">  </w:t>
      </w:r>
      <w:r>
        <w:rPr>
          <w:rFonts w:hint="eastAsia" w:cs="宋体"/>
          <w:sz w:val="24"/>
        </w:rPr>
        <w:t>：</w:t>
      </w:r>
      <w:r>
        <w:rPr>
          <w:sz w:val="24"/>
          <w:u w:val="single"/>
        </w:rPr>
        <w:t xml:space="preserve">    {a,c,#}   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360" w:hanging="360" w:hangingChars="15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 xml:space="preserve">. </w:t>
      </w:r>
      <w:r>
        <w:rPr>
          <w:rFonts w:hint="eastAsia" w:cs="宋体"/>
          <w:sz w:val="24"/>
        </w:rPr>
        <w:t>表达式</w:t>
      </w:r>
      <w:r>
        <w:rPr>
          <w:sz w:val="24"/>
        </w:rPr>
        <w:t>a:=b*c+b*d</w:t>
      </w:r>
      <w:r>
        <w:rPr>
          <w:rFonts w:hint="eastAsia" w:cs="宋体"/>
          <w:sz w:val="24"/>
        </w:rPr>
        <w:t>的逆波兰表示为：</w:t>
      </w:r>
      <w:r>
        <w:rPr>
          <w:sz w:val="24"/>
          <w:u w:val="single"/>
        </w:rPr>
        <w:t xml:space="preserve">  abc*bd*+:=      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360" w:hanging="360" w:hangingChars="150"/>
        <w:rPr>
          <w:rFonts w:cs="宋体"/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 xml:space="preserve">. </w:t>
      </w:r>
      <w:r>
        <w:rPr>
          <w:rFonts w:hint="eastAsia" w:cs="宋体"/>
          <w:sz w:val="24"/>
        </w:rPr>
        <w:t>编译程序分为</w:t>
      </w:r>
      <w:r>
        <w:rPr>
          <w:sz w:val="24"/>
        </w:rPr>
        <w:t>6</w:t>
      </w:r>
      <w:r>
        <w:rPr>
          <w:rFonts w:hint="eastAsia" w:cs="宋体"/>
          <w:sz w:val="24"/>
        </w:rPr>
        <w:t>个阶段：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词法分析、语法分析、中间代码生成、中间代码优化、目标代码生成、目标代码优化</w:t>
      </w:r>
      <w:r>
        <w:rPr>
          <w:sz w:val="24"/>
          <w:u w:val="single"/>
        </w:rPr>
        <w:t xml:space="preserve">       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360" w:hanging="360" w:hangingChars="15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 xml:space="preserve">. </w:t>
      </w:r>
      <w:r>
        <w:rPr>
          <w:sz w:val="24"/>
        </w:rPr>
        <w:t>Chomsky</w:t>
      </w:r>
      <w:r>
        <w:rPr>
          <w:rFonts w:hint="eastAsia"/>
          <w:sz w:val="24"/>
        </w:rPr>
        <w:t>把文法分为四种类型，单词用</w:t>
      </w:r>
      <w:r>
        <w:rPr>
          <w:sz w:val="24"/>
          <w:u w:val="single"/>
        </w:rPr>
        <w:t xml:space="preserve"> 3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型文法描述，语法成分用</w:t>
      </w:r>
      <w:r>
        <w:rPr>
          <w:sz w:val="24"/>
          <w:u w:val="single"/>
        </w:rPr>
        <w:t xml:space="preserve"> 2 </w:t>
      </w:r>
      <w:r>
        <w:rPr>
          <w:rFonts w:hint="eastAsia"/>
          <w:sz w:val="24"/>
        </w:rPr>
        <w:t>型</w:t>
      </w:r>
    </w:p>
    <w:p>
      <w:pPr>
        <w:spacing w:line="360" w:lineRule="auto"/>
        <w:ind w:left="360" w:hanging="360" w:hangingChars="150"/>
        <w:rPr>
          <w:sz w:val="24"/>
        </w:rPr>
      </w:pPr>
      <w:r>
        <w:rPr>
          <w:rFonts w:hint="eastAsia"/>
          <w:sz w:val="24"/>
        </w:rPr>
        <w:t>文法描述。</w:t>
      </w:r>
    </w:p>
    <w:p>
      <w:pPr>
        <w:spacing w:line="360" w:lineRule="auto"/>
        <w:ind w:left="360" w:hanging="360" w:hangingChars="150"/>
        <w:rPr>
          <w:sz w:val="24"/>
        </w:rPr>
      </w:pPr>
    </w:p>
    <w:tbl>
      <w:tblPr>
        <w:tblStyle w:val="10"/>
        <w:tblpPr w:leftFromText="180" w:rightFromText="180" w:vertAnchor="text" w:horzAnchor="page" w:tblpX="2944" w:tblpY="66"/>
        <w:tblW w:w="79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Layout w:type="fixed"/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二、简答题（</w:t>
            </w:r>
            <w:r>
              <w:rPr>
                <w:rFonts w:hint="eastAsia" w:cs="宋体"/>
                <w:b/>
                <w:sz w:val="24"/>
              </w:rPr>
              <w:t>每小题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 w:cs="宋体"/>
                <w:b/>
                <w:sz w:val="24"/>
              </w:rPr>
              <w:t>分，共3</w:t>
            </w:r>
            <w:r>
              <w:rPr>
                <w:b/>
                <w:sz w:val="24"/>
              </w:rPr>
              <w:t>0</w:t>
            </w:r>
            <w:r>
              <w:rPr>
                <w:rFonts w:hint="eastAsia" w:cs="宋体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</w:tbl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>1.目标代码生成的主要环节是什么？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>答：指令选择、寄存器分配、指令调度。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>2. 高级语言程序员负责管理在内存和磁盘之间的数据交换，操作系统负责管理cache和内存之间的数据交换，编译程序负责管理什么硬件资源与内存之间的数据交换？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>答：寄存器。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 xml:space="preserve">3. </w:t>
      </w:r>
      <w:r>
        <w:rPr>
          <w:rFonts w:hint="eastAsia"/>
          <w:sz w:val="24"/>
        </w:rPr>
        <w:t>程序运行时动态内存分配方式有哪些</w:t>
      </w:r>
      <w:r>
        <w:rPr>
          <w:rFonts w:hint="eastAsia" w:cs="宋体"/>
          <w:sz w:val="24"/>
        </w:rPr>
        <w:t>？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答：栈式和堆式。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4. PL/0语言运行时动态内存分配采用栈式存储，活动记录包括什么内容？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答：静态连、动态连和返回地址。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 w:cs="宋体"/>
          <w:sz w:val="24"/>
        </w:rPr>
        <w:t>将语句</w:t>
      </w:r>
      <w:r>
        <w:rPr>
          <w:sz w:val="24"/>
        </w:rPr>
        <w:t xml:space="preserve">for </w:t>
      </w:r>
      <w:r>
        <w:rPr>
          <w:rFonts w:hint="eastAsia"/>
          <w:sz w:val="24"/>
        </w:rPr>
        <w:t>k</w:t>
      </w:r>
      <w:r>
        <w:rPr>
          <w:sz w:val="24"/>
        </w:rPr>
        <w:t>=1 to a</w:t>
      </w:r>
      <w:r>
        <w:rPr>
          <w:rFonts w:hint="eastAsia"/>
          <w:sz w:val="24"/>
        </w:rPr>
        <w:t>-</w:t>
      </w:r>
      <w:r>
        <w:rPr>
          <w:sz w:val="24"/>
        </w:rPr>
        <w:t xml:space="preserve">b do  </w:t>
      </w:r>
      <w:r>
        <w:rPr>
          <w:rFonts w:hint="eastAsia"/>
          <w:sz w:val="24"/>
        </w:rPr>
        <w:t>y</w:t>
      </w:r>
      <w:r>
        <w:rPr>
          <w:sz w:val="24"/>
        </w:rPr>
        <w:t>=</w:t>
      </w:r>
      <w:r>
        <w:rPr>
          <w:rFonts w:hint="eastAsia"/>
          <w:sz w:val="24"/>
        </w:rPr>
        <w:t>y+k</w:t>
      </w:r>
      <w:r>
        <w:rPr>
          <w:sz w:val="24"/>
        </w:rPr>
        <w:t>;</w:t>
      </w:r>
      <w:r>
        <w:rPr>
          <w:rFonts w:hint="eastAsia" w:cs="宋体"/>
          <w:sz w:val="24"/>
        </w:rPr>
        <w:t>翻译为四元式</w:t>
      </w:r>
    </w:p>
    <w:p>
      <w:pPr>
        <w:spacing w:line="360" w:lineRule="auto"/>
        <w:rPr>
          <w:sz w:val="24"/>
        </w:rPr>
      </w:pPr>
      <w:r>
        <w:rPr>
          <w:rFonts w:hint="eastAsia" w:cs="宋体"/>
          <w:sz w:val="24"/>
        </w:rPr>
        <w:t>答：</w:t>
      </w:r>
    </w:p>
    <w:tbl>
      <w:tblPr>
        <w:tblStyle w:val="10"/>
        <w:tblW w:w="7200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5040"/>
      </w:tblGrid>
      <w:tr>
        <w:tblPrEx>
          <w:tblLayout w:type="fixed"/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(1)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(2)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(3)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(4)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(5)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(6)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(7)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(8)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(9) 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(=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 xml:space="preserve">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a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b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(j&gt;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t1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 xml:space="preserve">9)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(=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2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 xml:space="preserve">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1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(=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3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 xml:space="preserve">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(j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 xml:space="preserve">3) </w:t>
            </w:r>
          </w:p>
        </w:tc>
      </w:tr>
    </w:tbl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6. 编译器分成前、中和后端三部分，目标代码生成属于哪一端？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答：后端。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7.  什么是二义性文法？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答：如果存在一个句子具有两个不同的语法树，称该文法是二义的。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8. 编译程序和解释程序之间有什么不同？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答：编译程序生成目标代码后再执行，解释程序边翻译边执行。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ascii="黑体" w:eastAsia="黑体"/>
          <w:sz w:val="24"/>
        </w:rPr>
        <w:pict>
          <v:group id="_x0000_s1425" o:spid="_x0000_s1425" o:spt="203" style="position:absolute;left:0pt;margin-left:-115.75pt;margin-top:3.25pt;height:589.15pt;width:99pt;z-index:251664384;mso-width-relative:page;mso-height-relative:page;" coordorigin="495,1698" coordsize="1980,11783">
            <o:lock v:ext="edit"/>
            <v:shape id="_x0000_s1426" o:spid="_x0000_s1426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0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427" o:spid="_x0000_s1427" o:spt="203" style="position:absolute;left:495;top:1698;height:7595;width:1980;" coordorigin="495,1698" coordsize="1980,7595">
              <o:lock v:ext="edit"/>
              <v:shape id="_x0000_s1428" o:spid="_x0000_s1428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429" o:spid="_x0000_s1429" o:spt="203" style="position:absolute;left:495;top:3561;height:1404;width:1440;" coordorigin="675,1953" coordsize="1440,1404">
                <o:lock v:ext="edit"/>
                <v:group id="_x0000_s1430" o:spid="_x0000_s1430" o:spt="203" style="position:absolute;left:675;top:1953;height:1404;width:1440;" coordorigin="675,1953" coordsize="1440,1404">
                  <o:lock v:ext="edit"/>
                  <v:shape id="_x0000_s1431" o:spid="_x0000_s1431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32" o:spid="_x0000_s1432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433" o:spid="_x0000_s1433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434" o:spid="_x0000_s1434" o:spt="203" style="position:absolute;left:495;top:7202;height:1404;width:1440;" coordorigin="675,5385" coordsize="1440,1404">
                <o:lock v:ext="edit"/>
                <v:group id="_x0000_s1435" o:spid="_x0000_s1435" o:spt="203" style="position:absolute;left:675;top:5385;height:1404;width:1440;" coordorigin="675,1953" coordsize="1440,1404">
                  <o:lock v:ext="edit"/>
                  <v:shape id="_x0000_s1436" o:spid="_x0000_s1436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37" o:spid="_x0000_s1437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438" o:spid="_x0000_s1438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439" o:spid="_x0000_s1439" o:spt="203" style="position:absolute;left:495;top:5415;height:1404;width:1440;" coordorigin="675,1953" coordsize="1440,1404">
                <o:lock v:ext="edit"/>
                <v:shape id="_x0000_s1440" o:spid="_x0000_s1440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441" o:spid="_x0000_s1441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442" o:spid="_x0000_s1442" o:spt="203" style="position:absolute;left:500;top:1698;height:1404;width:1440;" coordorigin="500,1698" coordsize="1440,1404">
                <o:lock v:ext="edit"/>
                <v:group id="_x0000_s1443" o:spid="_x0000_s1443" o:spt="203" style="position:absolute;left:500;top:1698;height:1404;width:1440;" coordorigin="495,3545" coordsize="1440,1404">
                  <o:lock v:ext="edit"/>
                  <v:shape id="_x0000_s1444" o:spid="_x0000_s1444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45" o:spid="_x0000_s1445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446" o:spid="_x0000_s1446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rFonts w:ascii="黑体" w:eastAsia="黑体"/>
          <w:sz w:val="24"/>
        </w:rPr>
        <w:pict>
          <v:line id="_x0000_s1424" o:spid="_x0000_s1424" o:spt="20" style="position:absolute;left:0pt;margin-left:-16.75pt;margin-top:3.25pt;height:592.8pt;width:0pt;z-index:25166336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  <w:sz w:val="24"/>
        </w:rPr>
        <w:t>9. 文法 G[S] ＝({A,B,S},{a,b,c},P,S) 其中 P  为：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S→Aa|cB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A→ab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B→bc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写出 L(G[S]) 的全部</w:t>
      </w:r>
      <w:r>
        <w:rPr>
          <w:rFonts w:hint="eastAsia"/>
          <w:b/>
          <w:bCs/>
          <w:color w:val="FF0000"/>
          <w:sz w:val="24"/>
        </w:rPr>
        <w:t>元素</w:t>
      </w:r>
      <w:r>
        <w:rPr>
          <w:rFonts w:hint="eastAsia"/>
          <w:sz w:val="24"/>
        </w:rPr>
        <w:t>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="480" w:firstLineChars="200"/>
        <w:rPr>
          <w:rFonts w:cs="宋体"/>
          <w:sz w:val="24"/>
        </w:rPr>
      </w:pPr>
      <w:r>
        <w:rPr>
          <w:rFonts w:hint="eastAsia"/>
          <w:sz w:val="24"/>
        </w:rPr>
        <w:t>答：{aba,cbc}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10. </w:t>
      </w:r>
      <w:r>
        <w:rPr>
          <w:rFonts w:ascii="宋体" w:hAnsi="宋体"/>
          <w:sz w:val="24"/>
        </w:rPr>
        <w:t>设文法G（S）：</w:t>
      </w: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S→</w:t>
      </w:r>
      <w:r>
        <w:rPr>
          <w:rFonts w:hint="eastAsia" w:ascii="宋体" w:hAnsi="宋体"/>
          <w:sz w:val="24"/>
        </w:rPr>
        <w:t>T | S+T</w:t>
      </w: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</w:t>
      </w:r>
      <w:r>
        <w:rPr>
          <w:rFonts w:ascii="宋体" w:hAnsi="宋体"/>
          <w:sz w:val="24"/>
        </w:rPr>
        <w:t>→</w:t>
      </w:r>
      <w:r>
        <w:rPr>
          <w:rFonts w:hint="eastAsia" w:ascii="宋体" w:hAnsi="宋体"/>
          <w:sz w:val="24"/>
        </w:rPr>
        <w:t>U |T*</w:t>
      </w:r>
      <w:r>
        <w:rPr>
          <w:rFonts w:ascii="宋体" w:hAnsi="宋体"/>
          <w:sz w:val="24"/>
        </w:rPr>
        <w:t>U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U→</w:t>
      </w:r>
      <w:r>
        <w:rPr>
          <w:rFonts w:hint="eastAsia" w:ascii="宋体" w:hAnsi="宋体"/>
          <w:sz w:val="24"/>
        </w:rPr>
        <w:t>i |-U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请填全如下的</w:t>
      </w: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HYPERLINK "https://www.jianshu.com/p/5e17408105a1" </w:instrText>
      </w:r>
      <w:r>
        <w:rPr>
          <w:rFonts w:hint="eastAsia"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算符优先关系表</w:t>
      </w:r>
      <w:r>
        <w:rPr>
          <w:rFonts w:hint="eastAsia"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：</w:t>
      </w:r>
    </w:p>
    <w:tbl>
      <w:tblPr>
        <w:tblStyle w:val="10"/>
        <w:tblW w:w="5092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1032"/>
        <w:gridCol w:w="992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8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i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+</w:t>
            </w: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∧</w:t>
            </w:r>
            <w:r>
              <w:rPr>
                <w:rFonts w:hint="eastAsia" w:ascii="宋体" w:hAnsi="宋体"/>
                <w:sz w:val="24"/>
              </w:rPr>
              <w:t>*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8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i</w:t>
            </w:r>
          </w:p>
        </w:tc>
        <w:tc>
          <w:tcPr>
            <w:tcW w:w="1032" w:type="dxa"/>
          </w:tcPr>
          <w:p>
            <w:pPr>
              <w:spacing w:line="280" w:lineRule="exact"/>
              <w:ind w:firstLine="600" w:firstLineChars="250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8" w:type="dxa"/>
          </w:tcPr>
          <w:p>
            <w:pPr>
              <w:spacing w:line="280" w:lineRule="exact"/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+</w:t>
            </w: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&lt;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&lt;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8" w:type="dxa"/>
          </w:tcPr>
          <w:p>
            <w:pPr>
              <w:spacing w:line="280" w:lineRule="exact"/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*</w:t>
            </w: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8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-</w:t>
            </w: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&lt;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&lt;</w:t>
            </w:r>
          </w:p>
        </w:tc>
      </w:tr>
    </w:tbl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="360" w:firstLineChars="150"/>
        <w:rPr>
          <w:rFonts w:cs="宋体"/>
          <w:sz w:val="24"/>
        </w:rPr>
      </w:pPr>
      <w:r>
        <w:rPr>
          <w:rFonts w:hint="eastAsia" w:cs="宋体"/>
          <w:sz w:val="24"/>
        </w:rPr>
        <w:t>答案：</w:t>
      </w:r>
    </w:p>
    <w:tbl>
      <w:tblPr>
        <w:tblStyle w:val="10"/>
        <w:tblW w:w="5092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1032"/>
        <w:gridCol w:w="992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8" w:type="dxa"/>
          </w:tcPr>
          <w:p>
            <w:pPr>
              <w:spacing w:line="280" w:lineRule="exact"/>
              <w:rPr>
                <w:rFonts w:ascii="宋体" w:hAnsi="宋体"/>
              </w:rPr>
            </w:pP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i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</w:t>
            </w: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8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i</w:t>
            </w:r>
          </w:p>
        </w:tc>
        <w:tc>
          <w:tcPr>
            <w:tcW w:w="1032" w:type="dxa"/>
          </w:tcPr>
          <w:p>
            <w:pPr>
              <w:spacing w:line="280" w:lineRule="exact"/>
              <w:ind w:firstLine="525" w:firstLineChars="250"/>
              <w:rPr>
                <w:rFonts w:ascii="宋体" w:hAnsi="宋体"/>
              </w:rPr>
            </w:pP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&gt;</w:t>
            </w: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8" w:type="dxa"/>
          </w:tcPr>
          <w:p>
            <w:pPr>
              <w:spacing w:line="28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&gt;</w:t>
            </w: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8" w:type="dxa"/>
          </w:tcPr>
          <w:p>
            <w:pPr>
              <w:spacing w:line="28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&gt;</w:t>
            </w: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8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-</w:t>
            </w: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&gt;</w:t>
            </w: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&lt;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tbl>
      <w:tblPr>
        <w:tblStyle w:val="10"/>
        <w:tblpPr w:leftFromText="180" w:rightFromText="180" w:vertAnchor="text" w:horzAnchor="page" w:tblpX="11308" w:tblpY="108"/>
        <w:tblW w:w="79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60" w:hRule="atLeast"/>
        </w:trPr>
        <w:tc>
          <w:tcPr>
            <w:tcW w:w="60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三、综合题（60分）</w:t>
            </w:r>
          </w:p>
        </w:tc>
      </w:tr>
    </w:tbl>
    <w:p>
      <w:pPr>
        <w:jc w:val="center"/>
        <w:rPr>
          <w:rFonts w:ascii="宋体" w:hAnsi="宋体"/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tabs>
          <w:tab w:val="left" w:pos="420"/>
          <w:tab w:val="left" w:pos="1575"/>
        </w:tabs>
        <w:spacing w:line="360" w:lineRule="auto"/>
        <w:rPr>
          <w:rFonts w:cs="宋体"/>
          <w:sz w:val="24"/>
        </w:rPr>
      </w:pPr>
      <w:r>
        <w:rPr>
          <w:rFonts w:hint="eastAsia"/>
          <w:sz w:val="24"/>
        </w:rPr>
        <w:t>1．</w:t>
      </w:r>
      <w:r>
        <w:rPr>
          <w:rFonts w:hint="eastAsia" w:cs="宋体"/>
          <w:sz w:val="24"/>
        </w:rPr>
        <w:t>（</w:t>
      </w:r>
      <w:r>
        <w:rPr>
          <w:rFonts w:cs="宋体"/>
          <w:sz w:val="24"/>
        </w:rPr>
        <w:t>10</w:t>
      </w:r>
      <w:r>
        <w:rPr>
          <w:rFonts w:hint="eastAsia" w:cs="宋体"/>
          <w:sz w:val="24"/>
        </w:rPr>
        <w:t>分）正规式</w:t>
      </w:r>
      <w:r>
        <w:rPr>
          <w:rFonts w:hint="eastAsia"/>
          <w:sz w:val="24"/>
        </w:rPr>
        <w:t>x</w:t>
      </w:r>
      <w:r>
        <w:rPr>
          <w:rFonts w:hint="eastAsia" w:cs="宋体"/>
          <w:sz w:val="24"/>
        </w:rPr>
        <w:t>（</w:t>
      </w:r>
      <w:r>
        <w:rPr>
          <w:rFonts w:hint="eastAsia"/>
          <w:sz w:val="24"/>
        </w:rPr>
        <w:t>x</w:t>
      </w:r>
      <w:r>
        <w:rPr>
          <w:rFonts w:hint="eastAsia" w:cs="宋体"/>
          <w:sz w:val="24"/>
        </w:rPr>
        <w:t>︱</w:t>
      </w:r>
      <w:r>
        <w:rPr>
          <w:rFonts w:hint="eastAsia"/>
          <w:sz w:val="24"/>
        </w:rPr>
        <w:t>y</w:t>
      </w:r>
      <w:r>
        <w:rPr>
          <w:rFonts w:hint="eastAsia" w:cs="宋体"/>
          <w:sz w:val="24"/>
        </w:rPr>
        <w:t>）</w:t>
      </w:r>
      <w:r>
        <w:rPr>
          <w:sz w:val="24"/>
        </w:rPr>
        <w:t>*</w:t>
      </w:r>
      <w:r>
        <w:rPr>
          <w:rFonts w:hint="eastAsia"/>
          <w:sz w:val="24"/>
        </w:rPr>
        <w:t>xyx生成的</w:t>
      </w:r>
      <w:r>
        <w:rPr>
          <w:rFonts w:hint="eastAsia" w:cs="宋体"/>
          <w:sz w:val="24"/>
        </w:rPr>
        <w:t>非确定有穷自动机如下：</w:t>
      </w:r>
      <w:r>
        <w:rPr>
          <w:rFonts w:cs="宋体"/>
          <w:sz w:val="24"/>
        </w:rPr>
        <w:t xml:space="preserve"> </w:t>
      </w:r>
    </w:p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szCs w:val="21"/>
        </w:rPr>
        <w:pict>
          <v:group id="_x0000_s1503" o:spid="_x0000_s1503" o:spt="203" style="height:91pt;width:294.3pt;" coordorigin="2835,6135" coordsize="5886,1820" editas="canvas">
            <o:lock v:ext="edit"/>
            <v:shape id="_x0000_s1504" o:spid="_x0000_s1504" o:spt="75" type="#_x0000_t75" style="position:absolute;left:2835;top:6135;height:1820;width:5886;" filled="f" o:preferrelative="f" stroked="f" coordsize="21600,21600">
              <v:path/>
              <v:fill on="f" focussize="0,0"/>
              <v:stroke on="f" joinstyle="miter"/>
              <v:imagedata o:title=""/>
              <o:lock v:ext="edit" aspectratio="t"/>
            </v:shape>
            <v:shape id="_x0000_s1505" o:spid="_x0000_s1505" o:spt="120" type="#_x0000_t120" style="position:absolute;left:3119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506" o:spid="_x0000_s1506" o:spt="202" type="#_x0000_t202" style="position:absolute;left:3149;top:692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S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507" o:spid="_x0000_s1507" o:spt="120" type="#_x0000_t120" style="position:absolute;left:4229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508" o:spid="_x0000_s1508" o:spt="202" type="#_x0000_t202" style="position:absolute;left:4229;top:6944;height:46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A  </w:t>
                    </w:r>
                  </w:p>
                </w:txbxContent>
              </v:textbox>
            </v:shape>
            <v:shape id="_x0000_s1509" o:spid="_x0000_s1509" o:spt="120" type="#_x0000_t120" style="position:absolute;left:5294;top:6884;height:540;width:511;" coordsize="21600,21600">
              <v:path/>
              <v:fill focussize="0,0"/>
              <v:stroke/>
              <v:imagedata o:title=""/>
              <o:lock v:ext="edit"/>
            </v:shape>
            <v:shape id="_x0000_s1510" o:spid="_x0000_s1510" o:spt="202" type="#_x0000_t202" style="position:absolute;left:5324;top:6854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B  </w:t>
                    </w:r>
                  </w:p>
                </w:txbxContent>
              </v:textbox>
            </v:shape>
            <v:shape id="_x0000_s1511" o:spid="_x0000_s1511" o:spt="120" type="#_x0000_t120" style="position:absolute;left:6344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512" o:spid="_x0000_s1512" o:spt="202" type="#_x0000_t202" style="position:absolute;left:6374;top:692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C  </w:t>
                    </w:r>
                  </w:p>
                </w:txbxContent>
              </v:textbox>
            </v:shape>
            <v:shape id="_x0000_s1513" o:spid="_x0000_s1513" o:spt="120" type="#_x0000_t120" style="position:absolute;left:7469;top:6869;height:540;width:511;" coordsize="21600,21600">
              <v:path/>
              <v:fill focussize="0,0"/>
              <v:stroke/>
              <v:imagedata o:title=""/>
              <o:lock v:ext="edit"/>
            </v:shape>
            <v:shape id="_x0000_s1514" o:spid="_x0000_s1514" o:spt="202" type="#_x0000_t202" style="position:absolute;left:7499;top:689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Z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515" o:spid="_x0000_s1515" o:spt="120" type="#_x0000_t120" style="position:absolute;left:7409;top:6824;height:630;width:601;" coordsize="21600,21600">
              <v:path/>
              <v:fill opacity="0f" focussize="0,0"/>
              <v:stroke/>
              <v:imagedata o:title=""/>
              <o:lock v:ext="edit"/>
            </v:shape>
            <v:shape id="_x0000_s1516" o:spid="_x0000_s1516" o:spt="13" type="#_x0000_t13" style="position:absolute;left:2835;top:7124;height:143;width:314;" coordsize="21600,21600">
              <v:path/>
              <v:fill focussize="0,0"/>
              <v:stroke joinstyle="miter"/>
              <v:imagedata o:title=""/>
              <o:lock v:ext="edit"/>
            </v:shape>
            <v:shape id="_x0000_s1517" o:spid="_x0000_s1517" o:spt="32" type="#_x0000_t32" style="position:absolute;left:3630;top:7169;height:1;width:59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518" o:spid="_x0000_s1518" o:spt="32" type="#_x0000_t32" style="position:absolute;left:4740;top:7162;flip:y;height:7;width:58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519" o:spid="_x0000_s1519" o:spt="32" type="#_x0000_t32" style="position:absolute;left:5805;top:7139;flip:y;height:15;width:56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520" o:spid="_x0000_s1520" o:spt="32" type="#_x0000_t32" style="position:absolute;left:6870;top:7154;height:15;width:53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521" o:spid="_x0000_s1521" o:spt="202" type="#_x0000_t202" style="position:absolute;left:3630;top:674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522" o:spid="_x0000_s1522" o:spt="202" type="#_x0000_t202" style="position:absolute;left:4680;top:6737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523" o:spid="_x0000_s1523" o:spt="202" type="#_x0000_t202" style="position:absolute;left:6870;top:6693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524" o:spid="_x0000_s1524" o:spt="202" type="#_x0000_t202" style="position:absolute;left:5835;top:6749;height:480;width:301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y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525" o:spid="_x0000_s1525" style="position:absolute;left:4000;top:6414;height:620;width:785;" filled="f" coordsize="785,620" path="m229,620c114,491,0,362,20,260c40,158,230,10,350,5c470,0,695,145,740,230c785,315,639,465,619,515e">
              <v:path arrowok="t"/>
              <v:fill on="f" focussize="0,0"/>
              <v:stroke endarrow="block"/>
              <v:imagedata o:title=""/>
              <o:lock v:ext="edit"/>
            </v:shape>
            <v:shape id="_x0000_s1526" o:spid="_x0000_s1526" o:spt="202" type="#_x0000_t202" style="position:absolute;left:3757;top:6135;height:375;width:983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rPr>
                        <w:rFonts w:hint="eastAsia" w:cs="宋体"/>
                      </w:rPr>
                      <w:t>，y</w:t>
                    </w:r>
                    <w:r>
                      <w:t xml:space="preserve">    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rFonts w:hint="eastAsia"/>
          <w:sz w:val="24"/>
        </w:rPr>
        <w:t>请将此</w:t>
      </w:r>
      <w:r>
        <w:rPr>
          <w:sz w:val="24"/>
        </w:rPr>
        <w:t>NFA</w:t>
      </w:r>
      <w:r>
        <w:rPr>
          <w:rFonts w:hint="eastAsia"/>
          <w:sz w:val="24"/>
        </w:rPr>
        <w:t>转换为最小化的</w:t>
      </w:r>
      <w:r>
        <w:rPr>
          <w:sz w:val="24"/>
        </w:rPr>
        <w:t>DFA</w:t>
      </w:r>
      <w:r>
        <w:rPr>
          <w:rFonts w:hint="eastAsia"/>
          <w:sz w:val="24"/>
        </w:rPr>
        <w:t>。</w:t>
      </w:r>
    </w:p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rFonts w:hint="eastAsia"/>
          <w:sz w:val="24"/>
        </w:rPr>
        <w:t>解：</w:t>
      </w:r>
    </w:p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rFonts w:hint="eastAsia" w:cs="宋体"/>
          <w:sz w:val="24"/>
        </w:rPr>
        <w:t>用子集法将</w:t>
      </w:r>
      <w:r>
        <w:rPr>
          <w:sz w:val="24"/>
        </w:rPr>
        <w:t>NFA</w:t>
      </w:r>
      <w:r>
        <w:rPr>
          <w:rFonts w:hint="eastAsia" w:cs="宋体"/>
          <w:sz w:val="24"/>
        </w:rPr>
        <w:t>确定化：（</w:t>
      </w:r>
      <w:r>
        <w:rPr>
          <w:rFonts w:cs="宋体"/>
          <w:sz w:val="24"/>
        </w:rPr>
        <w:t>5</w:t>
      </w:r>
      <w:r>
        <w:rPr>
          <w:rFonts w:hint="eastAsia" w:cs="宋体"/>
          <w:sz w:val="24"/>
        </w:rPr>
        <w:t>分）</w:t>
      </w:r>
    </w:p>
    <w:tbl>
      <w:tblPr>
        <w:tblStyle w:val="10"/>
        <w:tblW w:w="3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084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AB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AC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AC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AB</w:t>
            </w:r>
            <w:r>
              <w:rPr>
                <w:rFonts w:hint="eastAsia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AB</w:t>
            </w:r>
            <w:r>
              <w:rPr>
                <w:rFonts w:hint="eastAsia"/>
              </w:rPr>
              <w:t>Z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AC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AB</w:t>
            </w:r>
          </w:p>
        </w:tc>
      </w:tr>
    </w:tbl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rFonts w:hint="eastAsia" w:cs="宋体"/>
          <w:sz w:val="24"/>
        </w:rPr>
        <w:t>除</w:t>
      </w:r>
      <w:r>
        <w:rPr>
          <w:rFonts w:hint="eastAsia"/>
          <w:sz w:val="24"/>
        </w:rPr>
        <w:t>S</w:t>
      </w:r>
      <w:r>
        <w:rPr>
          <w:sz w:val="24"/>
        </w:rPr>
        <w:t>,A</w:t>
      </w:r>
      <w:r>
        <w:rPr>
          <w:rFonts w:hint="eastAsia" w:cs="宋体"/>
          <w:sz w:val="24"/>
        </w:rPr>
        <w:t>外，重新命名其他状态，令</w:t>
      </w:r>
      <w:r>
        <w:rPr>
          <w:sz w:val="24"/>
        </w:rPr>
        <w:t>AB</w:t>
      </w:r>
      <w:r>
        <w:rPr>
          <w:rFonts w:hint="eastAsia" w:cs="宋体"/>
          <w:sz w:val="24"/>
        </w:rPr>
        <w:t>为</w:t>
      </w:r>
      <w:r>
        <w:rPr>
          <w:sz w:val="24"/>
        </w:rPr>
        <w:t>B</w:t>
      </w:r>
      <w:r>
        <w:rPr>
          <w:rFonts w:hint="eastAsia" w:cs="宋体"/>
          <w:sz w:val="24"/>
        </w:rPr>
        <w:t>、</w:t>
      </w:r>
      <w:r>
        <w:rPr>
          <w:sz w:val="24"/>
        </w:rPr>
        <w:t>AC</w:t>
      </w:r>
      <w:r>
        <w:rPr>
          <w:rFonts w:hint="eastAsia" w:cs="宋体"/>
          <w:sz w:val="24"/>
        </w:rPr>
        <w:t>为</w:t>
      </w:r>
      <w:r>
        <w:rPr>
          <w:sz w:val="24"/>
        </w:rPr>
        <w:t>C</w:t>
      </w:r>
      <w:r>
        <w:rPr>
          <w:rFonts w:hint="eastAsia" w:cs="宋体"/>
          <w:sz w:val="24"/>
        </w:rPr>
        <w:t>、</w:t>
      </w:r>
      <w:r>
        <w:rPr>
          <w:sz w:val="24"/>
        </w:rPr>
        <w:t>AB</w:t>
      </w:r>
      <w:r>
        <w:rPr>
          <w:rFonts w:hint="eastAsia"/>
          <w:sz w:val="24"/>
        </w:rPr>
        <w:t>Z</w:t>
      </w:r>
      <w:r>
        <w:rPr>
          <w:rFonts w:hint="eastAsia" w:cs="宋体"/>
          <w:sz w:val="24"/>
        </w:rPr>
        <w:t>为</w:t>
      </w:r>
      <w:r>
        <w:rPr>
          <w:sz w:val="24"/>
        </w:rPr>
        <w:t>D,</w:t>
      </w:r>
      <w:r>
        <w:rPr>
          <w:rFonts w:hint="eastAsia" w:cs="宋体"/>
          <w:sz w:val="24"/>
        </w:rPr>
        <w:t>因为</w:t>
      </w:r>
      <w:r>
        <w:rPr>
          <w:sz w:val="24"/>
        </w:rPr>
        <w:t>D</w:t>
      </w:r>
      <w:r>
        <w:rPr>
          <w:rFonts w:hint="eastAsia" w:cs="宋体"/>
          <w:sz w:val="24"/>
        </w:rPr>
        <w:t>含有</w:t>
      </w:r>
      <w:r>
        <w:rPr>
          <w:rFonts w:hint="eastAsia"/>
          <w:sz w:val="24"/>
        </w:rPr>
        <w:t>Z</w:t>
      </w:r>
      <w:r>
        <w:rPr>
          <w:rFonts w:hint="eastAsia" w:cs="宋体"/>
          <w:sz w:val="24"/>
        </w:rPr>
        <w:t>（</w:t>
      </w:r>
      <w:r>
        <w:rPr>
          <w:sz w:val="24"/>
        </w:rPr>
        <w:t>NFA</w:t>
      </w:r>
      <w:r>
        <w:rPr>
          <w:rFonts w:hint="eastAsia" w:cs="宋体"/>
          <w:sz w:val="24"/>
        </w:rPr>
        <w:t>的终态），所以</w:t>
      </w:r>
      <w:r>
        <w:rPr>
          <w:sz w:val="24"/>
        </w:rPr>
        <w:t>D</w:t>
      </w:r>
      <w:r>
        <w:rPr>
          <w:rFonts w:hint="eastAsia" w:cs="宋体"/>
          <w:sz w:val="24"/>
        </w:rPr>
        <w:t>为终态。</w:t>
      </w:r>
    </w:p>
    <w:tbl>
      <w:tblPr>
        <w:tblStyle w:val="10"/>
        <w:tblW w:w="4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1416"/>
      </w:tblGrid>
      <w:tr>
        <w:tblPrEx>
          <w:tblLayout w:type="fixed"/>
        </w:tblPrEx>
        <w:trPr>
          <w:jc w:val="center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B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B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C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B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C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D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C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B</w:t>
            </w:r>
          </w:p>
        </w:tc>
      </w:tr>
    </w:tbl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sz w:val="24"/>
        </w:rPr>
        <w:t>DFA</w:t>
      </w:r>
      <w:r>
        <w:rPr>
          <w:rFonts w:hint="eastAsia" w:cs="宋体"/>
          <w:sz w:val="24"/>
        </w:rPr>
        <w:t>的状态图：（</w:t>
      </w:r>
      <w:r>
        <w:rPr>
          <w:rFonts w:cs="宋体"/>
          <w:sz w:val="24"/>
        </w:rPr>
        <w:t>5</w:t>
      </w:r>
      <w:r>
        <w:rPr>
          <w:rFonts w:hint="eastAsia" w:cs="宋体"/>
          <w:sz w:val="24"/>
        </w:rPr>
        <w:t>分）</w:t>
      </w:r>
    </w:p>
    <w:p>
      <w:pPr>
        <w:tabs>
          <w:tab w:val="left" w:pos="945"/>
        </w:tabs>
        <w:spacing w:afterLines="50"/>
        <w:rPr>
          <w:szCs w:val="21"/>
        </w:rPr>
      </w:pPr>
      <w:r>
        <w:rPr>
          <w:szCs w:val="21"/>
        </w:rPr>
        <w:pict>
          <v:shape id="_x0000_s1501" o:spid="_x0000_s1501" o:spt="202" type="#_x0000_t202" style="position:absolute;left:0pt;margin-left:124.85pt;margin-top:70.05pt;height:18.75pt;width:29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y</w:t>
                  </w:r>
                  <w:r>
                    <w:t xml:space="preserve">     </w:t>
                  </w:r>
                </w:p>
              </w:txbxContent>
            </v:textbox>
          </v:shape>
        </w:pict>
      </w:r>
      <w:bookmarkStart w:id="0" w:name="_GoBack"/>
      <w:r>
        <w:rPr>
          <w:rFonts w:hint="eastAsia"/>
          <w:szCs w:val="21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833120</wp:posOffset>
                </wp:positionV>
                <wp:extent cx="8382635" cy="2176145"/>
                <wp:effectExtent l="13970" t="13970" r="0" b="0"/>
                <wp:wrapTopAndBottom/>
                <wp:docPr id="2" name="对象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4" name="组合 43"/>
                        <wpg:cNvGrpSpPr/>
                        <wpg:grpSpPr>
                          <a:xfrm>
                            <a:off x="0" y="0"/>
                            <a:ext cx="8382635" cy="1903730"/>
                            <a:chOff x="304800" y="914400"/>
                            <a:chExt cx="8839334" cy="11988230"/>
                          </a:xfrm>
                        </wpg:grpSpPr>
                        <wps:wsp>
                          <wps:cNvPr id="6451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800" y="914400"/>
                              <a:ext cx="8534400" cy="50292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bodyPr wrap="none" anchor="ctr"/>
                        </wps:wsp>
                        <wps:wsp>
                          <wps:cNvPr id="64516" name="Lin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800" y="5181600"/>
                              <a:ext cx="8534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4517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800" y="4495800"/>
                              <a:ext cx="8534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4518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800" y="3733800"/>
                              <a:ext cx="8534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4519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800" y="2971800"/>
                              <a:ext cx="8534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4520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800" y="2286000"/>
                              <a:ext cx="8534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452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4000" y="1600200"/>
                              <a:ext cx="731520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4522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4000" y="914400"/>
                              <a:ext cx="0" cy="50292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452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9400" y="1600200"/>
                              <a:ext cx="0" cy="4343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4524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4800" y="1600200"/>
                              <a:ext cx="0" cy="4343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4525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10200" y="1600200"/>
                              <a:ext cx="0" cy="4343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4526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29400" y="1600200"/>
                              <a:ext cx="0" cy="4343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4527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2400" y="1600200"/>
                              <a:ext cx="0" cy="4343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4528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" y="1066800"/>
                              <a:ext cx="914667" cy="11835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w:t>非终结符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29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600" y="990600"/>
                              <a:ext cx="3733663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72"/>
                                    <w:szCs w:val="72"/>
                                  </w:rPr>
                                  <w:t>输入符号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30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400" y="2286000"/>
                              <a:ext cx="761330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72"/>
                                    <w:szCs w:val="7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31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" y="2971800"/>
                              <a:ext cx="914667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72"/>
                                    <w:szCs w:val="72"/>
                                  </w:rPr>
                                  <w:t>E’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32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3733800"/>
                              <a:ext cx="991001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72"/>
                                    <w:szCs w:val="72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33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4495800"/>
                              <a:ext cx="1066665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72"/>
                                    <w:szCs w:val="72"/>
                                  </w:rPr>
                                  <w:t>T’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34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5181600"/>
                              <a:ext cx="1066665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72"/>
                                    <w:szCs w:val="7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35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2600" y="1676400"/>
                              <a:ext cx="839003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72"/>
                                    <w:szCs w:val="7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3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3400" y="1752600"/>
                              <a:ext cx="839003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72"/>
                                    <w:szCs w:val="7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3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2600" y="1600200"/>
                              <a:ext cx="839003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72"/>
                                    <w:szCs w:val="72"/>
                                  </w:rPr>
                                  <w:t>(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1800" y="1600200"/>
                              <a:ext cx="839003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72"/>
                                    <w:szCs w:val="7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39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8600" y="1600200"/>
                              <a:ext cx="839003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72"/>
                                    <w:szCs w:val="72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40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0" y="1676400"/>
                              <a:ext cx="839003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72"/>
                                    <w:szCs w:val="7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4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2438400"/>
                              <a:ext cx="1142329" cy="6485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E→TE’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4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6400" y="2438400"/>
                              <a:ext cx="1142329" cy="6485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E→TE’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4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0" y="3124200"/>
                              <a:ext cx="1447665" cy="6485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E’→+TE’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4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7000" y="3048000"/>
                              <a:ext cx="1600332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E’ → </w:t>
                                </w: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800000"/>
                                    <w:kern w:val="24"/>
                                    <w:sz w:val="56"/>
                                    <w:szCs w:val="56"/>
                                  </w:rPr>
                                  <w:t>ε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4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3800" y="3048000"/>
                              <a:ext cx="1600332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E’ → </w:t>
                                </w: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800000"/>
                                    <w:kern w:val="24"/>
                                    <w:sz w:val="56"/>
                                    <w:szCs w:val="56"/>
                                  </w:rPr>
                                  <w:t>ε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4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3962400"/>
                              <a:ext cx="1142330" cy="6485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T→FT’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4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0200" y="3886200"/>
                              <a:ext cx="1142330" cy="6485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T→FT’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4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3800" y="4572000"/>
                              <a:ext cx="1600334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T’ → </w:t>
                                </w: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800000"/>
                                    <w:kern w:val="24"/>
                                    <w:sz w:val="56"/>
                                    <w:szCs w:val="56"/>
                                  </w:rPr>
                                  <w:t>ε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50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7000" y="4572000"/>
                              <a:ext cx="1600334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T’ → </w:t>
                                </w: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800000"/>
                                    <w:kern w:val="24"/>
                                    <w:sz w:val="56"/>
                                    <w:szCs w:val="56"/>
                                  </w:rPr>
                                  <w:t>ε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5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7000" y="4572000"/>
                              <a:ext cx="1600334" cy="52383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T’ → </w:t>
                                </w: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800000"/>
                                    <w:kern w:val="24"/>
                                    <w:sz w:val="56"/>
                                    <w:szCs w:val="56"/>
                                  </w:rPr>
                                  <w:t>ε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52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2400" y="4572000"/>
                              <a:ext cx="1600334" cy="6485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T’ →*FT’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53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6400" y="5334000"/>
                              <a:ext cx="1142330" cy="6485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F→(E)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54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0" y="5334000"/>
                              <a:ext cx="1219334" cy="3990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F→id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对象 6" o:spid="_x0000_s1026" o:spt="203" style="position:absolute;left:0pt;margin-left:230.15pt;margin-top:65.6pt;height:171.35pt;width:660.05pt;mso-wrap-distance-bottom:0pt;mso-wrap-distance-top:0pt;z-index:251671552;mso-width-relative:page;mso-height-relative:page;" coordsize="8382635,2176145" editas="canvas" o:gfxdata="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">
                <o:lock v:ext="edit" aspectratio="f"/>
                <v:shape id="对象 6" o:spid="_x0000_s1026" style="position:absolute;left:0;top:0;height:2176145;width:8382635;" filled="f" stroked="f" coordsize="21600,21600" o:gfxdata="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">
                  <v:fill on="f" focussize="0,0"/>
                  <v:stroke on="f"/>
                  <v:imagedata o:title=""/>
                  <o:lock v:ext="edit" aspectratio="f"/>
                </v:shape>
                <v:group id="组合 43" o:spid="_x0000_s1026" o:spt="203" style="position:absolute;left:0;top:0;height:1903730;width:8382635;" coordorigin="304800,914400" coordsize="8839334,11988230" o:gfxdata="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">
                  <o:lock v:ext="edit" aspectratio="f"/>
                  <v:rect id="Rectangle 2" o:spid="_x0000_s1026" o:spt="1" style="position:absolute;left:304800;top:914400;height:5029200;width:8534400;mso-wrap-style:none;v-text-anchor:middle;" filled="f" stroked="t" coordsize="21600,21600" o:gfxdata="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2SSB/BAAAA3gAAAA8AAAAAAAAAAQAgAAAAOAAAAGRycy9kb3du&#10;cmV2LnhtbFBLAQIUABQAAAAIAIdO4kAzLwWeOwAAADkAAAAQAAAAAAAAAAEAIAAAACYBAABkcnMv&#10;c2hhcGV4bWwueG1sUEsFBgAAAAAGAAYAWwEAANADAAAAAA==&#10;">
                    <v:fill on="f" focussize="0,0"/>
                    <v:stroke weight="2.25pt" color="#000000" miterlimit="8" joinstyle="miter"/>
                    <v:imagedata o:title=""/>
                    <o:lock v:ext="edit" aspectratio="f"/>
                  </v:rect>
                  <v:line id="Line 3" o:spid="_x0000_s1026" o:spt="20" style="position:absolute;left:304800;top:5181600;height:0;width:8534400;" filled="f" stroked="t" coordsize="21600,21600" o:gfxdata="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NRQujBAAAA3gAAAA8AAAAAAAAAAQAgAAAAOAAAAGRycy9kb3du&#10;cmV2LnhtbFBLAQIUABQAAAAIAIdO4kAzLwWeOwAAADkAAAAQAAAAAAAAAAEAIAAAACYBAABkcnMv&#10;c2hhcGV4bWwueG1sUEsFBgAAAAAGAAYAWwEAANA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" o:spid="_x0000_s1026" o:spt="20" style="position:absolute;left:304800;top:4495800;height:0;width:8534400;" filled="f" stroked="t" coordsize="21600,21600" o:gfxdata="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wd53PBAAAA3gAAAA8AAAAAAAAAAQAgAAAAOAAAAGRycy9kb3du&#10;cmV2LnhtbFBLAQIUABQAAAAIAIdO4kAzLwWeOwAAADkAAAAQAAAAAAAAAAEAIAAAACYBAABkcnMv&#10;c2hhcGV4bWwueG1sUEsFBgAAAAAGAAYAWwEAANA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5" o:spid="_x0000_s1026" o:spt="20" style="position:absolute;left:304800;top:3733800;height:0;width:8534400;" filled="f" stroked="t" coordsize="21600,21600" o:gfxdata="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2CcwG+AAAA3gAAAA8AAAAAAAAAAQAgAAAAOAAAAGRycy9kb3ducmV2&#10;LnhtbFBLAQIUABQAAAAIAIdO4kAzLwWeOwAAADkAAAAQAAAAAAAAAAEAIAAAACMBAABkcnMvc2hh&#10;cGV4bWwueG1sUEsFBgAAAAAGAAYAWwEAAM0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6" o:spid="_x0000_s1026" o:spt="20" style="position:absolute;left:304800;top:2971800;height:0;width:8534400;" filled="f" stroked="t" coordsize="21600,21600" o:gfxdata="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KLO1prBAAAA3gAAAA8AAAAAAAAAAQAgAAAAOAAAAGRycy9kb3du&#10;cmV2LnhtbFBLAQIUABQAAAAIAIdO4kAzLwWeOwAAADkAAAAQAAAAAAAAAAEAIAAAACYBAABkcnMv&#10;c2hhcGV4bWwueG1sUEsFBgAAAAAGAAYAWwEAANA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7" o:spid="_x0000_s1026" o:spt="20" style="position:absolute;left:304800;top:2286000;height:0;width:8534400;" filled="f" stroked="t" coordsize="21600,21600" o:gfxdata="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/Zi1usAAAADeAAAADwAAAAAAAAABACAAAAA4AAAAZHJzL2Rvd25y&#10;ZXYueG1sUEsBAhQAFAAAAAgAh07iQDMvBZ47AAAAOQAAABAAAAAAAAAAAQAgAAAAJQEAAGRycy9z&#10;aGFwZXhtbC54bWxQSwUGAAAAAAYABgBbAQAAz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" o:spid="_x0000_s1026" o:spt="20" style="position:absolute;left:1524000;top:1600200;height:0;width:7315200;" filled="f" stroked="t" coordsize="21600,21600" o:gfxdata="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pGNgMAAAADeAAAADwAAAAAAAAABACAAAAA4AAAAZHJzL2Rvd25y&#10;ZXYueG1sUEsBAhQAFAAAAAgAh07iQDMvBZ47AAAAOQAAABAAAAAAAAAAAQAgAAAAJQEAAGRycy9z&#10;aGFwZXhtbC54bWxQSwUGAAAAAAYABgBbAQAAzwMAAAAA&#10;">
                    <v:fill on="f" focussize="0,0"/>
                    <v:stroke weight="2.25pt" color="#000000" joinstyle="round"/>
                    <v:imagedata o:title=""/>
                    <o:lock v:ext="edit" aspectratio="f"/>
                  </v:line>
                  <v:line id="Line 9" o:spid="_x0000_s1026" o:spt="20" style="position:absolute;left:1524000;top:914400;height:5029200;width:0;" filled="f" stroked="t" coordsize="21600,21600" o:gfxdata="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pDE/fBAAAA3gAAAA8AAAAAAAAAAQAgAAAAOAAAAGRycy9kb3du&#10;cmV2LnhtbFBLAQIUABQAAAAIAIdO4kAzLwWeOwAAADkAAAAQAAAAAAAAAAEAIAAAACYBAABkcnMv&#10;c2hhcGV4bWwueG1sUEsFBgAAAAAGAAYAWwEAANADAAAAAA==&#10;">
                    <v:fill on="f" focussize="0,0"/>
                    <v:stroke weight="2.25pt" color="#000000" joinstyle="round"/>
                    <v:imagedata o:title=""/>
                    <o:lock v:ext="edit" aspectratio="f"/>
                  </v:line>
                  <v:line id="Line 10" o:spid="_x0000_s1026" o:spt="20" style="position:absolute;left:2819400;top:1600200;height:4343400;width:0;" filled="f" stroked="t" coordsize="21600,21600" o:gfxdata="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1KK83BAAAA3gAAAA8AAAAAAAAAAQAgAAAAOAAAAGRycy9kb3du&#10;cmV2LnhtbFBLAQIUABQAAAAIAIdO4kAzLwWeOwAAADkAAAAQAAAAAAAAAAEAIAAAACYBAABkcnMv&#10;c2hhcGV4bWwueG1sUEsFBgAAAAAGAAYAWwEAANA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1" o:spid="_x0000_s1026" o:spt="20" style="position:absolute;left:4114800;top:1600200;height:4343400;width:0;" filled="f" stroked="t" coordsize="21600,21600" o:gfxdata="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gqOzucAAAADeAAAADwAAAAAAAAABACAAAAA4AAAAZHJzL2Rvd25y&#10;ZXYueG1sUEsBAhQAFAAAAAgAh07iQDMvBZ47AAAAOQAAABAAAAAAAAAAAQAgAAAAJQEAAGRycy9z&#10;aGFwZXhtbC54bWxQSwUGAAAAAAYABgBbAQAAz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2" o:spid="_x0000_s1026" o:spt="20" style="position:absolute;left:5410200;top:1600200;height:4343400;width:0;" filled="f" stroked="t" coordsize="21600,21600" o:gfxdata="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3vFiLBAAAA3gAAAA8AAAAAAAAAAQAgAAAAOAAAAGRycy9kb3du&#10;cmV2LnhtbFBLAQIUABQAAAAIAIdO4kAzLwWeOwAAADkAAAAQAAAAAAAAAAEAIAAAACYBAABkcnMv&#10;c2hhcGV4bWwueG1sUEsFBgAAAAAGAAYAWwEAANA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3" o:spid="_x0000_s1026" o:spt="20" style="position:absolute;left:6629400;top:1600200;height:4343400;width:0;" filled="f" stroked="t" coordsize="21600,21600" o:gfxdata="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09iFXBAAAA3gAAAA8AAAAAAAAAAQAgAAAAOAAAAGRycy9kb3du&#10;cmV2LnhtbFBLAQIUABQAAAAIAIdO4kAzLwWeOwAAADkAAAAQAAAAAAAAAAEAIAAAACYBAABkcnMv&#10;c2hhcGV4bWwueG1sUEsFBgAAAAAGAAYAWwEAANA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4" o:spid="_x0000_s1026" o:spt="20" style="position:absolute;left:7772400;top:1600200;height:4343400;width:0;" filled="f" stroked="t" coordsize="21600,21600" o:gfxdata="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JxLc7BAAAA3gAAAA8AAAAAAAAAAQAgAAAAOAAAAGRycy9kb3du&#10;cmV2LnhtbFBLAQIUABQAAAAIAIdO4kAzLwWeOwAAADkAAAAQAAAAAAAAAAEAIAAAACYBAABkcnMv&#10;c2hhcGV4bWwueG1sUEsFBgAAAAAGAAYAWwEAANA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15" o:spid="_x0000_s1026" o:spt="202" type="#_x0000_t202" style="position:absolute;left:457200;top:1066800;height:11835830;width:914667;" filled="f" stroked="f" coordsize="21600,21600" o:gfxdata="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S4qDq7AAAA3g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w:t>非终结符</w:t>
                          </w:r>
                        </w:p>
                      </w:txbxContent>
                    </v:textbox>
                  </v:shape>
                  <v:shape id="Text Box 16" o:spid="_x0000_s1026" o:spt="202" type="#_x0000_t202" style="position:absolute;left:2895600;top:990600;height:5238353;width:3733663;" filled="f" stroked="f" coordsize="21600,21600" o:gfxdata="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v0DaG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72"/>
                              <w:szCs w:val="72"/>
                            </w:rPr>
                            <w:t>输入符号</w:t>
                          </w:r>
                        </w:p>
                      </w:txbxContent>
                    </v:textbox>
                  </v:shape>
                  <v:shape id="Text Box 17" o:spid="_x0000_s1026" o:spt="202" type="#_x0000_t202" style="position:absolute;left:533400;top:2286000;height:5238353;width:761330;" filled="f" stroked="f" coordsize="21600,21600" o:gfxdata="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xcy4b0AAADeAAAADwAAAAAAAAABACAAAAA4AAAAZHJzL2Rvd25yZXYu&#10;eG1sUEsBAhQAFAAAAAgAh07iQDMvBZ47AAAAOQAAABAAAAAAAAAAAQAgAAAAIgEAAGRycy9zaGFw&#10;ZXhtbC54bWxQSwUGAAAAAAYABgBbAQAAz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72"/>
                              <w:szCs w:val="72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8" o:spid="_x0000_s1026" o:spt="202" type="#_x0000_t202" style="position:absolute;left:457200;top:2971800;height:5238353;width:914667;" filled="f" stroked="f" coordsize="21600,21600" o:gfxdata="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Bbl3q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72"/>
                              <w:szCs w:val="72"/>
                            </w:rPr>
                            <w:t>E’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381000;top:3733800;height:5238353;width:991001;" filled="f" stroked="f" coordsize="21600,21600" o:gfxdata="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CJCQ2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72"/>
                              <w:szCs w:val="72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20" o:spid="_x0000_s1026" o:spt="202" type="#_x0000_t202" style="position:absolute;left:381000;top:4495800;height:5238353;width:1066665;" filled="f" stroked="f" coordsize="21600,21600" o:gfxdata="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/FrJa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72"/>
                              <w:szCs w:val="72"/>
                            </w:rPr>
                            <w:t>T’</w:t>
                          </w:r>
                        </w:p>
                      </w:txbxContent>
                    </v:textbox>
                  </v:shape>
                  <v:shape id="Text Box 21" o:spid="_x0000_s1026" o:spt="202" type="#_x0000_t202" style="position:absolute;left:381000;top:5181600;height:5238353;width:1066665;" filled="f" stroked="f" coordsize="21600,21600" o:gfxdata="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AsNOK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72"/>
                              <w:szCs w:val="72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22" o:spid="_x0000_s1026" o:spt="202" type="#_x0000_t202" style="position:absolute;left:1752600;top:1676400;height:5238353;width:839003;" filled="f" stroked="f" coordsize="21600,21600" o:gfxdata="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9gkXm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72"/>
                              <w:szCs w:val="72"/>
                            </w:rPr>
                            <w:t>id</w:t>
                          </w:r>
                        </w:p>
                      </w:txbxContent>
                    </v:textbox>
                  </v:shape>
                  <v:shape id="Text Box 23" o:spid="_x0000_s1026" o:spt="202" type="#_x0000_t202" style="position:absolute;left:4343400;top:1752600;height:5238353;width:839003;" filled="f" stroked="f" coordsize="21600,21600" o:gfxdata="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+yDw6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72"/>
                              <w:szCs w:val="72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24" o:spid="_x0000_s1026" o:spt="202" type="#_x0000_t202" style="position:absolute;left:5562600;top:1600200;height:5238353;width:839003;" filled="f" stroked="f" coordsize="21600,21600" o:gfxdata="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w/qqVvwAAAN4AAAAPAAAAAAAAAAEAIAAAADgAAABkcnMvZG93bnJl&#10;di54bWxQSwECFAAUAAAACACHTuJAMy8FnjsAAAA5AAAAEAAAAAAAAAABACAAAAAkAQAAZHJzL3No&#10;YXBleG1sLnhtbFBLBQYAAAAABgAGAFsBAADO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72"/>
                              <w:szCs w:val="72"/>
                            </w:rPr>
                            <w:t>(</w:t>
                          </w:r>
                        </w:p>
                      </w:txbxContent>
                    </v:textbox>
                  </v:shape>
                  <v:shape id="Text Box 25" o:spid="_x0000_s1026" o:spt="202" type="#_x0000_t202" style="position:absolute;left:6781800;top:1600200;height:5238353;width:839003;" filled="f" stroked="f" coordsize="21600,21600" o:gfxdata="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FhPue7AAAA3g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72"/>
                              <w:szCs w:val="7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6" o:spid="_x0000_s1026" o:spt="202" type="#_x0000_t202" style="position:absolute;left:7848600;top:1600200;height:5238353;width:839003;" filled="f" stroked="f" coordsize="21600,21600" o:gfxdata="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uLZt8vwAAAN4AAAAPAAAAAAAAAAEAIAAAADgAAABkcnMvZG93bnJl&#10;di54bWxQSwECFAAUAAAACACHTuJAMy8FnjsAAAA5AAAAEAAAAAAAAAABACAAAAAkAQAAZHJzL3No&#10;YXBleG1sLnhtbFBLBQYAAAAABgAGAFsBAADO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72"/>
                              <w:szCs w:val="72"/>
                            </w:rPr>
                            <w:t>#</w:t>
                          </w:r>
                        </w:p>
                      </w:txbxContent>
                    </v:textbox>
                  </v:shape>
                  <v:shape id="Text Box 27" o:spid="_x0000_s1026" o:spt="202" type="#_x0000_t202" style="position:absolute;left:3048000;top:1676400;height:5238353;width:839003;" filled="f" stroked="f" coordsize="21600,21600" o:gfxdata="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xFBnL0AAADeAAAADwAAAAAAAAABACAAAAA4AAAAZHJzL2Rvd25yZXYu&#10;eG1sUEsBAhQAFAAAAAgAh07iQDMvBZ47AAAAOQAAABAAAAAAAAAAAQAgAAAAIgEAAGRycy9zaGFw&#10;ZXhtbC54bWxQSwUGAAAAAAYABgBbAQAAz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72"/>
                              <w:szCs w:val="72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9" o:spid="_x0000_s1026" o:spt="202" type="#_x0000_t202" style="position:absolute;left:1600200;top:2438400;height:6485960;width:1142329;" filled="f" stroked="f" coordsize="21600,21600" o:gfxdata="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iPenC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E→TE’</w:t>
                          </w:r>
                        </w:p>
                      </w:txbxContent>
                    </v:textbox>
                  </v:shape>
                  <v:shape id="Text Box 30" o:spid="_x0000_s1026" o:spt="202" type="#_x0000_t202" style="position:absolute;left:5486400;top:2438400;height:6485960;width:1142329;" filled="f" stroked="f" coordsize="21600,21600" o:gfxdata="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fD3+u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E→TE’</w:t>
                          </w:r>
                        </w:p>
                      </w:txbxContent>
                    </v:textbox>
                  </v:shape>
                  <v:shape id="Text Box 31" o:spid="_x0000_s1026" o:spt="202" type="#_x0000_t202" style="position:absolute;left:2743200;top:3124200;height:6485960;width:1447665;" filled="f" stroked="f" coordsize="21600,21600" o:gfxdata="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gqR5+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E’→+TE’</w:t>
                          </w:r>
                        </w:p>
                      </w:txbxContent>
                    </v:textbox>
                  </v:shape>
                  <v:shape id="Text Box 32" o:spid="_x0000_s1026" o:spt="202" type="#_x0000_t202" style="position:absolute;left:6477000;top:3048000;height:5238353;width:1600332;" filled="f" stroked="f" coordsize="21600,21600" o:gfxdata="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dm4gS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E’ → </w:t>
                          </w:r>
                          <w:r>
                            <w:rPr>
                              <w:rFonts w:ascii="Times New Roman" w:eastAsia="华文新魏" w:hAnsiTheme="minorBidi"/>
                              <w:b/>
                              <w:color w:val="800000"/>
                              <w:kern w:val="24"/>
                              <w:sz w:val="56"/>
                              <w:szCs w:val="56"/>
                            </w:rPr>
                            <w:t>ε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7543800;top:3048000;height:5238353;width:1600332;" filled="f" stroked="f" coordsize="21600,21600" o:gfxdata="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e0fHO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E’ → </w:t>
                          </w:r>
                          <w:r>
                            <w:rPr>
                              <w:rFonts w:ascii="Times New Roman" w:eastAsia="华文新魏" w:hAnsiTheme="minorBidi"/>
                              <w:b/>
                              <w:color w:val="800000"/>
                              <w:kern w:val="24"/>
                              <w:sz w:val="56"/>
                              <w:szCs w:val="56"/>
                            </w:rPr>
                            <w:t>ε</w:t>
                          </w:r>
                        </w:p>
                      </w:txbxContent>
                    </v:textbox>
                  </v:shape>
                  <v:shape id="Text Box 34" o:spid="_x0000_s1026" o:spt="202" type="#_x0000_t202" style="position:absolute;left:1600200;top:3962400;height:6485960;width:1142330;" filled="f" stroked="f" coordsize="21600,21600" o:gfxdata="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j42ei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T→FT’</w:t>
                          </w:r>
                        </w:p>
                      </w:txbxContent>
                    </v:textbox>
                  </v:shape>
                  <v:shape id="Text Box 35" o:spid="_x0000_s1026" o:spt="202" type="#_x0000_t202" style="position:absolute;left:5410200;top:3886200;height:6485960;width:1142330;" filled="f" stroked="f" coordsize="21600,21600" o:gfxdata="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lnTZq7AAAA3g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T→FT’</w:t>
                          </w:r>
                        </w:p>
                      </w:txbxContent>
                    </v:textbox>
                  </v:shape>
                  <v:shape id="Text Box 36" o:spid="_x0000_s1026" o:spt="202" type="#_x0000_t202" style="position:absolute;left:7543800;top:4572000;height:5238353;width:1600334;" filled="f" stroked="f" coordsize="21600,21600" o:gfxdata="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Yr6AG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T’ → </w:t>
                          </w:r>
                          <w:r>
                            <w:rPr>
                              <w:rFonts w:ascii="Times New Roman" w:eastAsia="华文新魏" w:hAnsiTheme="minorBidi"/>
                              <w:b/>
                              <w:color w:val="800000"/>
                              <w:kern w:val="24"/>
                              <w:sz w:val="56"/>
                              <w:szCs w:val="56"/>
                            </w:rPr>
                            <w:t>ε</w:t>
                          </w:r>
                        </w:p>
                      </w:txbxContent>
                    </v:textbox>
                  </v:shape>
                  <v:shape id="Text Box 37" o:spid="_x0000_s1026" o:spt="202" type="#_x0000_t202" style="position:absolute;left:6477000;top:4572000;height:5238353;width:1600334;" filled="f" stroked="f" coordsize="21600,21600" o:gfxdata="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sjXQb0AAADeAAAADwAAAAAAAAABACAAAAA4AAAAZHJzL2Rvd25yZXYu&#10;eG1sUEsBAhQAFAAAAAgAh07iQDMvBZ47AAAAOQAAABAAAAAAAAAAAQAgAAAAIgEAAGRycy9zaGFw&#10;ZXhtbC54bWxQSwUGAAAAAAYABgBbAQAAz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T’ → </w:t>
                          </w:r>
                          <w:r>
                            <w:rPr>
                              <w:rFonts w:ascii="Times New Roman" w:eastAsia="华文新魏" w:hAnsiTheme="minorBidi"/>
                              <w:b/>
                              <w:color w:val="800000"/>
                              <w:kern w:val="24"/>
                              <w:sz w:val="56"/>
                              <w:szCs w:val="56"/>
                            </w:rPr>
                            <w:t>ε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2667000;top:4572000;height:5238353;width:1600334;" filled="f" stroked="f" coordsize="21600,21600" o:gfxdata="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2Ectq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T’ → </w:t>
                          </w:r>
                          <w:r>
                            <w:rPr>
                              <w:rFonts w:ascii="Times New Roman" w:eastAsia="华文新魏" w:hAnsiTheme="minorBidi"/>
                              <w:b/>
                              <w:color w:val="800000"/>
                              <w:kern w:val="24"/>
                              <w:sz w:val="56"/>
                              <w:szCs w:val="56"/>
                            </w:rPr>
                            <w:t>ε</w:t>
                          </w:r>
                        </w:p>
                      </w:txbxContent>
                    </v:textbox>
                  </v:shape>
                  <v:shape id="Text Box 39" o:spid="_x0000_s1026" o:spt="202" type="#_x0000_t202" style="position:absolute;left:3962400;top:4572000;height:6485960;width:1600334;" filled="f" stroked="f" coordsize="21600,21600" o:gfxdata="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1W7K2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T’ →*FT’</w:t>
                          </w:r>
                        </w:p>
                      </w:txbxContent>
                    </v:textbox>
                  </v:shape>
                  <v:shape id="Text Box 40" o:spid="_x0000_s1026" o:spt="202" type="#_x0000_t202" style="position:absolute;left:5486400;top:5334000;height:6485960;width:1142330;" filled="f" stroked="f" coordsize="21600,21600" o:gfxdata="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IaSTa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F→(E)</w:t>
                          </w:r>
                        </w:p>
                      </w:txbxContent>
                    </v:textbox>
                  </v:shape>
                  <v:shape id="Text Box 41" o:spid="_x0000_s1026" o:spt="202" type="#_x0000_t202" style="position:absolute;left:1524000;top:5334000;height:3990745;width:1219334;" filled="f" stroked="f" coordsize="21600,21600" o:gfxdata="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3z0UK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F→id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bookmarkEnd w:id="0"/>
      <w:r>
        <w:rPr>
          <w:szCs w:val="21"/>
        </w:rPr>
        <w:pict>
          <v:line id="_x0000_s1527" o:spid="_x0000_s1527" o:spt="20" style="position:absolute;left:0pt;margin-left:-11.05pt;margin-top:15.25pt;height:592.8pt;width:0pt;z-index:25166745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Cs w:val="21"/>
        </w:rPr>
        <w:pict>
          <v:group id="_x0000_s1528" o:spid="_x0000_s1528" o:spt="203" style="position:absolute;left:0pt;margin-left:-108.65pt;margin-top:15.25pt;height:589.15pt;width:99pt;z-index:251668480;mso-width-relative:page;mso-height-relative:page;" coordorigin="495,1698" coordsize="1980,11783">
            <o:lock v:ext="edit"/>
            <v:shape id="_x0000_s1529" o:spid="_x0000_s1529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0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530" o:spid="_x0000_s1530" o:spt="203" style="position:absolute;left:495;top:1698;height:7595;width:1980;" coordorigin="495,1698" coordsize="1980,7595">
              <o:lock v:ext="edit"/>
              <v:shape id="_x0000_s1531" o:spid="_x0000_s1531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532" o:spid="_x0000_s1532" o:spt="203" style="position:absolute;left:495;top:3561;height:1404;width:1440;" coordorigin="675,1953" coordsize="1440,1404">
                <o:lock v:ext="edit"/>
                <v:group id="_x0000_s1533" o:spid="_x0000_s1533" o:spt="203" style="position:absolute;left:675;top:1953;height:1404;width:1440;" coordorigin="675,1953" coordsize="1440,1404">
                  <o:lock v:ext="edit"/>
                  <v:shape id="_x0000_s1534" o:spid="_x0000_s1534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35" o:spid="_x0000_s1535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536" o:spid="_x0000_s1536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537" o:spid="_x0000_s1537" o:spt="203" style="position:absolute;left:495;top:7202;height:1404;width:1440;" coordorigin="675,5385" coordsize="1440,1404">
                <o:lock v:ext="edit"/>
                <v:group id="_x0000_s1538" o:spid="_x0000_s1538" o:spt="203" style="position:absolute;left:675;top:5385;height:1404;width:1440;" coordorigin="675,1953" coordsize="1440,1404">
                  <o:lock v:ext="edit"/>
                  <v:shape id="_x0000_s1539" o:spid="_x0000_s1539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40" o:spid="_x0000_s1540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541" o:spid="_x0000_s1541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542" o:spid="_x0000_s1542" o:spt="203" style="position:absolute;left:495;top:5415;height:1404;width:1440;" coordorigin="675,1953" coordsize="1440,1404">
                <o:lock v:ext="edit"/>
                <v:shape id="_x0000_s1543" o:spid="_x0000_s1543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544" o:spid="_x0000_s1544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545" o:spid="_x0000_s1545" o:spt="203" style="position:absolute;left:500;top:1698;height:1404;width:1440;" coordorigin="500,1698" coordsize="1440,1404">
                <o:lock v:ext="edit"/>
                <v:group id="_x0000_s1546" o:spid="_x0000_s1546" o:spt="203" style="position:absolute;left:500;top:1698;height:1404;width:1440;" coordorigin="495,3545" coordsize="1440,1404">
                  <o:lock v:ext="edit"/>
                  <v:shape id="_x0000_s1547" o:spid="_x0000_s1547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48" o:spid="_x0000_s1548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549" o:spid="_x0000_s1549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szCs w:val="21"/>
        </w:rPr>
        <w:pict>
          <v:group id="_x0000_s1471" o:spid="_x0000_s1471" o:spt="203" style="height:84.45pt;width:303.7pt;" coordorigin="2835,6135" coordsize="6074,1689" editas="canvas">
            <o:lock v:ext="edit"/>
            <v:shape id="_x0000_s1472" o:spid="_x0000_s1472" o:spt="75" type="#_x0000_t75" style="position:absolute;left:2835;top:6135;height:1689;width:6074;" filled="f" o:preferrelative="f" stroked="f" coordsize="21600,21600">
              <v:path/>
              <v:fill on="f" focussize="0,0"/>
              <v:stroke on="f" joinstyle="miter"/>
              <v:imagedata o:title=""/>
              <o:lock v:ext="edit" aspectratio="t"/>
            </v:shape>
            <v:shape id="_x0000_s1473" o:spid="_x0000_s1473" o:spt="120" type="#_x0000_t120" style="position:absolute;left:3119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474" o:spid="_x0000_s1474" o:spt="202" type="#_x0000_t202" style="position:absolute;left:3149;top:692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S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475" o:spid="_x0000_s1475" o:spt="120" type="#_x0000_t120" style="position:absolute;left:4229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476" o:spid="_x0000_s1476" o:spt="202" type="#_x0000_t202" style="position:absolute;left:4229;top:6944;height:46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A  </w:t>
                    </w:r>
                  </w:p>
                </w:txbxContent>
              </v:textbox>
            </v:shape>
            <v:shape id="_x0000_s1477" o:spid="_x0000_s1477" o:spt="120" type="#_x0000_t120" style="position:absolute;left:5294;top:6884;height:540;width:511;" coordsize="21600,21600">
              <v:path/>
              <v:fill focussize="0,0"/>
              <v:stroke/>
              <v:imagedata o:title=""/>
              <o:lock v:ext="edit"/>
            </v:shape>
            <v:shape id="_x0000_s1478" o:spid="_x0000_s1478" o:spt="202" type="#_x0000_t202" style="position:absolute;left:5324;top:6854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B  </w:t>
                    </w:r>
                  </w:p>
                </w:txbxContent>
              </v:textbox>
            </v:shape>
            <v:shape id="_x0000_s1479" o:spid="_x0000_s1479" o:spt="120" type="#_x0000_t120" style="position:absolute;left:6344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480" o:spid="_x0000_s1480" o:spt="202" type="#_x0000_t202" style="position:absolute;left:6374;top:692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C  </w:t>
                    </w:r>
                  </w:p>
                </w:txbxContent>
              </v:textbox>
            </v:shape>
            <v:shape id="_x0000_s1481" o:spid="_x0000_s1481" o:spt="120" type="#_x0000_t120" style="position:absolute;left:7469;top:6869;height:540;width:511;" coordsize="21600,21600">
              <v:path/>
              <v:fill focussize="0,0"/>
              <v:stroke/>
              <v:imagedata o:title=""/>
              <o:lock v:ext="edit"/>
            </v:shape>
            <v:shape id="_x0000_s1482" o:spid="_x0000_s1482" o:spt="202" type="#_x0000_t202" style="position:absolute;left:7499;top:689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D  </w:t>
                    </w:r>
                  </w:p>
                </w:txbxContent>
              </v:textbox>
            </v:shape>
            <v:shape id="_x0000_s1483" o:spid="_x0000_s1483" o:spt="120" type="#_x0000_t120" style="position:absolute;left:7409;top:6824;height:630;width:601;" coordsize="21600,21600">
              <v:path/>
              <v:fill opacity="0f" focussize="0,0"/>
              <v:stroke/>
              <v:imagedata o:title=""/>
              <o:lock v:ext="edit"/>
            </v:shape>
            <v:shape id="_x0000_s1484" o:spid="_x0000_s1484" o:spt="13" type="#_x0000_t13" style="position:absolute;left:2835;top:7124;height:143;width:314;" coordsize="21600,21600">
              <v:path/>
              <v:fill focussize="0,0"/>
              <v:stroke joinstyle="miter"/>
              <v:imagedata o:title=""/>
              <o:lock v:ext="edit"/>
            </v:shape>
            <v:shape id="_x0000_s1485" o:spid="_x0000_s1485" o:spt="32" type="#_x0000_t32" style="position:absolute;left:3630;top:7169;height:1;width:59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486" o:spid="_x0000_s1486" o:spt="32" type="#_x0000_t32" style="position:absolute;left:4740;top:7162;flip:y;height:7;width:58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487" o:spid="_x0000_s1487" o:spt="32" type="#_x0000_t32" style="position:absolute;left:5805;top:7139;flip:y;height:15;width:56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488" o:spid="_x0000_s1488" o:spt="32" type="#_x0000_t32" style="position:absolute;left:6870;top:7154;height:15;width:53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489" o:spid="_x0000_s1489" o:spt="202" type="#_x0000_t202" style="position:absolute;left:3630;top:674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490" o:spid="_x0000_s1490" o:spt="202" type="#_x0000_t202" style="position:absolute;left:4680;top:677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yy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491" o:spid="_x0000_s1491" o:spt="202" type="#_x0000_t202" style="position:absolute;left:6870;top:674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492" o:spid="_x0000_s1492" o:spt="202" type="#_x0000_t202" style="position:absolute;left:5835;top:6749;height:480;width:301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yx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493" o:spid="_x0000_s1493" style="position:absolute;left:4000;top:6414;height:620;width:785;" filled="f" coordsize="785,620" path="m229,620c114,491,0,362,20,260c40,158,230,10,350,5c470,0,695,145,740,230c785,315,639,465,619,515e">
              <v:path arrowok="t"/>
              <v:fill on="f" focussize="0,0"/>
              <v:stroke endarrow="block"/>
              <v:imagedata o:title=""/>
              <o:lock v:ext="edit"/>
            </v:shape>
            <v:shape id="_x0000_s1494" o:spid="_x0000_s1494" o:spt="202" type="#_x0000_t202" style="position:absolute;left:3757;top:6135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y</w:t>
                    </w:r>
                    <w:r>
                      <w:t xml:space="preserve">     </w:t>
                    </w:r>
                  </w:p>
                </w:txbxContent>
              </v:textbox>
            </v:shape>
            <v:shape id="_x0000_s1495" o:spid="_x0000_s1495" style="position:absolute;left:5095;top:6444;height:620;width:785;" filled="f" coordsize="785,620" path="m229,620c114,491,0,362,20,260c40,158,230,10,350,5c470,0,695,145,740,230c785,315,639,465,619,515e">
              <v:path arrowok="t"/>
              <v:fill on="f" focussize="0,0"/>
              <v:stroke endarrow="block"/>
              <v:imagedata o:title=""/>
              <o:lock v:ext="edit"/>
            </v:shape>
            <v:shape id="_x0000_s1496" o:spid="_x0000_s1496" o:spt="202" type="#_x0000_t202" style="position:absolute;left:4852;top:6165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   </w:t>
                    </w:r>
                  </w:p>
                </w:txbxContent>
              </v:textbox>
            </v:shape>
            <v:shape id="_x0000_s1497" o:spid="_x0000_s1497" style="position:absolute;left:6457;top:6697;height:367;width:1044;" filled="f" coordsize="1721,367" path="m1689,337c1705,218,1721,99,1480,52c1239,5,484,0,242,52c0,104,61,314,25,367e">
              <v:path arrowok="t"/>
              <v:fill on="f" focussize="0,0"/>
              <v:stroke endarrow="block"/>
              <v:imagedata o:title=""/>
              <o:lock v:ext="edit"/>
            </v:shape>
            <v:shape id="_x0000_s1498" o:spid="_x0000_s1498" o:spt="202" type="#_x0000_t202" style="position:absolute;left:6457;top:6285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y</w:t>
                    </w:r>
                    <w:r>
                      <w:t xml:space="preserve">     </w:t>
                    </w:r>
                  </w:p>
                </w:txbxContent>
              </v:textbox>
            </v:shape>
            <v:shape id="_x0000_s1499" o:spid="_x0000_s1499" style="position:absolute;left:5790;top:7352;height:375;width:1837;" filled="f" coordsize="1065,400" path="m1065,45c1008,149,952,253,807,304c662,355,327,400,193,349c59,298,32,61,0,0e">
              <v:path arrowok="t"/>
              <v:fill on="f" focussize="0,0"/>
              <v:stroke endarrow="block"/>
              <v:imagedata o:title=""/>
              <o:lock v:ext="edit"/>
            </v:shape>
            <v:shape id="_x0000_s1500" o:spid="_x0000_s1500" style="position:absolute;left:4502;top:7409;height:318;width:2070;" filled="f" coordsize="990,318" path="m990,15c947,122,905,230,762,273c619,316,259,318,132,273c5,228,24,45,0,0e">
              <v:path arrowok="t"/>
              <v:fill on="f" focussize="0,0"/>
              <v:stroke endarrow="block"/>
              <v:imagedata o:title=""/>
              <o:lock v:ext="edit"/>
            </v:shape>
            <v:shape id="_x0000_s1502" o:spid="_x0000_s1502" o:spt="202" type="#_x0000_t202" style="position:absolute;left:6921;top:7424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  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945"/>
        </w:tabs>
        <w:spacing w:afterLines="50"/>
        <w:rPr>
          <w:szCs w:val="21"/>
        </w:rPr>
      </w:pPr>
    </w:p>
    <w:p>
      <w:pPr>
        <w:tabs>
          <w:tab w:val="left" w:pos="420"/>
          <w:tab w:val="left" w:pos="1575"/>
        </w:tabs>
        <w:spacing w:line="360" w:lineRule="auto"/>
        <w:rPr>
          <w:rFonts w:cs="宋体"/>
          <w:color w:val="000000" w:themeColor="text1"/>
          <w:sz w:val="24"/>
        </w:rPr>
      </w:pPr>
      <w:r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.</w:t>
      </w:r>
      <w:r>
        <w:rPr>
          <w:rFonts w:hint="eastAsia" w:ascii="宋体" w:hAnsi="宋体" w:cs="宋体"/>
          <w:color w:val="000000" w:themeColor="text1"/>
          <w:sz w:val="24"/>
        </w:rPr>
        <w:t>（20分）</w:t>
      </w:r>
      <w:r>
        <w:rPr>
          <w:rFonts w:hint="eastAsia" w:cs="宋体"/>
          <w:color w:val="000000" w:themeColor="text1"/>
          <w:sz w:val="24"/>
        </w:rPr>
        <w:t>给定文法</w:t>
      </w:r>
      <w:r>
        <w:rPr>
          <w:color w:val="000000" w:themeColor="text1"/>
          <w:sz w:val="24"/>
        </w:rPr>
        <w:t>G[E]</w:t>
      </w:r>
      <w:r>
        <w:rPr>
          <w:rFonts w:hint="eastAsia" w:cs="宋体"/>
          <w:color w:val="000000" w:themeColor="text1"/>
          <w:sz w:val="24"/>
        </w:rPr>
        <w:t>：</w:t>
      </w:r>
    </w:p>
    <w:p>
      <w:pPr>
        <w:tabs>
          <w:tab w:val="left" w:pos="420"/>
          <w:tab w:val="left" w:pos="1575"/>
        </w:tabs>
        <w:spacing w:line="360" w:lineRule="auto"/>
        <w:ind w:firstLine="420" w:firstLineChars="200"/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</w:rPr>
        <w:t>E</w:t>
      </w:r>
      <w:r>
        <w:rPr>
          <w:rFonts w:hint="eastAsia"/>
          <w:b/>
          <w:bCs/>
          <w:color w:val="000000" w:themeColor="text1"/>
        </w:rPr>
        <w:t>→</w:t>
      </w:r>
      <w:r>
        <w:rPr>
          <w:b/>
          <w:bCs/>
          <w:color w:val="000000" w:themeColor="text1"/>
        </w:rPr>
        <w:t xml:space="preserve">TE’    </w:t>
      </w:r>
    </w:p>
    <w:p>
      <w:pPr>
        <w:tabs>
          <w:tab w:val="left" w:pos="420"/>
          <w:tab w:val="left" w:pos="1575"/>
        </w:tabs>
        <w:spacing w:line="360" w:lineRule="auto"/>
        <w:ind w:firstLine="420" w:firstLineChars="20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E’ </w:t>
      </w:r>
      <w:r>
        <w:rPr>
          <w:rFonts w:hint="eastAsia"/>
          <w:b/>
          <w:bCs/>
          <w:color w:val="000000" w:themeColor="text1"/>
        </w:rPr>
        <w:t>→</w:t>
      </w:r>
      <w:r>
        <w:rPr>
          <w:b/>
          <w:bCs/>
          <w:color w:val="000000" w:themeColor="text1"/>
        </w:rPr>
        <w:t xml:space="preserve"> +TE’|ε   </w:t>
      </w:r>
    </w:p>
    <w:p>
      <w:pPr>
        <w:tabs>
          <w:tab w:val="left" w:pos="420"/>
          <w:tab w:val="left" w:pos="1575"/>
        </w:tabs>
        <w:spacing w:line="360" w:lineRule="auto"/>
        <w:ind w:firstLine="420" w:firstLineChars="20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 </w:t>
      </w:r>
      <w:r>
        <w:rPr>
          <w:rFonts w:hint="eastAsia"/>
          <w:b/>
          <w:bCs/>
          <w:color w:val="000000" w:themeColor="text1"/>
        </w:rPr>
        <w:t>→</w:t>
      </w:r>
      <w:r>
        <w:rPr>
          <w:b/>
          <w:bCs/>
          <w:color w:val="000000" w:themeColor="text1"/>
        </w:rPr>
        <w:t xml:space="preserve">FT’  </w:t>
      </w:r>
    </w:p>
    <w:p>
      <w:pPr>
        <w:tabs>
          <w:tab w:val="left" w:pos="420"/>
          <w:tab w:val="left" w:pos="1575"/>
        </w:tabs>
        <w:spacing w:line="360" w:lineRule="auto"/>
        <w:ind w:firstLine="420" w:firstLineChars="20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T’</w:t>
      </w:r>
      <w:r>
        <w:rPr>
          <w:rFonts w:hint="eastAsia"/>
          <w:b/>
          <w:bCs/>
          <w:color w:val="000000" w:themeColor="text1"/>
        </w:rPr>
        <w:t>→</w:t>
      </w:r>
      <w:r>
        <w:rPr>
          <w:b/>
          <w:bCs/>
          <w:color w:val="000000" w:themeColor="text1"/>
        </w:rPr>
        <w:t xml:space="preserve">*FT’| ε     </w:t>
      </w:r>
    </w:p>
    <w:p>
      <w:pPr>
        <w:tabs>
          <w:tab w:val="left" w:pos="420"/>
          <w:tab w:val="left" w:pos="1575"/>
        </w:tabs>
        <w:spacing w:line="360" w:lineRule="auto"/>
        <w:ind w:firstLine="420" w:firstLineChars="200"/>
        <w:rPr>
          <w:color w:val="000000" w:themeColor="text1"/>
        </w:rPr>
      </w:pPr>
      <w:r>
        <w:rPr>
          <w:b/>
          <w:bCs/>
          <w:color w:val="000000" w:themeColor="text1"/>
        </w:rPr>
        <w:t>F</w:t>
      </w:r>
      <w:r>
        <w:rPr>
          <w:rFonts w:hint="eastAsia"/>
          <w:b/>
          <w:bCs/>
          <w:color w:val="000000" w:themeColor="text1"/>
        </w:rPr>
        <w:t>→</w:t>
      </w:r>
      <w:r>
        <w:rPr>
          <w:b/>
          <w:bCs/>
          <w:color w:val="000000" w:themeColor="text1"/>
        </w:rPr>
        <w:t>(E)|id</w:t>
      </w:r>
    </w:p>
    <w:p>
      <w:pPr>
        <w:pStyle w:val="15"/>
        <w:numPr>
          <w:ilvl w:val="0"/>
          <w:numId w:val="1"/>
        </w:numPr>
        <w:tabs>
          <w:tab w:val="left" w:pos="420"/>
          <w:tab w:val="left" w:pos="1575"/>
        </w:tabs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求每个非终结符的</w:t>
      </w:r>
      <w:r>
        <w:rPr>
          <w:bCs/>
          <w:color w:val="000000" w:themeColor="text1"/>
          <w:sz w:val="24"/>
          <w:szCs w:val="24"/>
        </w:rPr>
        <w:t>FIRST</w:t>
      </w:r>
      <w:r>
        <w:rPr>
          <w:rFonts w:hint="eastAsia"/>
          <w:bCs/>
          <w:color w:val="000000" w:themeColor="text1"/>
          <w:sz w:val="24"/>
          <w:szCs w:val="24"/>
        </w:rPr>
        <w:t>和</w:t>
      </w:r>
      <w:r>
        <w:rPr>
          <w:bCs/>
          <w:color w:val="000000" w:themeColor="text1"/>
          <w:sz w:val="24"/>
          <w:szCs w:val="24"/>
        </w:rPr>
        <w:t>FOLLOW</w:t>
      </w:r>
      <w:r>
        <w:rPr>
          <w:rFonts w:hint="eastAsia"/>
          <w:bCs/>
          <w:color w:val="000000" w:themeColor="text1"/>
          <w:sz w:val="24"/>
          <w:szCs w:val="24"/>
        </w:rPr>
        <w:t>集</w:t>
      </w:r>
      <w:r>
        <w:rPr>
          <w:bCs/>
          <w:color w:val="000000" w:themeColor="text1"/>
          <w:sz w:val="24"/>
          <w:szCs w:val="24"/>
        </w:rPr>
        <w:t>;</w:t>
      </w:r>
      <w:r>
        <w:rPr>
          <w:rFonts w:hint="eastAsia" w:ascii="宋体" w:hAnsi="宋体" w:cs="宋体"/>
          <w:color w:val="000000" w:themeColor="text1"/>
          <w:sz w:val="24"/>
          <w:szCs w:val="24"/>
        </w:rPr>
        <w:t xml:space="preserve"> (</w:t>
      </w:r>
      <w:r>
        <w:rPr>
          <w:rFonts w:hint="eastAsia" w:ascii="宋体" w:cs="宋体"/>
          <w:color w:val="000000" w:themeColor="text1"/>
          <w:sz w:val="24"/>
          <w:szCs w:val="24"/>
        </w:rPr>
        <w:t>7</w:t>
      </w:r>
      <w:r>
        <w:rPr>
          <w:rFonts w:hint="eastAsia" w:ascii="宋体" w:hAnsi="宋体" w:cs="宋体"/>
          <w:color w:val="000000" w:themeColor="text1"/>
          <w:sz w:val="24"/>
          <w:szCs w:val="24"/>
        </w:rPr>
        <w:t>分)</w:t>
      </w:r>
    </w:p>
    <w:p>
      <w:pPr>
        <w:pStyle w:val="15"/>
        <w:numPr>
          <w:ilvl w:val="0"/>
          <w:numId w:val="1"/>
        </w:numPr>
        <w:tabs>
          <w:tab w:val="left" w:pos="420"/>
          <w:tab w:val="left" w:pos="1575"/>
        </w:tabs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 w:ascii="宋体" w:hAnsi="宋体" w:cs="宋体"/>
          <w:color w:val="000000" w:themeColor="text1"/>
          <w:sz w:val="24"/>
          <w:szCs w:val="24"/>
        </w:rPr>
        <w:t>构造其LL（1）预测分析表,</w:t>
      </w:r>
      <w:r>
        <w:rPr>
          <w:rFonts w:hint="eastAsia"/>
          <w:bCs/>
          <w:color w:val="000000" w:themeColor="text1"/>
          <w:sz w:val="24"/>
          <w:szCs w:val="24"/>
        </w:rPr>
        <w:t>判断该文法是否是</w:t>
      </w:r>
      <w:r>
        <w:rPr>
          <w:rFonts w:hint="eastAsia" w:ascii="宋体" w:hAnsi="宋体" w:cs="宋体"/>
          <w:color w:val="000000" w:themeColor="text1"/>
          <w:sz w:val="24"/>
          <w:szCs w:val="24"/>
        </w:rPr>
        <w:t>LL（1）文法；(</w:t>
      </w:r>
      <w:r>
        <w:rPr>
          <w:rFonts w:hint="eastAsia" w:ascii="宋体" w:cs="宋体"/>
          <w:color w:val="000000" w:themeColor="text1"/>
          <w:sz w:val="24"/>
          <w:szCs w:val="24"/>
        </w:rPr>
        <w:t>8</w:t>
      </w:r>
      <w:r>
        <w:rPr>
          <w:rFonts w:hint="eastAsia" w:ascii="宋体" w:hAnsi="宋体" w:cs="宋体"/>
          <w:color w:val="000000" w:themeColor="text1"/>
          <w:sz w:val="24"/>
          <w:szCs w:val="24"/>
        </w:rPr>
        <w:t>分)</w:t>
      </w:r>
    </w:p>
    <w:p>
      <w:pPr>
        <w:pStyle w:val="15"/>
        <w:numPr>
          <w:ilvl w:val="0"/>
          <w:numId w:val="1"/>
        </w:numPr>
        <w:tabs>
          <w:tab w:val="left" w:pos="420"/>
          <w:tab w:val="left" w:pos="1575"/>
        </w:tabs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写出句子</w:t>
      </w:r>
      <w:r>
        <w:rPr>
          <w:bCs/>
          <w:color w:val="000000" w:themeColor="text1"/>
          <w:sz w:val="24"/>
          <w:szCs w:val="24"/>
        </w:rPr>
        <w:t>id+id*id</w:t>
      </w:r>
      <w:r>
        <w:rPr>
          <w:rFonts w:hint="eastAsia"/>
          <w:bCs/>
          <w:color w:val="000000" w:themeColor="text1"/>
          <w:sz w:val="24"/>
          <w:szCs w:val="24"/>
        </w:rPr>
        <w:t>的分析过程。</w:t>
      </w:r>
      <w:r>
        <w:rPr>
          <w:rFonts w:hint="eastAsia" w:ascii="宋体" w:hAnsi="宋体" w:cs="宋体"/>
          <w:color w:val="000000" w:themeColor="text1"/>
          <w:sz w:val="24"/>
          <w:szCs w:val="24"/>
        </w:rPr>
        <w:t>(</w:t>
      </w:r>
      <w:r>
        <w:rPr>
          <w:rFonts w:hint="eastAsia" w:ascii="宋体" w:cs="宋体"/>
          <w:color w:val="000000" w:themeColor="text1"/>
          <w:sz w:val="24"/>
          <w:szCs w:val="24"/>
        </w:rPr>
        <w:t>5</w:t>
      </w:r>
      <w:r>
        <w:rPr>
          <w:rFonts w:hint="eastAsia" w:ascii="宋体" w:hAnsi="宋体" w:cs="宋体"/>
          <w:color w:val="000000" w:themeColor="text1"/>
          <w:sz w:val="24"/>
          <w:szCs w:val="24"/>
        </w:rPr>
        <w:t>分)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解：</w:t>
      </w:r>
    </w:p>
    <w:p>
      <w:pPr>
        <w:spacing w:line="360" w:lineRule="auto"/>
        <w:rPr>
          <w:szCs w:val="21"/>
        </w:rPr>
      </w:pPr>
      <w:r>
        <w:rPr>
          <w:sz w:val="24"/>
        </w:rPr>
        <w:t>(1)</w:t>
      </w:r>
      <w:r>
        <w:rPr>
          <w:rFonts w:eastAsia="华文新魏" w:cs="+mn-cs"/>
          <w:color w:val="000000"/>
          <w:kern w:val="24"/>
          <w:sz w:val="48"/>
          <w:szCs w:val="48"/>
        </w:rPr>
        <w:t xml:space="preserve"> </w:t>
      </w:r>
      <w:r>
        <w:rPr>
          <w:rFonts w:hint="eastAsia" w:ascii="宋体" w:hAnsi="宋体" w:cs="宋体"/>
          <w:color w:val="000000" w:themeColor="text1"/>
          <w:sz w:val="24"/>
        </w:rPr>
        <w:t>(</w:t>
      </w:r>
      <w:r>
        <w:rPr>
          <w:rFonts w:hint="eastAsia" w:ascii="宋体" w:cs="宋体"/>
          <w:color w:val="000000" w:themeColor="text1"/>
          <w:sz w:val="24"/>
        </w:rPr>
        <w:t>7</w:t>
      </w:r>
      <w:r>
        <w:rPr>
          <w:rFonts w:hint="eastAsia" w:ascii="宋体" w:hAnsi="宋体" w:cs="宋体"/>
          <w:color w:val="000000" w:themeColor="text1"/>
          <w:sz w:val="24"/>
        </w:rPr>
        <w:t>分)</w:t>
      </w:r>
      <w:r>
        <w:t>FIRST(F)={(,</w:t>
      </w:r>
      <w:r>
        <w:rPr>
          <w:b/>
          <w:bCs/>
        </w:rPr>
        <w:t>id</w:t>
      </w:r>
      <w: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FIRST(T’)={*, </w:t>
      </w:r>
      <w:r>
        <w:rPr>
          <w:rFonts w:hint="eastAsia"/>
          <w:b/>
          <w:bCs/>
          <w:sz w:val="24"/>
        </w:rPr>
        <w:t>ε</w:t>
      </w: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FIRST(FT’ )= FIRST(F) = {(,</w:t>
      </w:r>
      <w:r>
        <w:rPr>
          <w:b/>
          <w:bCs/>
          <w:sz w:val="24"/>
        </w:rPr>
        <w:t>id</w:t>
      </w: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FIRST(E’)={+, </w:t>
      </w:r>
      <w:r>
        <w:rPr>
          <w:rFonts w:hint="eastAsia"/>
          <w:b/>
          <w:bCs/>
          <w:sz w:val="24"/>
        </w:rPr>
        <w:t>ε</w:t>
      </w: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FIRST(E)=FIRST(T)={(,</w:t>
      </w:r>
      <w:r>
        <w:rPr>
          <w:b/>
          <w:bCs/>
          <w:sz w:val="24"/>
        </w:rPr>
        <w:t>id</w:t>
      </w: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First(TE’)={(,id}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FOLLOW(E)={), </w:t>
      </w:r>
      <w:r>
        <w:rPr>
          <w:b/>
          <w:bCs/>
          <w:sz w:val="24"/>
        </w:rPr>
        <w:t>#</w:t>
      </w:r>
      <w:r>
        <w:rPr>
          <w:sz w:val="24"/>
        </w:rPr>
        <w:t>} E</w:t>
      </w:r>
      <w:r>
        <w:rPr>
          <w:rFonts w:hint="eastAsia"/>
          <w:sz w:val="24"/>
        </w:rPr>
        <w:t>是识别符号</w:t>
      </w:r>
      <w:r>
        <w:rPr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FOLLOW(E’)=FOLLOW(E)={), </w:t>
      </w:r>
      <w:r>
        <w:rPr>
          <w:b/>
          <w:bCs/>
          <w:sz w:val="24"/>
        </w:rPr>
        <w:t>#</w:t>
      </w: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FOLLOW(T’)=FOLLOW(T)=FIRST(E’)</w:t>
      </w:r>
      <w:r>
        <w:rPr>
          <w:rFonts w:hint="eastAsia" w:ascii="宋体" w:hAnsi="宋体" w:cs="宋体"/>
          <w:sz w:val="24"/>
        </w:rPr>
        <w:t>∪</w:t>
      </w:r>
      <w:r>
        <w:rPr>
          <w:sz w:val="24"/>
        </w:rPr>
        <w:t>FOLLW(E)</w:t>
      </w:r>
      <w:r>
        <w:rPr>
          <w:b/>
          <w:bCs/>
          <w:sz w:val="24"/>
        </w:rPr>
        <w:t xml:space="preserve"> = {+,  ),  # }</w:t>
      </w:r>
      <w:r>
        <w:rPr>
          <w:sz w:val="24"/>
        </w:rPr>
        <w:t xml:space="preserve"> </w:t>
      </w:r>
    </w:p>
    <w:p>
      <w:pPr>
        <w:spacing w:line="360" w:lineRule="auto"/>
        <w:rPr>
          <w:b/>
          <w:bCs/>
          <w:sz w:val="24"/>
        </w:rPr>
      </w:pPr>
      <w:r>
        <w:rPr>
          <w:sz w:val="24"/>
        </w:rPr>
        <w:t>FOLLOW(F)= FIRST(T’)</w:t>
      </w:r>
      <w:r>
        <w:rPr>
          <w:rFonts w:hint="eastAsia" w:ascii="宋体" w:hAnsi="宋体" w:cs="宋体"/>
          <w:sz w:val="24"/>
        </w:rPr>
        <w:t>∪</w:t>
      </w:r>
      <w:r>
        <w:rPr>
          <w:sz w:val="24"/>
        </w:rPr>
        <w:t>FOLLW(T’)=</w:t>
      </w:r>
      <w:r>
        <w:rPr>
          <w:b/>
          <w:bCs/>
          <w:sz w:val="24"/>
        </w:rPr>
        <w:t xml:space="preserve"> {</w:t>
      </w:r>
      <w:r>
        <w:rPr>
          <w:sz w:val="24"/>
        </w:rPr>
        <w:t xml:space="preserve">*, </w:t>
      </w:r>
      <w:r>
        <w:rPr>
          <w:rFonts w:hint="eastAsia"/>
          <w:b/>
          <w:bCs/>
          <w:sz w:val="24"/>
        </w:rPr>
        <w:t>ε</w:t>
      </w:r>
      <w:r>
        <w:rPr>
          <w:b/>
          <w:bCs/>
          <w:sz w:val="24"/>
        </w:rPr>
        <w:t>,  +,  ),  # }</w:t>
      </w:r>
    </w:p>
    <w:p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(2)</w:t>
      </w:r>
      <w:r>
        <w:rPr>
          <w:rFonts w:hint="eastAsia" w:ascii="宋体" w:hAnsi="宋体" w:cs="宋体"/>
          <w:color w:val="000000" w:themeColor="text1"/>
          <w:sz w:val="24"/>
        </w:rPr>
        <w:t xml:space="preserve"> (</w:t>
      </w:r>
      <w:r>
        <w:rPr>
          <w:rFonts w:hint="eastAsia" w:ascii="宋体" w:cs="宋体"/>
          <w:color w:val="000000" w:themeColor="text1"/>
          <w:sz w:val="24"/>
        </w:rPr>
        <w:t>8</w:t>
      </w:r>
      <w:r>
        <w:rPr>
          <w:rFonts w:hint="eastAsia" w:ascii="宋体" w:hAnsi="宋体" w:cs="宋体"/>
          <w:color w:val="000000" w:themeColor="text1"/>
          <w:sz w:val="24"/>
        </w:rPr>
        <w:t>分)</w:t>
      </w:r>
      <w:r>
        <w:rPr>
          <w:rFonts w:hint="eastAsia"/>
          <w:b/>
          <w:bCs/>
          <w:sz w:val="24"/>
        </w:rPr>
        <w:t>分析表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是LL(1)文法。</w:t>
      </w:r>
    </w:p>
    <w:p>
      <w:pPr>
        <w:spacing w:line="360" w:lineRule="auto"/>
        <w:rPr>
          <w:sz w:val="24"/>
        </w:rPr>
      </w:pPr>
      <w:r>
        <w:rPr>
          <w:sz w:val="24"/>
        </w:rPr>
        <w:t>(3)</w:t>
      </w:r>
      <w:r>
        <w:rPr>
          <w:rFonts w:hint="eastAsia" w:ascii="宋体" w:hAnsi="宋体" w:cs="宋体"/>
          <w:color w:val="000000" w:themeColor="text1"/>
          <w:sz w:val="24"/>
        </w:rPr>
        <w:t xml:space="preserve"> (</w:t>
      </w:r>
      <w:r>
        <w:rPr>
          <w:rFonts w:hint="eastAsia" w:ascii="宋体" w:cs="宋体"/>
          <w:color w:val="000000" w:themeColor="text1"/>
          <w:sz w:val="24"/>
        </w:rPr>
        <w:t>5</w:t>
      </w:r>
      <w:r>
        <w:rPr>
          <w:rFonts w:hint="eastAsia" w:ascii="宋体" w:hAnsi="宋体" w:cs="宋体"/>
          <w:color w:val="000000" w:themeColor="text1"/>
          <w:sz w:val="24"/>
        </w:rPr>
        <w:t>分)</w:t>
      </w:r>
      <w:r>
        <w:rPr>
          <w:sz w:val="24"/>
        </w:rPr>
        <w:t>id+id*id</w:t>
      </w:r>
      <w:r>
        <w:rPr>
          <w:rFonts w:hint="eastAsia"/>
          <w:sz w:val="24"/>
        </w:rPr>
        <w:t>分析过程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0" distR="0">
                <wp:extent cx="6858000" cy="4350385"/>
                <wp:effectExtent l="0" t="6350" r="0" b="0"/>
                <wp:docPr id="1" name="对象 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2" name="组合 61"/>
                        <wpg:cNvGrpSpPr/>
                        <wpg:grpSpPr>
                          <a:xfrm>
                            <a:off x="0" y="0"/>
                            <a:ext cx="6858000" cy="4242757"/>
                            <a:chOff x="357188" y="762000"/>
                            <a:chExt cx="6935056" cy="6270628"/>
                          </a:xfrm>
                        </wpg:grpSpPr>
                        <wps:wsp>
                          <wps:cNvPr id="65540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388" y="1371600"/>
                              <a:ext cx="6706455" cy="31167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</w:p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</w:p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</w:p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</w:p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</w:p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5541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188" y="762000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5542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588" y="99060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554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188" y="1219200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55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188" y="6477000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554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2188" y="762000"/>
                              <a:ext cx="0" cy="5715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554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3988" y="762000"/>
                              <a:ext cx="0" cy="5715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/>
                        </wps:wsp>
                        <wps:wsp>
                          <wps:cNvPr id="6554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388" y="762000"/>
                              <a:ext cx="1599558" cy="12294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w:t>分析栈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554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6988" y="762000"/>
                              <a:ext cx="2424059" cy="12294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w:t>输入符号串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5549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1588" y="762000"/>
                              <a:ext cx="1599558" cy="12294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w:t>输出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1219200"/>
                              <a:ext cx="914400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1524000"/>
                              <a:ext cx="1371600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#E’T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1828800"/>
                              <a:ext cx="1371600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#E’T’F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2438400"/>
                              <a:ext cx="1599558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#E’T’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2743200"/>
                              <a:ext cx="1599558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2133600"/>
                              <a:ext cx="152378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#E’T’id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3048000"/>
                              <a:ext cx="1599558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#E’T+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788" y="3352800"/>
                              <a:ext cx="1599558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#E’T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788" y="3657600"/>
                              <a:ext cx="1599558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#E’T’F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3962400"/>
                              <a:ext cx="1599558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#E’T’id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4267200"/>
                              <a:ext cx="1599558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#E’T’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6096000"/>
                              <a:ext cx="1599558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4876800"/>
                              <a:ext cx="1599558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#E’T’F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6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5181600"/>
                              <a:ext cx="1675972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#E’T’id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788" y="5486400"/>
                              <a:ext cx="1753670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#E’T’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8" y="5791200"/>
                              <a:ext cx="1599558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#E’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9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202" y="4572373"/>
                              <a:ext cx="1599558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#E’T’F*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2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7988" y="11430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id+id*id#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55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7988" y="14478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id+id*id#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5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7988" y="17526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id+id*id#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57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788" y="20574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id+id*id#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58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7988" y="23622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+id*id#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59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7988" y="26670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+id*id#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60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788" y="29718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 +id*id#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6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7988" y="32766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  id*id#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62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4188" y="35814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 id*id#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63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4188" y="38862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 id*id#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64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4188" y="41910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    *id#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65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6588" y="44958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  *id#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66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0388" y="48006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     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6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0388" y="51054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     id#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68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6588" y="54102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       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69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6588" y="57150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       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70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6588" y="60198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        #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71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0188" y="11430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E→TE’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72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0188" y="14478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T→FT’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73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6388" y="17526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F→id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74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3988" y="23622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T’→ </w:t>
                                </w: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800000"/>
                                    <w:kern w:val="24"/>
                                    <w:sz w:val="48"/>
                                    <w:szCs w:val="48"/>
                                  </w:rPr>
                                  <w:t>ε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76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0188" y="26670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E’→+TE’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77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3988" y="32766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T→FT’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78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3988" y="35814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 F→id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79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3988" y="42672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T’→*FT’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80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0188" y="48006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F→id 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81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3988" y="53340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T’→ </w:t>
                                </w: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800000"/>
                                    <w:kern w:val="24"/>
                                    <w:sz w:val="48"/>
                                    <w:szCs w:val="48"/>
                                  </w:rPr>
                                  <w:t>ε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64582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3988" y="5715000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E’→ </w:t>
                                </w: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800000"/>
                                    <w:kern w:val="24"/>
                                    <w:sz w:val="48"/>
                                    <w:szCs w:val="48"/>
                                  </w:rPr>
                                  <w:t>ε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5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413" y="6072188"/>
                              <a:ext cx="1905856" cy="936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pacing w:before="215" w:after="0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ascii="Times New Roman" w:eastAsia="华文新魏" w:hAnsiTheme="minorBidi"/>
                                    <w:b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acc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对象 7" o:spid="_x0000_s1026" o:spt="203" style="height:342.55pt;width:540pt;" coordsize="6858000,4350385" editas="canvas" o:gfxdata="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">
                <o:lock v:ext="edit" aspectratio="f"/>
                <v:shape id="对象 7" o:spid="_x0000_s1026" style="position:absolute;left:0;top:0;height:4350385;width:6858000;" filled="f" stroked="f" coordsize="21600,21600" o:gfxdata="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">
                  <v:fill on="f" focussize="0,0"/>
                  <v:stroke on="f"/>
                  <v:imagedata o:title=""/>
                  <o:lock v:ext="edit" aspectratio="f"/>
                </v:shape>
                <v:group id="组合 61" o:spid="_x0000_s1026" o:spt="203" style="position:absolute;left:0;top:0;height:4242757;width:6858000;" coordorigin="357188,762000" coordsize="6935056,6270628" o:gfxdata="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">
                  <o:lock v:ext="edit" aspectratio="f"/>
                  <v:shape id="Text Box 3" o:spid="_x0000_s1026" o:spt="202" type="#_x0000_t202" style="position:absolute;left:433388;top:1371600;height:3116776;width:6706455;" filled="f" stroked="f" coordsize="21600,21600" o:gfxdata="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8q6Jb0AAADeAAAADwAAAAAAAAABACAAAAA4AAAAZHJzL2Rvd25yZXYu&#10;eG1sUEsBAhQAFAAAAAgAh07iQDMvBZ47AAAAOQAAABAAAAAAAAAAAQAgAAAAIgEAAGRycy9zaGFw&#10;ZXhtbC54bWxQSwUGAAAAAAYABgBbAQAAz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</w:p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</w:p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</w:p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</w:p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</w:p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</w:p>
                      </w:txbxContent>
                    </v:textbox>
                  </v:shape>
                  <v:line id="Line 4" o:spid="_x0000_s1026" o:spt="20" style="position:absolute;left:357188;top:762000;height:0;width:6629400;" filled="f" stroked="t" coordsize="21600,21600" o:gfxdata="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9AOOMAAAADeAAAADwAAAAAAAAABACAAAAA4AAAAZHJzL2Rvd25y&#10;ZXYueG1sUEsBAhQAFAAAAAgAh07iQDMvBZ47AAAAOQAAABAAAAAAAAAAAQAgAAAAJQEAAGRycy9z&#10;aGFwZXhtbC54bWxQSwUGAAAAAAYABgBbAQAAz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5" o:spid="_x0000_s1026" o:spt="20" style="position:absolute;left:890588;top:990600;height:0;width:0;" filled="f" stroked="t" coordsize="21600,21600" o:gfxdata="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FcCkE/BAAAA3gAAAA8AAAAAAAAAAQAgAAAAOAAAAGRycy9kb3du&#10;cmV2LnhtbFBLAQIUABQAAAAIAIdO4kAzLwWeOwAAADkAAAAQAAAAAAAAAAEAIAAAACYBAABkcnMv&#10;c2hhcGV4bWwueG1sUEsFBgAAAAAGAAYAWwEAANA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7" o:spid="_x0000_s1026" o:spt="20" style="position:absolute;left:357188;top:1219200;height:0;width:6629400;" filled="f" stroked="t" coordsize="21600,21600" o:gfxdata="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DhONdTBAAAA3gAAAA8AAAAAAAAAAQAgAAAAOAAAAGRycy9kb3du&#10;cmV2LnhtbFBLAQIUABQAAAAIAIdO4kAzLwWeOwAAADkAAAAQAAAAAAAAAAEAIAAAACYBAABkcnMv&#10;c2hhcGV4bWwueG1sUEsFBgAAAAAGAAYAWwEAANA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" o:spid="_x0000_s1026" o:spt="20" style="position:absolute;left:357188;top:6477000;height:0;width:6629400;" filled="f" stroked="t" coordsize="21600,21600" o:gfxdata="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enraDBAAAA3gAAAA8AAAAAAAAAAQAgAAAAOAAAAGRycy9kb3du&#10;cmV2LnhtbFBLAQIUABQAAAAIAIdO4kAzLwWeOwAAADkAAAAQAAAAAAAAAAEAIAAAACYBAABkcnMv&#10;c2hhcGV4bWwueG1sUEsFBgAAAAAGAAYAWwEAANA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9" o:spid="_x0000_s1026" o:spt="20" style="position:absolute;left:2262188;top:762000;height:5715000;width:0;" filled="f" stroked="t" coordsize="21600,21600" o:gfxdata="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jrCDvBAAAA3gAAAA8AAAAAAAAAAQAgAAAAOAAAAGRycy9kb3du&#10;cmV2LnhtbFBLAQIUABQAAAAIAIdO4kAzLwWeOwAAADkAAAAQAAAAAAAAAAEAIAAAACYBAABkcnMv&#10;c2hhcGV4bWwueG1sUEsFBgAAAAAGAAYAWwEAANA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0" o:spid="_x0000_s1026" o:spt="20" style="position:absolute;left:5233988;top:762000;height:5715000;width:0;" filled="f" stroked="t" coordsize="21600,21600" o:gfxdata="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Cg5lkzBAAAA3gAAAA8AAAAAAAAAAQAgAAAAOAAAAGRycy9kb3du&#10;cmV2LnhtbFBLAQIUABQAAAAIAIdO4kAzLwWeOwAAADkAAAAQAAAAAAAAAAEAIAAAACYBAABkcnMv&#10;c2hhcGV4bWwueG1sUEsFBgAAAAAGAAYAWwEAANA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11" o:spid="_x0000_s1026" o:spt="202" type="#_x0000_t202" style="position:absolute;left:433388;top:762000;height:1229442;width:1599558;" filled="f" stroked="f" coordsize="21600,21600" o:gfxdata="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AjIlG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w:t>分析栈</w:t>
                          </w:r>
                        </w:p>
                      </w:txbxContent>
                    </v:textbox>
                  </v:shape>
                  <v:shape id="Text Box 12" o:spid="_x0000_s1026" o:spt="202" type="#_x0000_t202" style="position:absolute;left:2566988;top:762000;height:1229442;width:2424059;" filled="f" stroked="f" coordsize="21600,21600" o:gfxdata="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G8tiO7AAAA3g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w:t>输入符号串</w:t>
                          </w:r>
                        </w:p>
                      </w:txbxContent>
                    </v:textbox>
                  </v:shape>
                  <v:shape id="Text Box 13" o:spid="_x0000_s1026" o:spt="202" type="#_x0000_t202" style="position:absolute;left:5081588;top:762000;height:1229442;width:1599558;" filled="f" stroked="f" coordsize="21600,21600" o:gfxdata="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7wE7i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w:t>输出</w:t>
                          </w:r>
                        </w:p>
                      </w:txbxContent>
                    </v:textbox>
                  </v:shape>
                  <v:shape id="Text Box 14" o:spid="_x0000_s1026" o:spt="202" type="#_x0000_t202" style="position:absolute;left:661988;top:1219200;height:936628;width:914400;" filled="f" stroked="f" coordsize="21600,21600" o:gfxdata="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LJ3DO7AAAA2g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</w:t>
                          </w:r>
                        </w:p>
                      </w:txbxContent>
                    </v:textbox>
                  </v:shape>
                  <v:shape id="Text Box 15" o:spid="_x0000_s1026" o:spt="202" type="#_x0000_t202" style="position:absolute;left:661988;top:1524000;height:936628;width:1371600;" filled="f" stroked="f" coordsize="21600,21600" o:gfxdata="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0gREe7AAAA2g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#E’T</w:t>
                          </w:r>
                        </w:p>
                      </w:txbxContent>
                    </v:textbox>
                  </v:shape>
                  <v:shape id="Text Box 16" o:spid="_x0000_s1026" o:spt="202" type="#_x0000_t202" style="position:absolute;left:661988;top:1828800;height:936628;width:1371600;" filled="f" stroked="f" coordsize="21600,21600" o:gfxdata="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mzh3LoAAADaAAAADwAAAAAAAAABACAAAAA4AAAAZHJzL2Rvd25yZXYueG1s&#10;UEsBAhQAFAAAAAgAh07iQDMvBZ47AAAAOQAAABAAAAAAAAAAAQAgAAAAHwEAAGRycy9zaGFwZXht&#10;bC54bWxQSwUGAAAAAAYABgBbAQAAyQ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#E’T’F</w:t>
                          </w:r>
                        </w:p>
                      </w:txbxContent>
                    </v:textbox>
                  </v:shape>
                  <v:shape id="Text Box 17" o:spid="_x0000_s1026" o:spt="202" type="#_x0000_t202" style="position:absolute;left:661988;top:2438400;height:936628;width:1599558;" filled="f" stroked="f" coordsize="21600,21600" o:gfxdata="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r5/q7oAAADaAAAADwAAAAAAAAABACAAAAA4AAAAZHJzL2Rvd25yZXYueG1s&#10;UEsBAhQAFAAAAAgAh07iQDMvBZ47AAAAOQAAABAAAAAAAAAAAQAgAAAAHwEAAGRycy9zaGFwZXht&#10;bC54bWxQSwUGAAAAAAYABgBbAQAAyQ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#E’T’</w:t>
                          </w:r>
                        </w:p>
                      </w:txbxContent>
                    </v:textbox>
                  </v:shape>
                  <v:shape id="Text Box 18" o:spid="_x0000_s1026" o:spt="202" type="#_x0000_t202" style="position:absolute;left:661988;top:2743200;height:936628;width:1599558;" filled="f" stroked="f" coordsize="21600,21600" o:gfxdata="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3y2jC7AAAA2g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#E’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661988;top:2133600;height:936628;width:1523786;" filled="f" stroked="f" coordsize="21600,21600" o:gfxdata="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LG1OQrcAAADaAAAADwAAAAAAAAABACAAAAA4AAAAZHJzL2Rvd25yZXYueG1sUEsB&#10;AhQAFAAAAAgAh07iQDMvBZ47AAAAOQAAABAAAAAAAAAAAQAgAAAAHAEAAGRycy9zaGFwZXhtbC54&#10;bWxQSwUGAAAAAAYABgBbAQAAxg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#E’T’id</w:t>
                          </w:r>
                        </w:p>
                      </w:txbxContent>
                    </v:textbox>
                  </v:shape>
                  <v:shape id="Text Box 31" o:spid="_x0000_s1026" o:spt="202" type="#_x0000_t202" style="position:absolute;left:661988;top:3048000;height:936628;width:1599558;" filled="f" stroked="f" coordsize="21600,21600" o:gfxdata="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Mh69m7AAAA2g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#E’T+</w:t>
                          </w:r>
                        </w:p>
                      </w:txbxContent>
                    </v:textbox>
                  </v:shape>
                  <v:shape id="Text Box 32" o:spid="_x0000_s1026" o:spt="202" type="#_x0000_t202" style="position:absolute;left:585788;top:3352800;height:936628;width:1599558;" filled="f" stroked="f" coordsize="21600,21600" o:gfxdata="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WwNDe7AAAA2w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#E’T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585788;top:3657600;height:936628;width:1599558;" filled="f" stroked="f" coordsize="21600,21600" o:gfxdata="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6/JGsuQAAANsAAAAPAAAAAAAAAAEAIAAAADgAAABkcnMvZG93bnJldi54bWxQ&#10;SwECFAAUAAAACACHTuJAMy8FnjsAAAA5AAAAEAAAAAAAAAABACAAAAAeAQAAZHJzL3NoYXBleG1s&#10;LnhtbF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#E’T’F</w:t>
                          </w:r>
                        </w:p>
                      </w:txbxContent>
                    </v:textbox>
                  </v:shape>
                  <v:shape id="Text Box 34" o:spid="_x0000_s1026" o:spt="202" type="#_x0000_t202" style="position:absolute;left:661988;top:3962400;height:936628;width:1599558;" filled="f" stroked="f" coordsize="21600,21600" o:gfxdata="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KLg/buQAAANsAAAAPAAAAAAAAAAEAIAAAADgAAABkcnMvZG93bnJldi54bWxQ&#10;SwECFAAUAAAACACHTuJAMy8FnjsAAAA5AAAAEAAAAAAAAAABACAAAAAeAQAAZHJzL3NoYXBleG1s&#10;LnhtbF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#E’T’id</w:t>
                          </w:r>
                        </w:p>
                      </w:txbxContent>
                    </v:textbox>
                  </v:shape>
                  <v:shape id="Text Box 35" o:spid="_x0000_s1026" o:spt="202" type="#_x0000_t202" style="position:absolute;left:661988;top:4267200;height:936628;width:1599558;" filled="f" stroked="f" coordsize="21600,21600" o:gfxdata="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lYqpAuQAAANsAAAAPAAAAAAAAAAEAIAAAADgAAABkcnMvZG93bnJldi54bWxQ&#10;SwECFAAUAAAACACHTuJAMy8FnjsAAAA5AAAAEAAAAAAAAAABACAAAAAeAQAAZHJzL3NoYXBleG1s&#10;LnhtbF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#E’T’</w:t>
                          </w:r>
                        </w:p>
                      </w:txbxContent>
                    </v:textbox>
                  </v:shape>
                  <v:shape id="Text Box 36" o:spid="_x0000_s1026" o:spt="202" type="#_x0000_t202" style="position:absolute;left:661988;top:6096000;height:936628;width:1599558;" filled="f" stroked="f" coordsize="21600,21600" o:gfxdata="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qizI0uQAAANsAAAAPAAAAAAAAAAEAIAAAADgAAABkcnMvZG93bnJldi54bWxQ&#10;SwECFAAUAAAACACHTuJAMy8FnjsAAAA5AAAAEAAAAAAAAAABACAAAAAeAQAAZHJzL3NoYXBleG1s&#10;LnhtbF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</w:t>
                          </w:r>
                        </w:p>
                      </w:txbxContent>
                    </v:textbox>
                  </v:shape>
                  <v:shape id="Text Box 37" o:spid="_x0000_s1026" o:spt="202" type="#_x0000_t202" style="position:absolute;left:661988;top:4876800;height:936628;width:1599558;" filled="f" stroked="f" coordsize="21600,21600" o:gfxdata="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Fx5evuQAAANsAAAAPAAAAAAAAAAEAIAAAADgAAABkcnMvZG93bnJldi54bWxQ&#10;SwECFAAUAAAACACHTuJAMy8FnjsAAAA5AAAAEAAAAAAAAAABACAAAAAeAQAAZHJzL3NoYXBleG1s&#10;LnhtbF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#E’T’F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661988;top:5181600;height:936628;width:1675972;" filled="f" stroked="f" coordsize="21600,21600" o:gfxdata="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1FQnYuQAAANsAAAAPAAAAAAAAAAEAIAAAADgAAABkcnMvZG93bnJldi54bWxQ&#10;SwECFAAUAAAACACHTuJAMy8FnjsAAAA5AAAAEAAAAAAAAAABACAAAAAeAQAAZHJzL3NoYXBleG1s&#10;LnhtbF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#E’T’id</w:t>
                          </w:r>
                        </w:p>
                      </w:txbxContent>
                    </v:textbox>
                  </v:shape>
                  <v:shape id="Text Box 39" o:spid="_x0000_s1026" o:spt="202" type="#_x0000_t202" style="position:absolute;left:585788;top:5486400;height:936628;width:1753670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#E’T’</w:t>
                          </w:r>
                        </w:p>
                      </w:txbxContent>
                    </v:textbox>
                  </v:shape>
                  <v:shape id="Text Box 40" o:spid="_x0000_s1026" o:spt="202" type="#_x0000_t202" style="position:absolute;left:661988;top:5791200;height:936628;width:1599558;" filled="f" stroked="f" coordsize="21600,21600" o:gfxdata="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vGODG7AAAA2w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#E’</w:t>
                          </w:r>
                        </w:p>
                      </w:txbxContent>
                    </v:textbox>
                  </v:shape>
                  <v:shape id="Text Box 41" o:spid="_x0000_s1026" o:spt="202" type="#_x0000_t202" style="position:absolute;left:662202;top:4572373;height:936628;width:1599558;" filled="f" stroked="f" coordsize="21600,21600" o:gfxdata="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Eip2quQAAANsAAAAPAAAAAAAAAAEAIAAAADgAAABkcnMvZG93bnJldi54bWxQ&#10;SwECFAAUAAAACACHTuJAMy8FnjsAAAA5AAAAEAAAAAAAAAABACAAAAAeAQAAZHJzL3NoYXBleG1s&#10;LnhtbF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#E’T’F*</w:t>
                          </w:r>
                        </w:p>
                      </w:txbxContent>
                    </v:textbox>
                  </v:shape>
                  <v:shape id="Text Box 42" o:spid="_x0000_s1026" o:spt="202" type="#_x0000_t202" style="position:absolute;left:2947988;top:1143000;height:936628;width:1905856;" filled="f" stroked="f" coordsize="21600,21600" o:gfxdata="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vc/oq4AAAA2wAAAA8AAAAAAAAAAQAgAAAAOAAAAGRycy9kb3ducmV2LnhtbFBL&#10;AQIUABQAAAAIAIdO4kAzLwWeOwAAADkAAAAQAAAAAAAAAAEAIAAAAB0BAABkcnMvc2hhcGV4bWwu&#10;eG1sUEsFBgAAAAAGAAYAWwEAAMc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id+id*id# </w:t>
                          </w:r>
                        </w:p>
                      </w:txbxContent>
                    </v:textbox>
                  </v:shape>
                  <v:shape id="Text Box 43" o:spid="_x0000_s1026" o:spt="202" type="#_x0000_t202" style="position:absolute;left:2947988;top:1447800;height:936628;width:1905856;" filled="f" stroked="f" coordsize="21600,21600" o:gfxdata="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K/dNm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id+id*id# </w:t>
                          </w:r>
                        </w:p>
                      </w:txbxContent>
                    </v:textbox>
                  </v:shape>
                  <v:shape id="Text Box 44" o:spid="_x0000_s1026" o:spt="202" type="#_x0000_t202" style="position:absolute;left:2947988;top:1752600;height:936628;width:1905856;" filled="f" stroked="f" coordsize="21600,21600" o:gfxdata="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Jt6q6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id+id*id# </w:t>
                          </w:r>
                        </w:p>
                      </w:txbxContent>
                    </v:textbox>
                  </v:shape>
                  <v:shape id="Text Box 45" o:spid="_x0000_s1026" o:spt="202" type="#_x0000_t202" style="position:absolute;left:2871788;top:2057400;height:936628;width:1905856;" filled="f" stroked="f" coordsize="21600,21600" o:gfxdata="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0hTzW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id+id*id# </w:t>
                          </w:r>
                        </w:p>
                      </w:txbxContent>
                    </v:textbox>
                  </v:shape>
                  <v:shape id="Text Box 46" o:spid="_x0000_s1026" o:spt="202" type="#_x0000_t202" style="position:absolute;left:2947988;top:2362200;height:936628;width:1905856;" filled="f" stroked="f" coordsize="21600,21600" o:gfxdata="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y+20e7AAAA3g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+id*id# </w:t>
                          </w:r>
                        </w:p>
                      </w:txbxContent>
                    </v:textbox>
                  </v:shape>
                  <v:shape id="Text Box 47" o:spid="_x0000_s1026" o:spt="202" type="#_x0000_t202" style="position:absolute;left:2947988;top:2667000;height:936628;width:1905856;" filled="f" stroked="f" coordsize="21600,21600" o:gfxdata="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Pyfty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+id*id# </w:t>
                          </w:r>
                        </w:p>
                      </w:txbxContent>
                    </v:textbox>
                  </v:shape>
                  <v:shape id="Text Box 48" o:spid="_x0000_s1026" o:spt="202" type="#_x0000_t202" style="position:absolute;left:2871788;top:2971800;height:936628;width:1905856;" filled="f" stroked="f" coordsize="21600,21600" o:gfxdata="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KQd/L0AAADeAAAADwAAAAAAAAABACAAAAA4AAAAZHJzL2Rvd25yZXYu&#10;eG1sUEsBAhQAFAAAAAgAh07iQDMvBZ47AAAAOQAAABAAAAAAAAAAAQAgAAAAIgEAAGRycy9zaGFw&#10;ZXhtbC54bWxQSwUGAAAAAAYABgBbAQAAz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 +id*id# </w:t>
                          </w:r>
                        </w:p>
                      </w:txbxContent>
                    </v:textbox>
                  </v:shape>
                  <v:shape id="Text Box 49" o:spid="_x0000_s1026" o:spt="202" type="#_x0000_t202" style="position:absolute;left:2947988;top:3276600;height:936628;width:1905856;" filled="f" stroked="f" coordsize="21600,21600" o:gfxdata="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PouGe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  id*id# </w:t>
                          </w:r>
                        </w:p>
                      </w:txbxContent>
                    </v:textbox>
                  </v:shape>
                  <v:shape id="Text Box 50" o:spid="_x0000_s1026" o:spt="202" type="#_x0000_t202" style="position:absolute;left:3024188;top:3581400;height:936628;width:1905856;" filled="f" stroked="f" coordsize="21600,21600" o:gfxdata="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M6JhC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 id*id# </w:t>
                          </w:r>
                        </w:p>
                      </w:txbxContent>
                    </v:textbox>
                  </v:shape>
                  <v:shape id="Text Box 51" o:spid="_x0000_s1026" o:spt="202" type="#_x0000_t202" style="position:absolute;left:3024188;top:3886200;height:936628;width:1905856;" filled="f" stroked="f" coordsize="21600,21600" o:gfxdata="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x2g4u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 id*id# </w:t>
                          </w:r>
                        </w:p>
                      </w:txbxContent>
                    </v:textbox>
                  </v:shape>
                  <v:shape id="Text Box 52" o:spid="_x0000_s1026" o:spt="202" type="#_x0000_t202" style="position:absolute;left:3024188;top:4191000;height:936628;width:1905856;" filled="f" stroked="f" coordsize="21600,21600" o:gfxdata="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OfG/+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    *id# </w:t>
                          </w:r>
                        </w:p>
                      </w:txbxContent>
                    </v:textbox>
                  </v:shape>
                  <v:shape id="Text Box 53" o:spid="_x0000_s1026" o:spt="202" type="#_x0000_t202" style="position:absolute;left:3176588;top:4495800;height:936628;width:1905856;" filled="f" stroked="f" coordsize="21600,21600" o:gfxdata="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zTvmS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  *id# </w:t>
                          </w:r>
                        </w:p>
                      </w:txbxContent>
                    </v:textbox>
                  </v:shape>
                  <v:shape id="Text Box 54" o:spid="_x0000_s1026" o:spt="202" type="#_x0000_t202" style="position:absolute;left:3100388;top:4800600;height:936628;width:1905856;" filled="f" stroked="f" coordsize="21600,21600" o:gfxdata="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wBIBO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     id# </w:t>
                          </w:r>
                        </w:p>
                      </w:txbxContent>
                    </v:textbox>
                  </v:shape>
                  <v:shape id="Text Box 55" o:spid="_x0000_s1026" o:spt="202" type="#_x0000_t202" style="position:absolute;left:3100388;top:5105400;height:936628;width:1905856;" filled="f" stroked="f" coordsize="21600,21600" o:gfxdata="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NNhYi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     id# </w:t>
                          </w:r>
                        </w:p>
                      </w:txbxContent>
                    </v:textbox>
                  </v:shape>
                  <v:shape id="Text Box 56" o:spid="_x0000_s1026" o:spt="202" type="#_x0000_t202" style="position:absolute;left:3176588;top:5410200;height:936628;width:1905856;" filled="f" stroked="f" coordsize="21600,21600" o:gfxdata="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LSEfq7AAAA3g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       # </w:t>
                          </w:r>
                        </w:p>
                      </w:txbxContent>
                    </v:textbox>
                  </v:shape>
                  <v:shape id="Text Box 57" o:spid="_x0000_s1026" o:spt="202" type="#_x0000_t202" style="position:absolute;left:3176588;top:5715000;height:936628;width:1905856;" filled="f" stroked="f" coordsize="21600,21600" o:gfxdata="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2etGG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       # </w:t>
                          </w:r>
                        </w:p>
                      </w:txbxContent>
                    </v:textbox>
                  </v:shape>
                  <v:shape id="Text Box 58" o:spid="_x0000_s1026" o:spt="202" type="#_x0000_t202" style="position:absolute;left:3176588;top:6019800;height:936628;width:1905856;" filled="f" stroked="f" coordsize="21600,21600" o:gfxdata="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X2LIb0AAADeAAAADwAAAAAAAAABACAAAAA4AAAAZHJzL2Rvd25yZXYu&#10;eG1sUEsBAhQAFAAAAAgAh07iQDMvBZ47AAAAOQAAABAAAAAAAAAAAQAgAAAAIgEAAGRycy9zaGFw&#10;ZXhtbC54bWxQSwUGAAAAAAYABgBbAQAAz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        # </w:t>
                          </w:r>
                        </w:p>
                      </w:txbxContent>
                    </v:textbox>
                  </v:shape>
                  <v:shape id="Text Box 59" o:spid="_x0000_s1026" o:spt="202" type="#_x0000_t202" style="position:absolute;left:5310188;top:1143000;height:936628;width:1905856;" filled="f" stroked="f" coordsize="21600,21600" o:gfxdata="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YxLrq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E→TE’ </w:t>
                          </w:r>
                        </w:p>
                      </w:txbxContent>
                    </v:textbox>
                  </v:shape>
                  <v:shape id="Text Box 60" o:spid="_x0000_s1026" o:spt="202" type="#_x0000_t202" style="position:absolute;left:5310188;top:1447800;height:936628;width:1905856;" filled="f" stroked="f" coordsize="21600,21600" o:gfxdata="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bjsM2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T→FT’ </w:t>
                          </w:r>
                        </w:p>
                      </w:txbxContent>
                    </v:textbox>
                  </v:shape>
                  <v:shape id="Text Box 61" o:spid="_x0000_s1026" o:spt="202" type="#_x0000_t202" style="position:absolute;left:5386388;top:1752600;height:936628;width:1905856;" filled="f" stroked="f" coordsize="21600,21600" o:gfxdata="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ZrxVWvwAAAN4AAAAPAAAAAAAAAAEAIAAAADgAAABkcnMvZG93bnJl&#10;di54bWxQSwECFAAUAAAACACHTuJAMy8FnjsAAAA5AAAAEAAAAAAAAAABACAAAAAkAQAAZHJzL3No&#10;YXBleG1sLnhtbFBLBQYAAAAABgAGAFsBAADO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F→id </w:t>
                          </w:r>
                        </w:p>
                      </w:txbxContent>
                    </v:textbox>
                  </v:shape>
                  <v:shape id="Text Box 62" o:spid="_x0000_s1026" o:spt="202" type="#_x0000_t202" style="position:absolute;left:5233988;top:2362200;height:936628;width:1905856;" filled="f" stroked="f" coordsize="21600,21600" o:gfxdata="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ZGjSK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T’→ </w:t>
                          </w:r>
                          <w:r>
                            <w:rPr>
                              <w:rFonts w:ascii="Times New Roman" w:eastAsia="华文新魏" w:hAnsiTheme="minorBidi"/>
                              <w:b/>
                              <w:color w:val="800000"/>
                              <w:kern w:val="24"/>
                              <w:sz w:val="48"/>
                              <w:szCs w:val="48"/>
                            </w:rPr>
                            <w:t>ε</w:t>
                          </w:r>
                        </w:p>
                      </w:txbxContent>
                    </v:textbox>
                  </v:shape>
                  <v:shape id="Text Box 64" o:spid="_x0000_s1026" o:spt="202" type="#_x0000_t202" style="position:absolute;left:5310188;top:2667000;height:936628;width:1905856;" filled="f" stroked="f" coordsize="21600,21600" o:gfxdata="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nYts6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E’→+TE’ </w:t>
                          </w:r>
                        </w:p>
                      </w:txbxContent>
                    </v:textbox>
                  </v:shape>
                  <v:shape id="Text Box 65" o:spid="_x0000_s1026" o:spt="202" type="#_x0000_t202" style="position:absolute;left:5233988;top:3276600;height:936628;width:1905856;" filled="f" stroked="f" coordsize="21600,21600" o:gfxdata="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aUE1W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T→FT’ </w:t>
                          </w:r>
                        </w:p>
                      </w:txbxContent>
                    </v:textbox>
                  </v:shape>
                  <v:shape id="Text Box 66" o:spid="_x0000_s1026" o:spt="202" type="#_x0000_t202" style="position:absolute;left:5233988;top:3581400;height:936628;width:1905856;" filled="f" stroked="f" coordsize="21600,21600" o:gfxdata="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cLhye7AAAA3g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 F→id </w:t>
                          </w:r>
                        </w:p>
                      </w:txbxContent>
                    </v:textbox>
                  </v:shape>
                  <v:shape id="Text Box 67" o:spid="_x0000_s1026" o:spt="202" type="#_x0000_t202" style="position:absolute;left:5233988;top:4267200;height:936628;width:1905856;" filled="f" stroked="f" coordsize="21600,21600" o:gfxdata="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4RyK8vwAAAN4AAAAPAAAAAAAAAAEAIAAAADgAAABkcnMvZG93bnJl&#10;di54bWxQSwECFAAUAAAACACHTuJAMy8FnjsAAAA5AAAAEAAAAAAAAAABACAAAAAkAQAAZHJzL3No&#10;YXBleG1sLnhtbFBLBQYAAAAABgAGAFsBAADO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T’→*FT’ </w:t>
                          </w:r>
                        </w:p>
                      </w:txbxContent>
                    </v:textbox>
                  </v:shape>
                  <v:shape id="Text Box 68" o:spid="_x0000_s1026" o:spt="202" type="#_x0000_t202" style="position:absolute;left:5310188;top:4800600;height:936628;width:1905856;" filled="f" stroked="f" coordsize="21600,21600" o:gfxdata="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Kj7Br0AAADeAAAADwAAAAAAAAABACAAAAA4AAAAZHJzL2Rvd25yZXYu&#10;eG1sUEsBAhQAFAAAAAgAh07iQDMvBZ47AAAAOQAAABAAAAAAAAAAAQAgAAAAIgEAAGRycy9zaGFw&#10;ZXhtbC54bWxQSwUGAAAAAAYABgBbAQAAz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F→id </w:t>
                          </w:r>
                        </w:p>
                      </w:txbxContent>
                    </v:textbox>
                  </v:shape>
                  <v:shape id="Text Box 69" o:spid="_x0000_s1026" o:spt="202" type="#_x0000_t202" style="position:absolute;left:5233988;top:5334000;height:936628;width:1905856;" filled="f" stroked="f" coordsize="21600,21600" o:gfxdata="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PkXp2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T’→ </w:t>
                          </w:r>
                          <w:r>
                            <w:rPr>
                              <w:rFonts w:ascii="Times New Roman" w:eastAsia="华文新魏" w:hAnsiTheme="minorBidi"/>
                              <w:b/>
                              <w:color w:val="800000"/>
                              <w:kern w:val="24"/>
                              <w:sz w:val="48"/>
                              <w:szCs w:val="48"/>
                            </w:rPr>
                            <w:t>ε</w:t>
                          </w:r>
                        </w:p>
                      </w:txbxContent>
                    </v:textbox>
                  </v:shape>
                  <v:shape id="Text Box 70" o:spid="_x0000_s1026" o:spt="202" type="#_x0000_t202" style="position:absolute;left:5233988;top:5715000;height:936628;width:1905856;" filled="f" stroked="f" coordsize="21600,21600" o:gfxdata="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M2wOq+AAAA3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E’→ </w:t>
                          </w:r>
                          <w:r>
                            <w:rPr>
                              <w:rFonts w:ascii="Times New Roman" w:eastAsia="华文新魏" w:hAnsiTheme="minorBidi"/>
                              <w:b/>
                              <w:color w:val="800000"/>
                              <w:kern w:val="24"/>
                              <w:sz w:val="48"/>
                              <w:szCs w:val="48"/>
                            </w:rPr>
                            <w:t>ε</w:t>
                          </w:r>
                        </w:p>
                      </w:txbxContent>
                    </v:textbox>
                  </v:shape>
                  <v:shape id="Text Box 70" o:spid="_x0000_s1026" o:spt="202" type="#_x0000_t202" style="position:absolute;left:5205413;top:6072188;height:936628;width:1905856;" filled="f" stroked="f" coordsize="21600,21600" o:gfxdata="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LgJGq7AAAA2w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spacing w:before="215" w:after="0"/>
                            <w:jc w:val="left"/>
                            <w:textAlignment w:val="baseline"/>
                          </w:pPr>
                          <w:r>
                            <w:rPr>
                              <w:rFonts w:ascii="Times New Roman" w:eastAsia="华文新魏" w:hAnsiTheme="minorBidi"/>
                              <w:b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acc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rFonts w:hint="eastAsia" w:ascii="宋体" w:hAnsi="宋体" w:cs="宋体"/>
        </w:rPr>
        <w:t xml:space="preserve"> （1</w:t>
      </w:r>
      <w:r>
        <w:rPr>
          <w:rFonts w:hint="eastAsia" w:ascii="宋体" w:cs="宋体"/>
        </w:rPr>
        <w:t>5</w:t>
      </w:r>
      <w:r>
        <w:rPr>
          <w:rFonts w:hint="eastAsia" w:ascii="宋体" w:hAnsi="宋体" w:cs="宋体"/>
        </w:rPr>
        <w:t>分）</w:t>
      </w:r>
      <w:r>
        <w:rPr>
          <w:rFonts w:hint="eastAsia" w:cs="宋体"/>
          <w:sz w:val="24"/>
        </w:rPr>
        <w:t>文法</w:t>
      </w:r>
      <w:r>
        <w:rPr>
          <w:sz w:val="24"/>
        </w:rPr>
        <w:t>G[S ]</w:t>
      </w:r>
      <w:r>
        <w:rPr>
          <w:rFonts w:hint="eastAsia" w:ascii="宋体" w:hAnsi="宋体" w:cs="宋体"/>
        </w:rPr>
        <w:t xml:space="preserve"> 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 xml:space="preserve">(0)S ’ </w:t>
      </w:r>
      <w:r>
        <w:rPr>
          <w:rFonts w:hint="eastAsia"/>
          <w:sz w:val="24"/>
        </w:rPr>
        <w:t>→</w:t>
      </w:r>
      <w:r>
        <w:rPr>
          <w:sz w:val="24"/>
        </w:rPr>
        <w:t>E  (1)E</w:t>
      </w:r>
      <w:r>
        <w:rPr>
          <w:rFonts w:hint="eastAsia"/>
          <w:sz w:val="24"/>
        </w:rPr>
        <w:t>→</w:t>
      </w:r>
      <w:r>
        <w:rPr>
          <w:sz w:val="24"/>
        </w:rPr>
        <w:t>aA   (2)E</w:t>
      </w:r>
      <w:r>
        <w:rPr>
          <w:rFonts w:hint="eastAsia"/>
          <w:sz w:val="24"/>
        </w:rPr>
        <w:t>→</w:t>
      </w:r>
      <w:r>
        <w:rPr>
          <w:sz w:val="24"/>
        </w:rPr>
        <w:t xml:space="preserve">bB (3)A→cA 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 xml:space="preserve">(4)A→d (5)B→cB   (6)B→d </w:t>
      </w:r>
    </w:p>
    <w:p>
      <w:pPr>
        <w:spacing w:line="360" w:lineRule="auto"/>
        <w:rPr>
          <w:rFonts w:cs="宋体"/>
          <w:sz w:val="24"/>
        </w:rPr>
      </w:pPr>
      <w:r>
        <w:rPr>
          <w:sz w:val="24"/>
        </w:rPr>
        <w:t xml:space="preserve">  (1)</w:t>
      </w:r>
      <w:r>
        <w:rPr>
          <w:rFonts w:hint="eastAsia" w:cs="宋体"/>
          <w:sz w:val="24"/>
        </w:rPr>
        <w:t>构造识别</w:t>
      </w:r>
      <w:r>
        <w:rPr>
          <w:b/>
          <w:bCs/>
          <w:sz w:val="24"/>
        </w:rPr>
        <w:t>LR(0)</w:t>
      </w:r>
      <w:r>
        <w:rPr>
          <w:rFonts w:hint="eastAsia" w:cs="宋体"/>
          <w:sz w:val="24"/>
        </w:rPr>
        <w:t>可归前缀的</w:t>
      </w:r>
      <w:r>
        <w:rPr>
          <w:rFonts w:cs="宋体"/>
          <w:sz w:val="24"/>
        </w:rPr>
        <w:t>DFA</w:t>
      </w:r>
      <w:r>
        <w:rPr>
          <w:rFonts w:hint="eastAsia" w:cs="宋体"/>
          <w:sz w:val="24"/>
        </w:rPr>
        <w:t>。（</w:t>
      </w:r>
      <w:r>
        <w:rPr>
          <w:rFonts w:cs="宋体"/>
          <w:sz w:val="24"/>
        </w:rPr>
        <w:t>10</w:t>
      </w:r>
      <w:r>
        <w:rPr>
          <w:rFonts w:hint="eastAsia" w:cs="宋体"/>
          <w:sz w:val="24"/>
        </w:rPr>
        <w:t>分）</w:t>
      </w:r>
    </w:p>
    <w:p>
      <w:pPr>
        <w:spacing w:line="360" w:lineRule="auto"/>
        <w:ind w:firstLine="240" w:firstLineChars="100"/>
        <w:rPr>
          <w:rFonts w:cs="宋体"/>
          <w:sz w:val="24"/>
        </w:rPr>
      </w:pPr>
      <w:r>
        <w:rPr>
          <w:rFonts w:ascii="宋体" w:hAnsi="宋体"/>
          <w:b/>
          <w:sz w:val="24"/>
        </w:rPr>
        <w:pict>
          <v:line id="_x0000_s1447" o:spid="_x0000_s1447" o:spt="20" style="position:absolute;left:0pt;margin-left:-19.5pt;margin-top:2.6pt;height:592.8pt;width:0pt;z-index:25166540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宋体" w:hAnsi="宋体"/>
          <w:b/>
          <w:sz w:val="24"/>
        </w:rPr>
        <w:pict>
          <v:group id="_x0000_s1448" o:spid="_x0000_s1448" o:spt="203" style="position:absolute;left:0pt;margin-left:-114.25pt;margin-top:15.65pt;height:589.15pt;width:99pt;z-index:251666432;mso-width-relative:page;mso-height-relative:page;" coordorigin="495,1698" coordsize="1980,11783">
            <o:lock v:ext="edit"/>
            <v:shape id="_x0000_s1449" o:spid="_x0000_s1449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0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450" o:spid="_x0000_s1450" o:spt="203" style="position:absolute;left:495;top:1698;height:7595;width:1980;" coordorigin="495,1698" coordsize="1980,7595">
              <o:lock v:ext="edit"/>
              <v:shape id="_x0000_s1451" o:spid="_x0000_s1451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452" o:spid="_x0000_s1452" o:spt="203" style="position:absolute;left:495;top:3561;height:1404;width:1440;" coordorigin="675,1953" coordsize="1440,1404">
                <o:lock v:ext="edit"/>
                <v:group id="_x0000_s1453" o:spid="_x0000_s1453" o:spt="203" style="position:absolute;left:675;top:1953;height:1404;width:1440;" coordorigin="675,1953" coordsize="1440,1404">
                  <o:lock v:ext="edit"/>
                  <v:shape id="_x0000_s1454" o:spid="_x0000_s1454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55" o:spid="_x0000_s1455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456" o:spid="_x0000_s1456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457" o:spid="_x0000_s1457" o:spt="203" style="position:absolute;left:495;top:7202;height:1404;width:1440;" coordorigin="675,5385" coordsize="1440,1404">
                <o:lock v:ext="edit"/>
                <v:group id="_x0000_s1458" o:spid="_x0000_s1458" o:spt="203" style="position:absolute;left:675;top:5385;height:1404;width:1440;" coordorigin="675,1953" coordsize="1440,1404">
                  <o:lock v:ext="edit"/>
                  <v:shape id="_x0000_s1459" o:spid="_x0000_s1459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60" o:spid="_x0000_s1460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461" o:spid="_x0000_s1461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462" o:spid="_x0000_s1462" o:spt="203" style="position:absolute;left:495;top:5415;height:1404;width:1440;" coordorigin="675,1953" coordsize="1440,1404">
                <o:lock v:ext="edit"/>
                <v:shape id="_x0000_s1463" o:spid="_x0000_s1463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464" o:spid="_x0000_s1464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465" o:spid="_x0000_s1465" o:spt="203" style="position:absolute;left:500;top:1698;height:1404;width:1440;" coordorigin="500,1698" coordsize="1440,1404">
                <o:lock v:ext="edit"/>
                <v:group id="_x0000_s1466" o:spid="_x0000_s1466" o:spt="203" style="position:absolute;left:500;top:1698;height:1404;width:1440;" coordorigin="495,3545" coordsize="1440,1404">
                  <o:lock v:ext="edit"/>
                  <v:shape id="_x0000_s1467" o:spid="_x0000_s1467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68" o:spid="_x0000_s1468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469" o:spid="_x0000_s1469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sz w:val="24"/>
        </w:rPr>
        <w:t>(2)</w:t>
      </w:r>
      <w:r>
        <w:rPr>
          <w:rFonts w:hint="eastAsia" w:cs="宋体"/>
          <w:sz w:val="24"/>
        </w:rPr>
        <w:t>构造文法的</w:t>
      </w:r>
      <w:r>
        <w:rPr>
          <w:sz w:val="24"/>
        </w:rPr>
        <w:t>LR(0)</w:t>
      </w:r>
      <w:r>
        <w:rPr>
          <w:rFonts w:hint="eastAsia" w:cs="宋体"/>
          <w:sz w:val="24"/>
        </w:rPr>
        <w:t>分析表；（</w:t>
      </w:r>
      <w:r>
        <w:rPr>
          <w:sz w:val="24"/>
        </w:rPr>
        <w:t>5</w:t>
      </w:r>
      <w:r>
        <w:rPr>
          <w:rFonts w:hint="eastAsia" w:cs="宋体"/>
          <w:sz w:val="24"/>
        </w:rPr>
        <w:t>分）</w:t>
      </w:r>
    </w:p>
    <w:p>
      <w:pPr>
        <w:spacing w:line="360" w:lineRule="auto"/>
        <w:rPr>
          <w:rFonts w:cs="宋体"/>
          <w:bCs/>
          <w:sz w:val="24"/>
        </w:rPr>
      </w:pPr>
      <w:r>
        <w:rPr>
          <w:rFonts w:hint="eastAsia" w:cs="宋体"/>
          <w:bCs/>
          <w:sz w:val="24"/>
        </w:rPr>
        <w:t>解：</w:t>
      </w:r>
      <w:r>
        <w:rPr>
          <w:rFonts w:cs="宋体"/>
          <w:bCs/>
          <w:sz w:val="24"/>
        </w:rPr>
        <w:t xml:space="preserve">(1) </w:t>
      </w:r>
      <w:r>
        <w:rPr>
          <w:rFonts w:hint="eastAsia" w:cs="宋体"/>
          <w:bCs/>
          <w:sz w:val="24"/>
        </w:rPr>
        <w:t>识别可</w:t>
      </w:r>
      <w:r>
        <w:rPr>
          <w:rFonts w:hint="eastAsia" w:cs="宋体"/>
          <w:sz w:val="24"/>
        </w:rPr>
        <w:t>归</w:t>
      </w:r>
      <w:r>
        <w:rPr>
          <w:rFonts w:hint="eastAsia" w:cs="宋体"/>
          <w:bCs/>
          <w:sz w:val="24"/>
        </w:rPr>
        <w:t>前缀的自动机</w:t>
      </w:r>
      <w:r>
        <w:rPr>
          <w:rFonts w:cs="宋体"/>
          <w:bCs/>
          <w:sz w:val="24"/>
        </w:rPr>
        <w:t>DFA:</w:t>
      </w:r>
      <w:r>
        <w:rPr>
          <w:rFonts w:hint="eastAsia" w:cs="宋体"/>
          <w:sz w:val="24"/>
        </w:rPr>
        <w:t xml:space="preserve"> （</w:t>
      </w:r>
      <w:r>
        <w:rPr>
          <w:rFonts w:cs="宋体"/>
          <w:sz w:val="24"/>
        </w:rPr>
        <w:t>10</w:t>
      </w:r>
      <w:r>
        <w:rPr>
          <w:rFonts w:hint="eastAsia" w:cs="宋体"/>
          <w:sz w:val="24"/>
        </w:rPr>
        <w:t>分）</w:t>
      </w:r>
    </w:p>
    <w:p>
      <w:pPr>
        <w:spacing w:line="360" w:lineRule="auto"/>
        <w:ind w:firstLine="1129" w:firstLineChars="470"/>
        <w:rPr>
          <w:rFonts w:cs="宋体"/>
          <w:bCs/>
          <w:sz w:val="24"/>
        </w:rPr>
      </w:pPr>
      <w:r>
        <w:rPr>
          <w:rFonts w:cs="宋体"/>
          <w:b/>
          <w:sz w:val="24"/>
        </w:rPr>
        <mc:AlternateContent>
          <mc:Choice Requires="wpc">
            <w:drawing>
              <wp:inline distT="0" distB="0" distL="0" distR="0">
                <wp:extent cx="8961755" cy="7174230"/>
                <wp:effectExtent l="6350" t="0" r="23495" b="12065"/>
                <wp:docPr id="21" name="对象 1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842" name="灯片编号占位符 3"/>
                        <wps:cNvSpPr>
                          <a:spLocks noGrp="1"/>
                        </wps:cNvSpPr>
                        <wps:spPr bwMode="auto">
                          <a:xfrm>
                            <a:off x="7019925" y="5753100"/>
                            <a:ext cx="19050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after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b" anchorCtr="0" compatLnSpc="1"/>
                      </wps:wsp>
                      <wps:wsp>
                        <wps:cNvPr id="2971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71625" y="3609975"/>
                            <a:ext cx="164338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 xml:space="preserve"> :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S ´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974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786563" y="3143250"/>
                            <a:ext cx="2174875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>10: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A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d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975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071938" y="1928813"/>
                            <a:ext cx="1643380" cy="234886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 w:line="168" w:lineRule="auto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 xml:space="preserve">4: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A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c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  <w:p>
                              <w:pPr>
                                <w:pStyle w:val="6"/>
                                <w:spacing w:before="215" w:after="0" w:line="168" w:lineRule="auto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 A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cA</w:t>
                              </w:r>
                            </w:p>
                            <w:p>
                              <w:pPr>
                                <w:pStyle w:val="6"/>
                                <w:spacing w:before="0" w:after="0" w:line="168" w:lineRule="auto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 A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975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571625" y="2000250"/>
                            <a:ext cx="1643380" cy="18161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 xml:space="preserve"> :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E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A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cA</w:t>
                              </w:r>
                            </w:p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A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975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2643188"/>
                            <a:ext cx="118681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top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top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S ´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E</w:t>
                              </w:r>
                            </w:p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top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E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aA</w:t>
                              </w:r>
                            </w:p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top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E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bB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975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500188" y="4500563"/>
                            <a:ext cx="1714500" cy="22123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 xml:space="preserve">3: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E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 B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cB</w:t>
                              </w:r>
                            </w:p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 B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585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553200" y="4876800"/>
                            <a:ext cx="1372235" cy="43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977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000500" y="5357813"/>
                            <a:ext cx="1714500" cy="14198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>5: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B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B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cB</w:t>
                              </w:r>
                            </w:p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B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977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071938" y="3538538"/>
                            <a:ext cx="164338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>6: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E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aA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977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000500" y="4429125"/>
                            <a:ext cx="171450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>7: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E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bB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977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754813" y="2286000"/>
                            <a:ext cx="2174875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>8: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A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cA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977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715125" y="5500688"/>
                            <a:ext cx="2174875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>9: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B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cB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977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754813" y="4625975"/>
                            <a:ext cx="2174875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FF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>11: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B 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d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sym w:font="Symbol" w:char="F0D7"/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12" name="Line 10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000" y="2500313"/>
                            <a:ext cx="428625" cy="190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13" name="Line 1039"/>
                        <wps:cNvCnPr>
                          <a:cxnSpLocks noChangeShapeType="1"/>
                        </wps:cNvCnPr>
                        <wps:spPr bwMode="auto">
                          <a:xfrm>
                            <a:off x="1143000" y="3833813"/>
                            <a:ext cx="428625" cy="460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14" name="Line 1039"/>
                        <wps:cNvCnPr>
                          <a:cxnSpLocks noChangeShapeType="1"/>
                        </wps:cNvCnPr>
                        <wps:spPr bwMode="auto">
                          <a:xfrm>
                            <a:off x="1071563" y="4143375"/>
                            <a:ext cx="428625" cy="5000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15" name="Line 10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14688" y="4643438"/>
                            <a:ext cx="785812" cy="714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16" name="Line 1039"/>
                        <wps:cNvCnPr>
                          <a:cxnSpLocks noChangeShapeType="1"/>
                        </wps:cNvCnPr>
                        <wps:spPr bwMode="auto">
                          <a:xfrm>
                            <a:off x="3214688" y="3000375"/>
                            <a:ext cx="3643312" cy="3571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17" name="Line 1039"/>
                        <wps:cNvCnPr>
                          <a:cxnSpLocks noChangeShapeType="1"/>
                        </wps:cNvCnPr>
                        <wps:spPr bwMode="auto">
                          <a:xfrm>
                            <a:off x="3214688" y="3071813"/>
                            <a:ext cx="85725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18" name="Line 1039"/>
                        <wps:cNvCnPr>
                          <a:cxnSpLocks noChangeShapeType="1"/>
                        </wps:cNvCnPr>
                        <wps:spPr bwMode="auto">
                          <a:xfrm>
                            <a:off x="5715000" y="2286000"/>
                            <a:ext cx="1071563" cy="2143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19" name="Line 1039"/>
                        <wps:cNvCnPr>
                          <a:cxnSpLocks noChangeShapeType="1"/>
                        </wps:cNvCnPr>
                        <wps:spPr bwMode="auto">
                          <a:xfrm>
                            <a:off x="5715000" y="2786063"/>
                            <a:ext cx="1071563" cy="357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20" name="Line 10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14688" y="5072063"/>
                            <a:ext cx="3571875" cy="714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21" name="Line 1039"/>
                        <wps:cNvCnPr>
                          <a:cxnSpLocks noChangeShapeType="1"/>
                        </wps:cNvCnPr>
                        <wps:spPr bwMode="auto">
                          <a:xfrm>
                            <a:off x="3214688" y="5500688"/>
                            <a:ext cx="785812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22" name="Line 1039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0" y="5072063"/>
                            <a:ext cx="1000125" cy="500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23" name="Line 1039"/>
                        <wps:cNvCnPr>
                          <a:cxnSpLocks noChangeShapeType="1"/>
                        </wps:cNvCnPr>
                        <wps:spPr bwMode="auto">
                          <a:xfrm flipV="1">
                            <a:off x="5643563" y="5857875"/>
                            <a:ext cx="1071562" cy="714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24" name="AutoShape 10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72100" y="1928813"/>
                            <a:ext cx="342900" cy="381000"/>
                          </a:xfrm>
                          <a:prstGeom prst="curvedConnector4">
                            <a:avLst>
                              <a:gd name="adj1" fmla="val -66667"/>
                              <a:gd name="adj2" fmla="val 16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825" name="Line 1039"/>
                        <wps:cNvCnPr>
                          <a:cxnSpLocks noChangeShapeType="1"/>
                        </wps:cNvCnPr>
                        <wps:spPr bwMode="auto">
                          <a:xfrm>
                            <a:off x="3214688" y="2286000"/>
                            <a:ext cx="857250" cy="460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33826" name="Text Box 1053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143125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27" name="Text Box 1054"/>
                        <wps:cNvSpPr txBox="1">
                          <a:spLocks noChangeArrowheads="1"/>
                        </wps:cNvSpPr>
                        <wps:spPr bwMode="auto">
                          <a:xfrm>
                            <a:off x="1214438" y="3286125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28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5" y="4286250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29" name="Text Box 1056"/>
                        <wps:cNvSpPr txBox="1">
                          <a:spLocks noChangeArrowheads="1"/>
                        </wps:cNvSpPr>
                        <wps:spPr bwMode="auto">
                          <a:xfrm>
                            <a:off x="3500438" y="1857375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30" name="Text Box 1057"/>
                        <wps:cNvSpPr txBox="1">
                          <a:spLocks noChangeArrowheads="1"/>
                        </wps:cNvSpPr>
                        <wps:spPr bwMode="auto">
                          <a:xfrm>
                            <a:off x="3481388" y="2571750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31" name="Text Box 1058"/>
                        <wps:cNvSpPr txBox="1">
                          <a:spLocks noChangeArrowheads="1"/>
                        </wps:cNvSpPr>
                        <wps:spPr bwMode="auto">
                          <a:xfrm>
                            <a:off x="3643313" y="3114675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32" name="Text Box 1059"/>
                        <wps:cNvSpPr txBox="1">
                          <a:spLocks noChangeArrowheads="1"/>
                        </wps:cNvSpPr>
                        <wps:spPr bwMode="auto">
                          <a:xfrm>
                            <a:off x="3338513" y="4286250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33" name="Text Box 1060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0" y="4857750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34" name="Text Box 1061"/>
                        <wps:cNvSpPr txBox="1">
                          <a:spLocks noChangeArrowheads="1"/>
                        </wps:cNvSpPr>
                        <wps:spPr bwMode="auto">
                          <a:xfrm>
                            <a:off x="3409950" y="5500688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35" name="Text Box 1062"/>
                        <wps:cNvSpPr txBox="1">
                          <a:spLocks noChangeArrowheads="1"/>
                        </wps:cNvSpPr>
                        <wps:spPr bwMode="auto">
                          <a:xfrm>
                            <a:off x="5981700" y="1981200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36" name="Text Box 1063"/>
                        <wps:cNvSpPr txBox="1">
                          <a:spLocks noChangeArrowheads="1"/>
                        </wps:cNvSpPr>
                        <wps:spPr bwMode="auto">
                          <a:xfrm>
                            <a:off x="5981700" y="2590800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37" name="Text Box 1067"/>
                        <wps:cNvSpPr txBox="1">
                          <a:spLocks noChangeArrowheads="1"/>
                        </wps:cNvSpPr>
                        <wps:spPr bwMode="auto">
                          <a:xfrm>
                            <a:off x="5981700" y="5257800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38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5981700" y="5857875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839" name="AutoShape 107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000500" y="6096000"/>
                            <a:ext cx="342900" cy="381000"/>
                          </a:xfrm>
                          <a:prstGeom prst="curvedConnector4">
                            <a:avLst>
                              <a:gd name="adj1" fmla="val -66667"/>
                              <a:gd name="adj2" fmla="val 16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840" name="Text Box 1071"/>
                        <wps:cNvSpPr txBox="1">
                          <a:spLocks noChangeArrowheads="1"/>
                        </wps:cNvSpPr>
                        <wps:spPr bwMode="auto">
                          <a:xfrm>
                            <a:off x="3481388" y="6286500"/>
                            <a:ext cx="30480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对象 13" o:spid="_x0000_s1026" o:spt="203" style="height:564.9pt;width:705.65pt;" coordsize="8961438,7173913" editas="canvas" o:gfxdata="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">
                <o:lock v:ext="edit" aspectratio="f"/>
                <v:shape id="对象 13" o:spid="_x0000_s1026" style="position:absolute;left:0;top:0;height:7173913;width:8961438;" filled="f" stroked="f" coordsize="21600,21600" o:gfxdata="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">
                  <v:fill on="f" focussize="0,0"/>
                  <v:stroke on="f"/>
                  <v:imagedata o:title=""/>
                  <o:lock v:ext="edit" aspectratio="f"/>
                </v:shape>
                <v:rect id="灯片编号占位符 3" o:spid="_x0000_s1026" o:spt="1" style="position:absolute;left:7019925;top:5753100;height:457200;width:1905000;v-text-anchor:bottom;" filled="f" stroked="f" coordsize="21600,21600" o:gfxdata="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qbvMd9YAAAAHAQAADwAAAAAAAAABACAAAAA4AAAAZHJzL2Rvd25yZXYueG1s&#10;UEsBAhQAFAAAAAgAh07iQPSXMa8dAgAA5wMAAA4AAAAAAAAAAQAgAAAAOwEAAGRycy9lMm9Eb2Mu&#10;eG1sUEsFBgAAAAAGAAYAWQEAAMoFAAAAAA==&#10;">
                  <v:fill on="f" focussize="0,0"/>
                  <v:stroke on="f" miterlimit="8" joinstyle="miter"/>
                  <v:imagedata o:title=""/>
                  <o:lock v:ext="edit" grouping="t" aspectratio="f"/>
                  <v:textbox>
                    <w:txbxContent>
                      <w:p>
                        <w:pPr>
                          <w:pStyle w:val="6"/>
                          <w:spacing w:before="0" w:after="0"/>
                          <w:jc w:val="righ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29</w:t>
                        </w:r>
                      </w:p>
                    </w:txbxContent>
                  </v:textbox>
                </v:rect>
                <v:rect id="Rectangle 23" o:spid="_x0000_s1026" o:spt="1" style="position:absolute;left:1571625;top:3609975;height:497205;width:1643380;" filled="f" stroked="t" coordsize="21600,21600" o:gfxdata="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8KBiF1gAAAAcBAAAPAAAAAAAAAAEAIAAAADgAAABkcnMvZG93bnJldi54bWxQSwECFAAU&#10;AAAACACHTuJA8VrMSd0BAACcAwAADgAAAAAAAAABACAAAAA7AQAAZHJzL2Uyb0RvYy54bWxQSwUG&#10;AAAAAAYABgBZAQAAigUAAAAA&#10;">
                  <v:fill on="f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>I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 xml:space="preserve"> :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S ´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E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</w:p>
                    </w:txbxContent>
                  </v:textbox>
                </v:rect>
                <v:rect id="Rectangle 45" o:spid="_x0000_s1026" o:spt="1" style="position:absolute;left:6786563;top:3143250;height:497205;width:2174875;" filled="f" stroked="t" coordsize="21600,21600" o:gfxdata="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vCgYhdYAAAAHAQAADwAAAAAAAAABACAAAAA4AAAAZHJzL2Rvd25yZXYueG1sUEsBAhQA&#10;FAAAAAgAh07iQAPROQHeAQAAnAMAAA4AAAAAAAAAAQAgAAAAOwEAAGRycy9lMm9Eb2MueG1sUEsF&#10;BgAAAAAGAAYAWQEAAIsFAAAAAA==&#10;">
                  <v:fill on="f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>I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>10: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A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d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</w:p>
                    </w:txbxContent>
                  </v:textbox>
                </v:rect>
                <v:shape id="Text Box 54" o:spid="_x0000_s1026" o:spt="202" type="#_x0000_t202" style="position:absolute;left:4071938;top:1928813;height:2348865;width:1643380;" filled="f" stroked="t" coordsize="21600,21600" o:gfxdata="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LGydvZAAAABwEAAA8AAAAAAAAAAQAgAAAAOAAAAGRycy9kb3ducmV2Lnht&#10;bFBLAQIUABQAAAAIAIdO4kAaTt3U4gEAAKYDAAAOAAAAAAAAAAEAIAAAAD4BAABkcnMvZTJvRG9j&#10;LnhtbFBLBQYAAAAABgAGAFkBAACSBQAAAAA=&#10;">
                  <v:fill on="f" focussize="0,0"/>
                  <v:stroke weight="0.25pt"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 w:line="168" w:lineRule="auto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>I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 xml:space="preserve">4: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A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c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  <w:p>
                        <w:pPr>
                          <w:pStyle w:val="6"/>
                          <w:spacing w:before="215" w:after="0" w:line="168" w:lineRule="auto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 A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cA</w:t>
                        </w:r>
                      </w:p>
                      <w:p>
                        <w:pPr>
                          <w:pStyle w:val="6"/>
                          <w:spacing w:before="0" w:after="0" w:line="168" w:lineRule="auto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 A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d</w:t>
                        </w:r>
                      </w:p>
                    </w:txbxContent>
                  </v:textbox>
                </v:shape>
                <v:shape id="Text Box 56" o:spid="_x0000_s1026" o:spt="202" type="#_x0000_t202" style="position:absolute;left:1571625;top:2000250;height:1816100;width:1643380;" filled="f" stroked="t" coordsize="21600,21600" o:gfxdata="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csbJ29kAAAAHAQAADwAAAAAAAAABACAAAAA4AAAAZHJzL2Rvd25yZXYueG1s&#10;UEsBAhQAFAAAAAgAh07iQA9QlPbhAQAApgMAAA4AAAAAAAAAAQAgAAAAPgEAAGRycy9lMm9Eb2Mu&#10;eG1sUEsFBgAAAAAGAAYAWQEAAJEFAAAAAA==&#10;">
                  <v:fill on="f" focussize="0,0"/>
                  <v:stroke weight="0.25pt"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>I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 xml:space="preserve"> :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E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A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cA</w:t>
                        </w:r>
                      </w:p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A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d</w:t>
                        </w:r>
                      </w:p>
                    </w:txbxContent>
                  </v:textbox>
                </v:shape>
                <v:rect id="Rectangle 57" o:spid="_x0000_s1026" o:spt="1" style="position:absolute;left:0;top:2643188;height:1524000;width:1186815;mso-wrap-style:none;v-text-anchor:middle;" filled="f" stroked="t" coordsize="21600,21600" o:gfxdata="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vqVNg9MAAAAHAQAADwAAAAAAAAABACAAAAA4AAAAZHJzL2Rvd25yZXYueG1sUEsBAhQAFAAA&#10;AAgAh07iQCcaJdXeAQAAlgMAAA4AAAAAAAAAAQAgAAAAOAEAAGRycy9lMm9Eb2MueG1sUEsFBgAA&#10;AAAGAAYAWQEAAIgFAAAAAA==&#10;">
                  <v:fill on="f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after="0"/>
                          <w:jc w:val="left"/>
                          <w:textAlignment w:val="top"/>
                        </w:pP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>I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:</w:t>
                        </w:r>
                      </w:p>
                      <w:p>
                        <w:pPr>
                          <w:pStyle w:val="6"/>
                          <w:spacing w:before="0" w:after="0"/>
                          <w:jc w:val="left"/>
                          <w:textAlignment w:val="top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S ´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E</w:t>
                        </w:r>
                      </w:p>
                      <w:p>
                        <w:pPr>
                          <w:pStyle w:val="6"/>
                          <w:spacing w:before="0" w:after="0"/>
                          <w:jc w:val="left"/>
                          <w:textAlignment w:val="top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E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aA</w:t>
                        </w:r>
                      </w:p>
                      <w:p>
                        <w:pPr>
                          <w:pStyle w:val="6"/>
                          <w:spacing w:before="0" w:after="0"/>
                          <w:jc w:val="left"/>
                          <w:textAlignment w:val="top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E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bB</w:t>
                        </w:r>
                      </w:p>
                    </w:txbxContent>
                  </v:textbox>
                </v:rect>
                <v:rect id="Rectangle 59" o:spid="_x0000_s1026" o:spt="1" style="position:absolute;left:1500188;top:4500563;height:2212340;width:1714500;" filled="f" stroked="t" coordsize="21600,21600" o:gfxdata="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R9yvJNUAAAAHAQAADwAAAAAAAAABACAAAAA4AAAAZHJzL2Rvd25yZXYueG1sUEsBAhQAFAAA&#10;AAgAh07iQPiqPrLcAQAAnQMAAA4AAAAAAAAAAQAgAAAAOgEAAGRycy9lMm9Eb2MueG1sUEsFBgAA&#10;AAAGAAYAWQEAAIgFAAAAAA==&#10;">
                  <v:fill on="f" focussize="0,0"/>
                  <v:stroke weight="0.25pt"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>I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 xml:space="preserve">3: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E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 B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cB</w:t>
                        </w:r>
                      </w:p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 B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d</w:t>
                        </w:r>
                      </w:p>
                    </w:txbxContent>
                  </v:textbox>
                </v:rect>
                <v:shape id="Text Box 74" o:spid="_x0000_s1026" o:spt="202" type="#_x0000_t202" style="position:absolute;left:6553200;top:4876800;height:435610;width:1372235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NtJFTTVAAAABwEA&#10;AA8AAAAAAAAAAQAgAAAAOAAAAGRycy9kb3ducmV2LnhtbFBLAQIUABQAAAAIAIdO4kA9kOMVzgEA&#10;AHwDAAAOAAAAAAAAAAEAIAAAADoBAABkcnMvZTJvRG9jLnhtbFBLBQYAAAAABgAGAFkBAAB6BQ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</w:p>
                    </w:txbxContent>
                  </v:textbox>
                </v:shape>
                <v:rect id="Rectangle 76" o:spid="_x0000_s1026" o:spt="1" style="position:absolute;left:4000500;top:5357813;height:1419860;width:1714500;" filled="f" stroked="t" coordsize="21600,21600" o:gfxdata="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EfcryTVAAAABwEAAA8AAAAAAAAAAQAgAAAAOAAAAGRycy9kb3ducmV2LnhtbFBLAQIUABQA&#10;AAAIAIdO4kBv3Z+h3QEAAJ0DAAAOAAAAAAAAAAEAIAAAADoBAABkcnMvZTJvRG9jLnhtbFBLBQYA&#10;AAAABgAGAFkBAACJBQAAAAA=&#10;">
                  <v:fill on="f" focussize="0,0"/>
                  <v:stroke weight="0.25pt"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>I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>5: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B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B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cB</w:t>
                        </w:r>
                      </w:p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B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tangle 77" o:spid="_x0000_s1026" o:spt="1" style="position:absolute;left:4071938;top:3538538;height:497205;width:1643380;" filled="f" stroked="t" coordsize="21600,21600" o:gfxdata="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LwoGIXWAAAABwEAAA8AAAAAAAAAAQAgAAAAOAAAAGRycy9kb3ducmV2LnhtbFBLAQIUABQA&#10;AAAIAIdO4kBUP+eG3AEAAJwDAAAOAAAAAAAAAAEAIAAAADsBAABkcnMvZTJvRG9jLnhtbFBLBQYA&#10;AAAABgAGAFkBAACJBQAAAAA=&#10;">
                  <v:fill on="f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>I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>6: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E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aA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</w:p>
                    </w:txbxContent>
                  </v:textbox>
                </v:rect>
                <v:rect id="Rectangle 78" o:spid="_x0000_s1026" o:spt="1" style="position:absolute;left:4000500;top:4429125;height:497205;width:1714500;" filled="f" stroked="t" coordsize="21600,21600" o:gfxdata="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woGIXWAAAABwEAAA8AAAAAAAAAAQAgAAAAOAAAAGRycy9kb3ducmV2LnhtbFBLAQIUABQAAAAI&#10;AIdO4kAJz52R2QEAAJwDAAAOAAAAAAAAAAEAIAAAADsBAABkcnMvZTJvRG9jLnhtbFBLBQYAAAAA&#10;BgAGAFkBAACGBQAAAAA=&#10;">
                  <v:fill on="f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>I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>7: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E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bB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</w:p>
                    </w:txbxContent>
                  </v:textbox>
                </v:rect>
                <v:rect id="Rectangle 79" o:spid="_x0000_s1026" o:spt="1" style="position:absolute;left:6754813;top:2286000;height:497205;width:2174875;" filled="f" stroked="t" coordsize="21600,21600" o:gfxdata="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vCgYhdYAAAAHAQAADwAAAAAAAAABACAAAAA4AAAAZHJzL2Rvd25yZXYueG1sUEsBAhQAFAAA&#10;AAgAh07iQPntJTnbAQAAnAMAAA4AAAAAAAAAAQAgAAAAOwEAAGRycy9lMm9Eb2MueG1sUEsFBgAA&#10;AAAGAAYAWQEAAIgFAAAAAA==&#10;">
                  <v:fill on="f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>I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>8: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A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cA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</w:p>
                    </w:txbxContent>
                  </v:textbox>
                </v:rect>
                <v:rect id="Rectangle 80" o:spid="_x0000_s1026" o:spt="1" style="position:absolute;left:6715125;top:5500688;height:497205;width:2174875;" filled="f" stroked="t" coordsize="21600,21600" o:gfxdata="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vCgYhdYAAAAHAQAADwAAAAAAAAABACAAAAA4AAAAZHJzL2Rvd25yZXYueG1sUEsBAhQAFAAA&#10;AAgAh07iQHsW8ezbAQAAnAMAAA4AAAAAAAAAAQAgAAAAOwEAAGRycy9lMm9Eb2MueG1sUEsFBgAA&#10;AAAGAAYAWQEAAIgFAAAAAA==&#10;">
                  <v:fill on="f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>I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>9: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B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cB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</w:p>
                    </w:txbxContent>
                  </v:textbox>
                </v:rect>
                <v:rect id="Rectangle 81" o:spid="_x0000_s1026" o:spt="1" style="position:absolute;left:6754813;top:4625975;height:497205;width:2174875;" filled="f" stroked="t" coordsize="21600,21600" o:gfxdata="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vCgYhdYAAAAHAQAADwAAAAAAAAABACAAAAA4AAAAZHJzL2Rvd25yZXYueG1sUEsBAhQAFAAA&#10;AAgAh07iQLr5Bl/bAQAAnAMAAA4AAAAAAAAAAQAgAAAAOwEAAGRycy9lMm9Eb2MueG1sUEsFBgAA&#10;AAAGAAYAWQEAAIgFAAAAAA==&#10;">
                  <v:fill on="f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after="0"/>
                          <w:jc w:val="left"/>
                          <w:textAlignment w:val="baseline"/>
                        </w:pP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sz w:val="48"/>
                            <w:szCs w:val="48"/>
                          </w:rPr>
                          <w:t>I</w:t>
                        </w:r>
                        <w:r>
                          <w:rPr>
                            <w:rFonts w:ascii="Times New Roman" w:eastAsia="宋体" w:hAnsiTheme="minorBidi"/>
                            <w:color w:val="0000FF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>11: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B 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AE"/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d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sym w:font="Symbol" w:char="F0D7"/>
                        </w:r>
                      </w:p>
                    </w:txbxContent>
                  </v:textbox>
                </v:rect>
                <v:line id="Line 1039" o:spid="_x0000_s1026" o:spt="20" style="position:absolute;left:1143000;top:2500313;flip:y;height:190500;width:428625;" filled="f" stroked="t" coordsize="21600,21600" o:gfxdata="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7gDbH2AAAAAcBAAAPAAAAAAAAAAEAIAAAADgAAABk&#10;cnMvZG93bnJldi54bWxQSwECFAAUAAAACACHTuJASQF66fABAAC5AwAADgAAAAAAAAABACAAAAA9&#10;AQAAZHJzL2Uyb0RvYy54bWxQSwUGAAAAAAYABgBZAQAAnwUAAAAA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line id="Line 1039" o:spid="_x0000_s1026" o:spt="20" style="position:absolute;left:1143000;top:3833813;height:46037;width:428625;" filled="f" stroked="t" coordsize="21600,21600" o:gfxdata="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3W5Nk1QAAAAcBAAAPAAAAAAAAAAEAIAAAADgAAABkcnMvZG93bnJldi54&#10;bWxQSwECFAAUAAAACACHTuJAd58o1ucBAACuAwAADgAAAAAAAAABACAAAAA6AQAAZHJzL2Uyb0Rv&#10;Yy54bWxQSwUGAAAAAAYABgBZAQAAkwUAAAAA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line id="Line 1039" o:spid="_x0000_s1026" o:spt="20" style="position:absolute;left:1071563;top:4143375;height:500063;width:428625;" filled="f" stroked="t" coordsize="21600,21600" o:gfxdata="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B3W5Nk1QAAAAcBAAAPAAAAAAAAAAEAIAAAADgAAABkcnMvZG93&#10;bnJldi54bWxQSwECFAAUAAAACACHTuJA8d++X+0BAACvAwAADgAAAAAAAAABACAAAAA6AQAAZHJz&#10;L2Uyb0RvYy54bWxQSwUGAAAAAAYABgBZAQAAmQUAAAAA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line id="Line 1039" o:spid="_x0000_s1026" o:spt="20" style="position:absolute;left:3214688;top:4643438;flip:y;height:71437;width:785812;" filled="f" stroked="t" coordsize="21600,21600" o:gfxdata="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7gDbH2AAAAAcBAAAPAAAAAAAAAAEAIAAAADgA&#10;AABkcnMvZG93bnJldi54bWxQSwECFAAUAAAACACHTuJA3sXD6vMBAAC4AwAADgAAAAAAAAABACAA&#10;AAA9AQAAZHJzL2Uyb0RvYy54bWxQSwUGAAAAAAYABgBZAQAAogUAAAAA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line id="Line 1039" o:spid="_x0000_s1026" o:spt="20" style="position:absolute;left:3214688;top:3000375;height:357188;width:3643312;" filled="f" stroked="t" coordsize="21600,21600" o:gfxdata="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Hdbk2TVAAAABwEAAA8AAAAAAAAAAQAgAAAAOAAAAGRycy9kb3du&#10;cmV2LnhtbFBLAQIUABQAAAAIAIdO4kAjWjQL7AEAALADAAAOAAAAAAAAAAEAIAAAADoBAABkcnMv&#10;ZTJvRG9jLnhtbFBLBQYAAAAABgAGAFkBAACYBQAAAAA=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line id="Line 1039" o:spid="_x0000_s1026" o:spt="20" style="position:absolute;left:3214688;top:3071813;height:571500;width:857250;" filled="f" stroked="t" coordsize="21600,21600" o:gfxdata="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B3W5Nk1QAAAAcBAAAPAAAAAAAAAAEAIAAAADgAAABkcnMvZG93&#10;bnJldi54bWxQSwECFAAUAAAACACHTuJA8yfec+0BAACvAwAADgAAAAAAAAABACAAAAA6AQAAZHJz&#10;L2Uyb0RvYy54bWxQSwUGAAAAAAYABgBZAQAAmQUAAAAA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line id="Line 1039" o:spid="_x0000_s1026" o:spt="20" style="position:absolute;left:5715000;top:2286000;height:214313;width:1071563;" filled="f" stroked="t" coordsize="21600,21600" o:gfxdata="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d1uTZNUAAAAHAQAADwAAAAAAAAABACAAAAA4AAAAZHJzL2Rvd25y&#10;ZXYueG1sUEsBAhQAFAAAAAgAh07iQL2k8SbrAQAAsAMAAA4AAAAAAAAAAQAgAAAAOgEAAGRycy9l&#10;Mm9Eb2MueG1sUEsFBgAAAAAGAAYAWQEAAJcFAAAAAA==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line id="Line 1039" o:spid="_x0000_s1026" o:spt="20" style="position:absolute;left:5715000;top:2786063;height:357187;width:1071563;" filled="f" stroked="t" coordsize="21600,21600" o:gfxdata="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d1uTZNUAAAAHAQAADwAAAAAAAAABACAAAAA4AAAAZHJzL2Rvd25y&#10;ZXYueG1sUEsBAhQAFAAAAAgAh07iQNaeNZzrAQAAsAMAAA4AAAAAAAAAAQAgAAAAOgEAAGRycy9l&#10;Mm9Eb2MueG1sUEsFBgAAAAAGAAYAWQEAAJcFAAAAAA==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line id="Line 1039" o:spid="_x0000_s1026" o:spt="20" style="position:absolute;left:3214688;top:5072063;flip:y;height:71437;width:3571875;" filled="f" stroked="t" coordsize="21600,21600" o:gfxdata="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LuANsfYAAAABwEAAA8AAAAAAAAAAQAgAAAAOAAA&#10;AGRycy9kb3ducmV2LnhtbFBLAQIUABQAAAAIAIdO4kAdmC8X8gEAALkDAAAOAAAAAAAAAAEAIAAA&#10;AD0BAABkcnMvZTJvRG9jLnhtbFBLBQYAAAAABgAGAFkBAAChBQAAAAA=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line id="Line 1039" o:spid="_x0000_s1026" o:spt="20" style="position:absolute;left:3214688;top:5500688;height:285750;width:785812;" filled="f" stroked="t" coordsize="21600,21600" o:gfxdata="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Hdbk2TVAAAABwEAAA8AAAAAAAAAAQAgAAAAOAAAAGRycy9kb3du&#10;cmV2LnhtbFBLAQIUABQAAAAIAIdO4kCtjgsj7AEAAK8DAAAOAAAAAAAAAAEAIAAAADoBAABkcnMv&#10;ZTJvRG9jLnhtbFBLBQYAAAAABgAGAFkBAACYBQAAAAA=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line id="Line 1039" o:spid="_x0000_s1026" o:spt="20" style="position:absolute;left:5715000;top:5072063;flip:y;height:500062;width:1000125;" filled="f" stroked="t" coordsize="21600,21600" o:gfxdata="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LuANsfYAAAABwEAAA8AAAAAAAAAAQAgAAAAOAAAAGRy&#10;cy9kb3ducmV2LnhtbFBLAQIUABQAAAAIAIdO4kAsF1c87wEAALoDAAAOAAAAAAAAAAEAIAAAAD0B&#10;AABkcnMvZTJvRG9jLnhtbFBLBQYAAAAABgAGAFkBAACeBQAAAAA=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line id="Line 1039" o:spid="_x0000_s1026" o:spt="20" style="position:absolute;left:5643563;top:5857875;flip:y;height:71438;width:1071562;" filled="f" stroked="t" coordsize="21600,21600" o:gfxdata="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7gDbH2AAAAAcBAAAPAAAAAAAAAAEAIAAAADgA&#10;AABkcnMvZG93bnJldi54bWxQSwECFAAUAAAACACHTuJAqAPCCPMBAAC5AwAADgAAAAAAAAABACAA&#10;AAA9AQAAZHJzL2Uyb0RvYy54bWxQSwUGAAAAAAYABgBZAQAAogUAAAAA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shape id="AutoShape 1073" o:spid="_x0000_s1026" o:spt="39" type="#_x0000_t39" style="position:absolute;left:5372100;top:1928813;flip:x y;height:381000;width:342900;" filled="f" stroked="t" coordsize="21600,21600" o:gfxdata="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BIbECDVAAAABwEAAA8AAAAAAAAAAQAgAAAAOAAAAGRycy9kb3ducmV2LnhtbFBL&#10;AQIUABQAAAAIAIdO4kAp6PB3HAIAABsEAAAOAAAAAAAAAAEAIAAAADoBAABkcnMvZTJvRG9jLnht&#10;bFBLBQYAAAAABgAGAFkBAADIBQAAAAA=&#10;" adj="-14400,34560">
                  <v:fill on="f" focussize="0,0"/>
                  <v:stroke color="#000000" miterlimit="8" joinstyle="miter" endarrow="block"/>
                  <v:imagedata o:title=""/>
                  <o:lock v:ext="edit" aspectratio="f"/>
                </v:shape>
                <v:line id="Line 1039" o:spid="_x0000_s1026" o:spt="20" style="position:absolute;left:3214688;top:2286000;height:46038;width:857250;" filled="f" stroked="t" coordsize="21600,21600" o:gfxdata="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B3W5Nk1QAAAAcBAAAPAAAAAAAAAAEAIAAAADgAAABkcnMvZG93bnJl&#10;di54bWxQSwECFAAUAAAACACHTuJAf1csSeoBAACuAwAADgAAAAAAAAABACAAAAA6AQAAZHJzL2Uy&#10;b0RvYy54bWxQSwUGAAAAAAYABgBZAQAAlgUAAAAA&#10;">
                  <v:fill on="f" focussize="0,0"/>
                  <v:stroke color="#000000" miterlimit="8" joinstyle="miter" endarrow="block"/>
                  <v:imagedata o:title=""/>
                  <o:lock v:ext="edit" aspectratio="f"/>
                </v:line>
                <v:shape id="Text Box 1053" o:spid="_x0000_s1026" o:spt="202" type="#_x0000_t202" style="position:absolute;left:1143000;top:2143125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20kVNNUAAAAHAQAADwAA&#10;AAAAAAABACAAAAA4AAAAZHJzL2Rvd25yZXYueG1sUEsBAhQAFAAAAAgAh07iQFD2SiDKAQAAfQMA&#10;AA4AAAAAAAAAAQAgAAAAOgEAAGRycy9lMm9Eb2MueG1sUEsFBgAAAAAGAAYAWQEAAHYF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 Box 1054" o:spid="_x0000_s1026" o:spt="202" type="#_x0000_t202" style="position:absolute;left:1214438;top:3286125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bSRU01QAAAAcB&#10;AAAPAAAAAAAAAAEAIAAAADgAAABkcnMvZG93bnJldi54bWxQSwECFAAUAAAACACHTuJA/2nTD88B&#10;AAB9AwAADgAAAAAAAAABACAAAAA6AQAAZHJzL2Uyb0RvYy54bWxQSwUGAAAAAAYABgBZAQAAewU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E</w:t>
                        </w:r>
                      </w:p>
                    </w:txbxContent>
                  </v:textbox>
                </v:shape>
                <v:shape id="Text Box 1055" o:spid="_x0000_s1026" o:spt="202" type="#_x0000_t202" style="position:absolute;left:1000125;top:4286250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bSRU01QAAAAcB&#10;AAAPAAAAAAAAAAEAIAAAADgAAABkcnMvZG93bnJldi54bWxQSwECFAAUAAAACACHTuJAYlhHq88B&#10;AAB9AwAADgAAAAAAAAABACAAAAA6AQAAZHJzL2Uyb0RvYy54bWxQSwUGAAAAAAYABgBZAQAAewU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 Box 1056" o:spid="_x0000_s1026" o:spt="202" type="#_x0000_t202" style="position:absolute;left:3500438;top:1857375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bSRU01QAA&#10;AAcBAAAPAAAAAAAAAAEAIAAAADgAAABkcnMvZG93bnJldi54bWxQSwECFAAUAAAACACHTuJAJRgt&#10;f9IBAAB9AwAADgAAAAAAAAABACAAAAA6AQAAZHJzL2Uyb0RvYy54bWxQSwUGAAAAAAYABgBZAQAA&#10;fgU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shape id="Text Box 1057" o:spid="_x0000_s1026" o:spt="202" type="#_x0000_t202" style="position:absolute;left:3481388;top:2571750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NtJFTTVAAAABwEA&#10;AA8AAAAAAAAAAQAgAAAAOAAAAGRycy9kb3ducmV2LnhtbFBLAQIUABQAAAAIAIdO4kBWaDUIzgEA&#10;AH0DAAAOAAAAAAAAAAEAIAAAADoBAABkcnMvZTJvRG9jLnhtbFBLBQYAAAAABgAGAFkBAAB6BQ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d</w:t>
                        </w:r>
                      </w:p>
                    </w:txbxContent>
                  </v:textbox>
                </v:shape>
                <v:shape id="Text Box 1058" o:spid="_x0000_s1026" o:spt="202" type="#_x0000_t202" style="position:absolute;left:3643313;top:3114675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bSRU01QAA&#10;AAcBAAAPAAAAAAAAAAEAIAAAADgAAABkcnMvZG93bnJldi54bWxQSwECFAAUAAAACACHTuJAMexB&#10;edIBAAB9AwAADgAAAAAAAAABACAAAAA6AQAAZHJzL2Uyb0RvYy54bWxQSwUGAAAAAAYABgBZAQAA&#10;fgU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 Box 1059" o:spid="_x0000_s1026" o:spt="202" type="#_x0000_t202" style="position:absolute;left:3338513;top:4286250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20kVNNUAAAAH&#10;AQAADwAAAAAAAAABACAAAAA4AAAAZHJzL2Rvd25yZXYueG1sUEsBAhQAFAAAAAgAh07iQLrkrtLQ&#10;AQAAfQMAAA4AAAAAAAAAAQAgAAAAOgEAAGRycy9lMm9Eb2MueG1sUEsFBgAAAAAGAAYAWQEAAHwF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 Box 1060" o:spid="_x0000_s1026" o:spt="202" type="#_x0000_t202" style="position:absolute;left:3810000;top:4857750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NtJFTTVAAAABwEA&#10;AA8AAAAAAAAAAQAgAAAAOAAAAGRycy9kb3ducmV2LnhtbFBLAQIUABQAAAAIAIdO4kChCGS5zgEA&#10;AH0DAAAOAAAAAAAAAAEAIAAAADoBAABkcnMvZTJvRG9jLnhtbFBLBQYAAAAABgAGAFkBAAB6BQ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d</w:t>
                        </w:r>
                      </w:p>
                    </w:txbxContent>
                  </v:textbox>
                </v:shape>
                <v:shape id="Text Box 1061" o:spid="_x0000_s1026" o:spt="202" type="#_x0000_t202" style="position:absolute;left:3409950;top:5500688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NtJFTTVAAAA&#10;BwEAAA8AAAAAAAAAAQAgAAAAOAAAAGRycy9kb3ducmV2LnhtbFBLAQIUABQAAAAIAIdO4kB5upkh&#10;0QEAAH0DAAAOAAAAAAAAAAEAIAAAADoBAABkcnMvZTJvRG9jLnhtbFBLBQYAAAAABgAGAFkBAAB9&#10;BQ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shape id="Text Box 1062" o:spid="_x0000_s1026" o:spt="202" type="#_x0000_t202" style="position:absolute;left:5981700;top:1981200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bSRU01QAAAAcB&#10;AAAPAAAAAAAAAAEAIAAAADgAAABkcnMvZG93bnJldi54bWxQSwECFAAUAAAACACHTuJA99C2sc8B&#10;AAB9AwAADgAAAAAAAAABACAAAAA6AQAAZHJzL2Uyb0RvYy54bWxQSwUGAAAAAAYABgBZAQAAewU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 Box 1063" o:spid="_x0000_s1026" o:spt="202" type="#_x0000_t202" style="position:absolute;left:5981700;top:2590800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bSRU01QAAAAcB&#10;AAAPAAAAAAAAAAEAIAAAADgAAABkcnMvZG93bnJldi54bWxQSwECFAAUAAAACACHTuJAF9UqB88B&#10;AAB9AwAADgAAAAAAAAABACAAAAA6AQAAZHJzL2Uyb0RvYy54bWxQSwUGAAAAAAYABgBZAQAAewU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d</w:t>
                        </w:r>
                      </w:p>
                    </w:txbxContent>
                  </v:textbox>
                </v:shape>
                <v:shape id="Text Box 1067" o:spid="_x0000_s1026" o:spt="202" type="#_x0000_t202" style="position:absolute;left:5981700;top:5257800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20kVNNUAAAAHAQAA&#10;DwAAAAAAAAABACAAAAA4AAAAZHJzL2Rvd25yZXYueG1sUEsBAhQAFAAAAAgAh07iQOr00bjNAQAA&#10;fQMAAA4AAAAAAAAAAQAgAAAAOgEAAGRycy9lMm9Eb2MueG1sUEsFBgAAAAAGAAYAWQEAAHkFAAAA&#10;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d</w:t>
                        </w:r>
                      </w:p>
                    </w:txbxContent>
                  </v:textbox>
                </v:shape>
                <v:shape id="Text Box 1068" o:spid="_x0000_s1026" o:spt="202" type="#_x0000_t202" style="position:absolute;left:5981700;top:5857875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NtJFTTVAAAA&#10;BwEAAA8AAAAAAAAAAQAgAAAAOAAAAGRycy9kb3ducmV2LnhtbFBLAQIUABQAAAAIAIdO4kATI2Rh&#10;0QEAAH0DAAAOAAAAAAAAAAEAIAAAADoBAABkcnMvZTJvRG9jLnhtbFBLBQYAAAAABgAGAFkBAAB9&#10;BQ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AutoShape 1075" o:spid="_x0000_s1026" o:spt="39" type="#_x0000_t39" style="position:absolute;left:4000500;top:6096000;flip:x y;height:381000;width:342900;rotation:11796480f;" filled="f" stroked="t" coordsize="21600,21600" o:gfxdata="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FfMvC9YAAAAHAQAADwAAAAAAAAABACAAAAA4AAAAZHJzL2Rvd25y&#10;ZXYueG1sUEsBAhQAFAAAAAgAh07iQGs9oD0jAgAAKgQAAA4AAAAAAAAAAQAgAAAAOwEAAGRycy9l&#10;Mm9Eb2MueG1sUEsFBgAAAAAGAAYAWQEAANAFAAAAAA==&#10;" adj="-14400,34560">
                  <v:fill on="f" focussize="0,0"/>
                  <v:stroke color="#000000" miterlimit="8" joinstyle="miter" endarrow="block"/>
                  <v:imagedata o:title=""/>
                  <o:lock v:ext="edit" aspectratio="f"/>
                </v:shape>
                <v:shape id="Text Box 1071" o:spid="_x0000_s1026" o:spt="202" type="#_x0000_t202" style="position:absolute;left:3481388;top:6286500;height:633730;width:304800;" filled="f" stroked="f" coordsize="21600,21600" o:gfxdata="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bSRU01QAAAAcB&#10;AAAPAAAAAAAAAAEAIAAAADgAAABkcnMvZG93bnJldi54bWxQSwECFAAUAAAACACHTuJAUY1ODc8B&#10;AAB9AwAADgAAAAAAAAABACAAAAA6AQAAZHJzL2Uyb0RvYy54bWxQSwUGAAAAAAYABgBZAQAAewU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cs="宋体"/>
          <w:bCs/>
          <w:sz w:val="24"/>
        </w:rPr>
        <w:t>(2) LR(0)</w:t>
      </w:r>
      <w:r>
        <w:rPr>
          <w:rFonts w:hint="eastAsia" w:cs="宋体"/>
          <w:bCs/>
          <w:sz w:val="24"/>
        </w:rPr>
        <w:t>分析表：</w:t>
      </w:r>
      <w:r>
        <w:rPr>
          <w:rFonts w:hint="eastAsia" w:cs="宋体"/>
          <w:sz w:val="24"/>
        </w:rPr>
        <w:t>（</w:t>
      </w:r>
      <w:r>
        <w:rPr>
          <w:sz w:val="24"/>
        </w:rPr>
        <w:t>5</w:t>
      </w:r>
      <w:r>
        <w:rPr>
          <w:rFonts w:hint="eastAsia" w:cs="宋体"/>
          <w:sz w:val="24"/>
        </w:rPr>
        <w:t>分）</w:t>
      </w: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cs="宋体"/>
          <w:b/>
          <w:sz w:val="24"/>
        </w:rPr>
        <mc:AlternateContent>
          <mc:Choice Requires="wpc">
            <w:drawing>
              <wp:inline distT="0" distB="0" distL="0" distR="0">
                <wp:extent cx="9144000" cy="9932035"/>
                <wp:effectExtent l="0" t="0" r="0" b="0"/>
                <wp:docPr id="22" name="对象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15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" y="1267460"/>
                            <a:ext cx="4119245" cy="571690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215" w:after="0" w:line="180" w:lineRule="auto"/>
                                <w:ind w:left="720" w:hanging="72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       b       c       d       #       E      A      B</w:t>
                              </w:r>
                            </w:p>
                            <w:p>
                              <w:pPr>
                                <w:pStyle w:val="6"/>
                                <w:spacing w:before="215" w:after="0" w:line="180" w:lineRule="auto"/>
                                <w:ind w:left="720" w:hanging="72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0          S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   S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 xml:space="preserve">3                                                  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2"/>
                                </w:numPr>
                                <w:spacing w:line="18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                                   Acc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3"/>
                                </w:numPr>
                                <w:spacing w:line="18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                 S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 xml:space="preserve">4      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                      6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4"/>
                                </w:numPr>
                                <w:spacing w:line="18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                 S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 xml:space="preserve">5      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                             7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5"/>
                                </w:numPr>
                                <w:spacing w:line="18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                 S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 xml:space="preserve">4      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                      8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6"/>
                                </w:numPr>
                                <w:spacing w:line="18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                 S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 xml:space="preserve">5      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                             9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6"/>
                                </w:numPr>
                                <w:spacing w:line="18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 xml:space="preserve">1     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 xml:space="preserve">2     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 xml:space="preserve">3     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 xml:space="preserve">5     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 xml:space="preserve">4     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4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 xml:space="preserve">6      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sz w:val="20"/>
                                  <w:szCs w:val="20"/>
                                </w:rPr>
                                <w:t xml:space="preserve">      r</w:t>
                              </w:r>
                              <w:r>
                                <w:rPr>
                                  <w:rFonts w:ascii="Verdana" w:eastAsia="宋体" w:hAnsiTheme="minorBidi"/>
                                  <w:b/>
                                  <w:color w:val="0033CC"/>
                                  <w:kern w:val="24"/>
                                  <w:position w:val="0"/>
                                  <w:sz w:val="20"/>
                                  <w:szCs w:val="20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对象 1" o:spid="_x0000_s1026" o:spt="203" style="height:782.05pt;width:720pt;" coordsize="9143683,9931718" editas="canvas" o:gfxdata="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HgpeudcAAAAHAQAADwAAAAAAAAABACAAAAA4AAAAZHJzL2Rvd25yZXYueG1sUEsB&#10;AhQAFAAAAAgAh07iQIjDubJSAgAA1gQAAA4AAAAAAAAAAQAgAAAAPAEAAGRycy9lMm9Eb2MueG1s&#10;UEsFBgAAAAAGAAYAWQEAAAAGAAAAAA==&#10;">
                <o:lock v:ext="edit" aspectratio="f"/>
                <v:shape id="对象 1" o:spid="_x0000_s1026" style="position:absolute;left:0;top:0;height:9931718;width:9143683;" filled="f" stroked="f" coordsize="21600,21600" o:gfxdata="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B4KXrnXAAAABwEAAA8AAAAA&#10;AAAAAQAgAAAAOAAAAGRycy9kb3ducmV2LnhtbFBLAQIUABQAAAAIAIdO4kCFwOkk/wEAABwEAAAO&#10;AAAAAAAAAAEAIAAAADwBAABkcnMvZTJvRG9jLnhtbFBLBQYAAAAABgAGAFkBAACtBQAAAAA=&#10;">
                  <v:fill on="f" focussize="0,0"/>
                  <v:stroke on="f"/>
                  <v:imagedata o:title=""/>
                  <o:lock v:ext="edit" aspectratio="f"/>
                </v:shape>
                <v:shape id="Text Box 5" o:spid="_x0000_s1026" o:spt="202" type="#_x0000_t202" style="position:absolute;left:148590;top:1267460;height:5716905;width:4119245;" filled="f" stroked="t" coordsize="21600,21600" o:gfxdata="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SAmTUdcAAAAHAQAADwAAAAAAAAABACAAAAA4AAAAZHJzL2Rvd25yZXYueG1sUEsB&#10;AhQAFAAAAAgAh07iQKJ87W7gAQAApAMAAA4AAAAAAAAAAQAgAAAAPAEAAGRycy9lMm9Eb2MueG1s&#10;UEsFBgAAAAAGAAYAWQEAAI4FAAAAAA==&#10;">
                  <v:fill on="f" focussize="0,0"/>
                  <v:stroke weight="0.25pt"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215" w:after="0" w:line="180" w:lineRule="auto"/>
                          <w:ind w:left="720" w:hanging="72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         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       b       c       d       #       E      A      B</w:t>
                        </w:r>
                      </w:p>
                      <w:p>
                        <w:pPr>
                          <w:pStyle w:val="6"/>
                          <w:spacing w:before="215" w:after="0" w:line="180" w:lineRule="auto"/>
                          <w:ind w:left="720" w:hanging="720"/>
                          <w:jc w:val="left"/>
                          <w:textAlignment w:val="baseline"/>
                        </w:pP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0          S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   S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 xml:space="preserve">3                                                  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1 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2"/>
                          </w:numPr>
                          <w:spacing w:line="180" w:lineRule="auto"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                                   Acc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3"/>
                          </w:numPr>
                          <w:spacing w:line="180" w:lineRule="auto"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                 S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 xml:space="preserve">4      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10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                      6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4"/>
                          </w:numPr>
                          <w:spacing w:line="180" w:lineRule="auto"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                 S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 xml:space="preserve">5      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11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                             7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5"/>
                          </w:numPr>
                          <w:spacing w:line="180" w:lineRule="auto"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                 S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 xml:space="preserve">4      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10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                      8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6"/>
                          </w:numPr>
                          <w:spacing w:line="180" w:lineRule="auto"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                 S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 xml:space="preserve">5      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11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                             9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6"/>
                          </w:numPr>
                          <w:spacing w:line="180" w:lineRule="auto"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Verdana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 xml:space="preserve">1     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7"/>
                          </w:numPr>
                          <w:spacing w:line="180" w:lineRule="auto"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 xml:space="preserve">2     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7"/>
                          </w:numPr>
                          <w:spacing w:line="180" w:lineRule="auto"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 xml:space="preserve">3     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7"/>
                          </w:numPr>
                          <w:spacing w:line="180" w:lineRule="auto"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 xml:space="preserve">5     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5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7"/>
                          </w:numPr>
                          <w:spacing w:line="180" w:lineRule="auto"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 xml:space="preserve">4     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4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7"/>
                          </w:numPr>
                          <w:spacing w:line="180" w:lineRule="auto"/>
                          <w:ind w:firstLineChars="0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 xml:space="preserve">6      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sz w:val="20"/>
                            <w:szCs w:val="20"/>
                          </w:rPr>
                          <w:t xml:space="preserve">      r</w:t>
                        </w:r>
                        <w:r>
                          <w:rPr>
                            <w:rFonts w:ascii="Verdana" w:eastAsia="宋体" w:hAnsiTheme="minorBidi"/>
                            <w:b/>
                            <w:color w:val="0033CC"/>
                            <w:kern w:val="24"/>
                            <w:position w:val="0"/>
                            <w:sz w:val="20"/>
                            <w:szCs w:val="20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cs="宋体"/>
          <w:b/>
          <w:bCs/>
          <w:sz w:val="24"/>
        </w:rPr>
      </w:pP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Cs/>
          <w:sz w:val="24"/>
        </w:rPr>
        <w:t xml:space="preserve">4. </w:t>
      </w:r>
      <w:r>
        <w:rPr>
          <w:rFonts w:hint="eastAsia" w:cs="宋体"/>
          <w:bCs/>
          <w:sz w:val="24"/>
        </w:rPr>
        <w:t>（</w:t>
      </w:r>
      <w:r>
        <w:rPr>
          <w:rFonts w:cs="宋体"/>
          <w:bCs/>
          <w:sz w:val="24"/>
        </w:rPr>
        <w:t>5</w:t>
      </w:r>
      <w:r>
        <w:rPr>
          <w:rFonts w:hint="eastAsia" w:cs="宋体"/>
          <w:bCs/>
          <w:sz w:val="24"/>
        </w:rPr>
        <w:t>分）给定文法</w:t>
      </w:r>
      <w:r>
        <w:rPr>
          <w:rFonts w:cs="宋体"/>
          <w:bCs/>
          <w:sz w:val="24"/>
        </w:rPr>
        <w:t>G(S):</w:t>
      </w:r>
    </w:p>
    <w:p>
      <w:pPr>
        <w:pStyle w:val="15"/>
        <w:spacing w:line="360" w:lineRule="auto"/>
        <w:ind w:left="825" w:firstLine="120" w:firstLineChars="5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/>
          <w:bCs/>
          <w:color w:val="FF0000"/>
          <w:sz w:val="24"/>
          <w:szCs w:val="24"/>
        </w:rPr>
        <w:t xml:space="preserve"> </w:t>
      </w:r>
      <w:r>
        <w:rPr>
          <w:rFonts w:cs="宋体"/>
          <w:bCs/>
          <w:color w:val="000000" w:themeColor="text1"/>
          <w:sz w:val="24"/>
          <w:szCs w:val="24"/>
        </w:rPr>
        <w:t xml:space="preserve"> S </w:t>
      </w:r>
      <w:r>
        <w:rPr>
          <w:rFonts w:cs="宋体"/>
          <w:color w:val="000000" w:themeColor="text1"/>
          <w:sz w:val="24"/>
          <w:szCs w:val="24"/>
        </w:rPr>
        <w:sym w:font="Symbol" w:char="00AE"/>
      </w:r>
      <w:r>
        <w:rPr>
          <w:rFonts w:cs="宋体"/>
          <w:color w:val="000000" w:themeColor="text1"/>
          <w:sz w:val="24"/>
          <w:szCs w:val="24"/>
        </w:rPr>
        <w:t>S;M</w:t>
      </w:r>
      <w:r>
        <w:rPr>
          <w:rFonts w:cs="宋体"/>
          <w:bCs/>
          <w:color w:val="000000" w:themeColor="text1"/>
          <w:sz w:val="24"/>
          <w:szCs w:val="24"/>
        </w:rPr>
        <w:t xml:space="preserve">|M   </w:t>
      </w:r>
    </w:p>
    <w:p>
      <w:pPr>
        <w:pStyle w:val="15"/>
        <w:spacing w:line="360" w:lineRule="auto"/>
        <w:ind w:left="825" w:firstLine="0" w:firstLineChars="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/>
          <w:bCs/>
          <w:color w:val="000000" w:themeColor="text1"/>
          <w:sz w:val="24"/>
          <w:szCs w:val="24"/>
        </w:rPr>
        <w:t xml:space="preserve">   M </w:t>
      </w:r>
      <w:r>
        <w:rPr>
          <w:rFonts w:cs="宋体"/>
          <w:bCs/>
          <w:color w:val="000000" w:themeColor="text1"/>
          <w:sz w:val="24"/>
          <w:szCs w:val="24"/>
        </w:rPr>
        <w:sym w:font="Symbol" w:char="00AE"/>
      </w:r>
      <w:r>
        <w:rPr>
          <w:rFonts w:cs="宋体"/>
          <w:bCs/>
          <w:color w:val="000000" w:themeColor="text1"/>
          <w:sz w:val="24"/>
          <w:szCs w:val="24"/>
        </w:rPr>
        <w:t xml:space="preserve">MbD|D </w:t>
      </w:r>
    </w:p>
    <w:p>
      <w:pPr>
        <w:pStyle w:val="15"/>
        <w:spacing w:line="360" w:lineRule="auto"/>
        <w:ind w:left="825" w:firstLine="0" w:firstLineChars="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/>
          <w:bCs/>
          <w:color w:val="000000" w:themeColor="text1"/>
          <w:sz w:val="24"/>
          <w:szCs w:val="24"/>
        </w:rPr>
        <w:t xml:space="preserve">   D </w:t>
      </w:r>
      <w:r>
        <w:rPr>
          <w:rFonts w:cs="宋体"/>
          <w:bCs/>
          <w:color w:val="000000" w:themeColor="text1"/>
          <w:sz w:val="24"/>
          <w:szCs w:val="24"/>
        </w:rPr>
        <w:sym w:font="Symbol" w:char="00AE"/>
      </w:r>
      <w:r>
        <w:rPr>
          <w:rFonts w:cs="宋体"/>
          <w:bCs/>
          <w:color w:val="000000" w:themeColor="text1"/>
          <w:sz w:val="24"/>
          <w:szCs w:val="24"/>
        </w:rPr>
        <w:t xml:space="preserve"> D(S)|</w:t>
      </w:r>
      <w:r>
        <w:rPr>
          <w:rFonts w:cs="宋体"/>
          <w:bCs/>
          <w:color w:val="000000" w:themeColor="text1"/>
          <w:sz w:val="24"/>
          <w:szCs w:val="24"/>
        </w:rPr>
        <w:sym w:font="Symbol" w:char="0065"/>
      </w:r>
      <w:r>
        <w:rPr>
          <w:rFonts w:cs="宋体"/>
          <w:bCs/>
          <w:color w:val="000000" w:themeColor="text1"/>
          <w:sz w:val="24"/>
          <w:szCs w:val="24"/>
        </w:rPr>
        <w:t xml:space="preserve"> </w:t>
      </w:r>
    </w:p>
    <w:p>
      <w:pPr>
        <w:spacing w:line="360" w:lineRule="auto"/>
        <w:rPr>
          <w:rFonts w:cs="宋体"/>
          <w:bCs/>
          <w:color w:val="000000" w:themeColor="text1"/>
          <w:sz w:val="24"/>
        </w:rPr>
      </w:pPr>
      <w:r>
        <w:rPr>
          <w:rFonts w:hint="eastAsia" w:cs="宋体"/>
          <w:bCs/>
          <w:color w:val="000000" w:themeColor="text1"/>
          <w:sz w:val="24"/>
        </w:rPr>
        <w:t>给出该文法的</w:t>
      </w:r>
      <w:r>
        <w:rPr>
          <w:rFonts w:cs="宋体"/>
          <w:bCs/>
          <w:color w:val="000000" w:themeColor="text1"/>
          <w:sz w:val="24"/>
        </w:rPr>
        <w:t>LR(1)</w:t>
      </w:r>
      <w:r>
        <w:rPr>
          <w:rFonts w:hint="eastAsia" w:cs="宋体"/>
          <w:bCs/>
          <w:color w:val="000000" w:themeColor="text1"/>
          <w:sz w:val="24"/>
        </w:rPr>
        <w:t>项目集规范族中的</w:t>
      </w:r>
      <w:r>
        <w:rPr>
          <w:rFonts w:cs="宋体"/>
          <w:bCs/>
          <w:color w:val="000000" w:themeColor="text1"/>
          <w:sz w:val="24"/>
        </w:rPr>
        <w:t>I</w:t>
      </w:r>
      <w:r>
        <w:rPr>
          <w:rFonts w:cs="宋体"/>
          <w:bCs/>
          <w:color w:val="000000" w:themeColor="text1"/>
          <w:sz w:val="24"/>
          <w:vertAlign w:val="subscript"/>
        </w:rPr>
        <w:t>0</w:t>
      </w:r>
      <w:r>
        <w:rPr>
          <w:rFonts w:cs="宋体"/>
          <w:bCs/>
          <w:color w:val="000000" w:themeColor="text1"/>
          <w:sz w:val="24"/>
        </w:rPr>
        <w:t xml:space="preserve"> </w:t>
      </w:r>
      <w:r>
        <w:rPr>
          <w:rFonts w:hint="eastAsia" w:cs="宋体"/>
          <w:bCs/>
          <w:color w:val="000000" w:themeColor="text1"/>
          <w:sz w:val="24"/>
        </w:rPr>
        <w:t>。</w:t>
      </w:r>
    </w:p>
    <w:p>
      <w:pPr>
        <w:spacing w:line="360" w:lineRule="auto"/>
        <w:rPr>
          <w:rFonts w:cs="宋体"/>
          <w:color w:val="000000" w:themeColor="text1"/>
          <w:sz w:val="24"/>
        </w:rPr>
      </w:pPr>
      <w:r>
        <w:rPr>
          <w:rFonts w:hint="eastAsia" w:cs="宋体"/>
          <w:color w:val="000000" w:themeColor="text1"/>
          <w:sz w:val="24"/>
        </w:rPr>
        <w:t>解：</w:t>
      </w:r>
      <w:r>
        <w:rPr>
          <w:rFonts w:cs="宋体"/>
          <w:b/>
          <w:bCs/>
          <w:color w:val="000000" w:themeColor="text1"/>
          <w:sz w:val="24"/>
        </w:rPr>
        <w:t>I</w:t>
      </w:r>
      <w:r>
        <w:rPr>
          <w:rFonts w:cs="宋体"/>
          <w:b/>
          <w:bCs/>
          <w:color w:val="000000" w:themeColor="text1"/>
          <w:sz w:val="24"/>
          <w:vertAlign w:val="subscript"/>
        </w:rPr>
        <w:t>0</w:t>
      </w:r>
      <w:r>
        <w:rPr>
          <w:rFonts w:hint="eastAsia" w:cs="宋体"/>
          <w:color w:val="000000" w:themeColor="text1"/>
          <w:sz w:val="24"/>
        </w:rPr>
        <w:t>：</w:t>
      </w:r>
      <w:r>
        <w:rPr>
          <w:rFonts w:cs="宋体"/>
          <w:color w:val="000000" w:themeColor="text1"/>
          <w:sz w:val="24"/>
        </w:rPr>
        <w:t xml:space="preserve">S’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.S</w:t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#</w:t>
      </w:r>
    </w:p>
    <w:p>
      <w:pPr>
        <w:spacing w:line="360" w:lineRule="auto"/>
        <w:ind w:firstLine="840" w:firstLineChars="350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S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.S;M</w:t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;/#</w:t>
      </w:r>
    </w:p>
    <w:p>
      <w:pPr>
        <w:spacing w:line="360" w:lineRule="auto"/>
        <w:ind w:firstLine="840" w:firstLineChars="350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S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.M</w:t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;/#</w:t>
      </w:r>
    </w:p>
    <w:p>
      <w:pPr>
        <w:spacing w:line="360" w:lineRule="auto"/>
        <w:ind w:firstLine="840" w:firstLineChars="350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M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.MbD</w:t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;/b/#</w:t>
      </w:r>
    </w:p>
    <w:p>
      <w:pPr>
        <w:spacing w:line="360" w:lineRule="auto"/>
        <w:ind w:firstLine="840" w:firstLineChars="350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M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.D</w:t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;/b/#</w:t>
      </w:r>
    </w:p>
    <w:p>
      <w:pPr>
        <w:spacing w:line="360" w:lineRule="auto"/>
        <w:ind w:firstLine="840" w:firstLineChars="350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D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.D(S)</w:t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;/b/(/#</w:t>
      </w:r>
    </w:p>
    <w:p>
      <w:pPr>
        <w:spacing w:line="360" w:lineRule="auto"/>
        <w:ind w:firstLine="840" w:firstLineChars="350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D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</w:t>
      </w:r>
      <w:r>
        <w:rPr>
          <w:rFonts w:cs="宋体"/>
          <w:b/>
          <w:bCs/>
          <w:color w:val="000000" w:themeColor="text1"/>
          <w:sz w:val="24"/>
        </w:rPr>
        <w:sym w:font="Symbol" w:char="0065"/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;/b/(/#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 xml:space="preserve">5. </w:t>
      </w:r>
      <w:r>
        <w:rPr>
          <w:rFonts w:hint="eastAsia" w:cs="宋体"/>
          <w:b/>
          <w:bCs/>
          <w:sz w:val="24"/>
        </w:rPr>
        <w:t>（</w:t>
      </w:r>
      <w:r>
        <w:rPr>
          <w:rFonts w:cs="宋体"/>
          <w:b/>
          <w:bCs/>
          <w:sz w:val="24"/>
        </w:rPr>
        <w:t>5</w:t>
      </w:r>
      <w:r>
        <w:rPr>
          <w:rFonts w:hint="eastAsia" w:cs="宋体"/>
          <w:b/>
          <w:bCs/>
          <w:sz w:val="24"/>
        </w:rPr>
        <w:t>分）</w:t>
      </w:r>
      <w:r>
        <w:rPr>
          <w:rFonts w:hint="eastAsia" w:cs="宋体"/>
          <w:sz w:val="24"/>
        </w:rPr>
        <w:t>利用</w:t>
      </w:r>
      <w:r>
        <w:rPr>
          <w:rFonts w:cs="宋体"/>
          <w:sz w:val="24"/>
        </w:rPr>
        <w:t>DAG</w:t>
      </w:r>
      <w:r>
        <w:rPr>
          <w:rFonts w:hint="eastAsia" w:cs="宋体"/>
          <w:sz w:val="24"/>
        </w:rPr>
        <w:t>对一下中间代码构成的基本块进行优化，写出优化后的四元式。</w:t>
      </w:r>
    </w:p>
    <w:p>
      <w:pPr>
        <w:spacing w:line="360" w:lineRule="auto"/>
        <w:rPr>
          <w:sz w:val="24"/>
        </w:rPr>
      </w:pPr>
      <w:r>
        <w:rPr>
          <w:sz w:val="24"/>
        </w:rPr>
        <w:t>B:=3</w:t>
      </w:r>
    </w:p>
    <w:p>
      <w:pPr>
        <w:spacing w:line="360" w:lineRule="auto"/>
        <w:rPr>
          <w:sz w:val="24"/>
        </w:rPr>
      </w:pPr>
      <w:r>
        <w:rPr>
          <w:sz w:val="24"/>
        </w:rPr>
        <w:t>D:=A+C</w:t>
      </w:r>
    </w:p>
    <w:p>
      <w:pPr>
        <w:spacing w:line="360" w:lineRule="auto"/>
        <w:rPr>
          <w:sz w:val="24"/>
        </w:rPr>
      </w:pPr>
      <w:r>
        <w:rPr>
          <w:sz w:val="24"/>
        </w:rPr>
        <w:t>E:=A*C</w:t>
      </w:r>
    </w:p>
    <w:p>
      <w:pPr>
        <w:spacing w:line="360" w:lineRule="auto"/>
        <w:rPr>
          <w:sz w:val="24"/>
        </w:rPr>
      </w:pPr>
      <w:r>
        <w:rPr>
          <w:sz w:val="24"/>
        </w:rPr>
        <w:t>F:=D+E</w:t>
      </w:r>
    </w:p>
    <w:p>
      <w:pPr>
        <w:spacing w:line="360" w:lineRule="auto"/>
        <w:rPr>
          <w:sz w:val="24"/>
        </w:rPr>
      </w:pPr>
      <w:r>
        <w:rPr>
          <w:sz w:val="24"/>
        </w:rPr>
        <w:t>G:=B*F</w:t>
      </w:r>
    </w:p>
    <w:p>
      <w:pPr>
        <w:spacing w:line="360" w:lineRule="auto"/>
        <w:rPr>
          <w:sz w:val="24"/>
        </w:rPr>
      </w:pPr>
      <w:r>
        <w:rPr>
          <w:sz w:val="24"/>
        </w:rPr>
        <w:t>H:=A+C</w:t>
      </w:r>
    </w:p>
    <w:p>
      <w:pPr>
        <w:spacing w:line="360" w:lineRule="auto"/>
        <w:rPr>
          <w:sz w:val="24"/>
        </w:rPr>
      </w:pPr>
      <w:r>
        <w:rPr>
          <w:sz w:val="24"/>
        </w:rPr>
        <w:t>I:=A*C</w:t>
      </w:r>
    </w:p>
    <w:p>
      <w:pPr>
        <w:spacing w:line="360" w:lineRule="auto"/>
        <w:rPr>
          <w:sz w:val="24"/>
        </w:rPr>
      </w:pPr>
      <w:r>
        <w:rPr>
          <w:sz w:val="24"/>
        </w:rPr>
        <w:t>J:=H+I</w:t>
      </w:r>
    </w:p>
    <w:p>
      <w:pPr>
        <w:spacing w:line="360" w:lineRule="auto"/>
        <w:rPr>
          <w:sz w:val="24"/>
        </w:rPr>
      </w:pPr>
      <w:r>
        <w:rPr>
          <w:sz w:val="24"/>
        </w:rPr>
        <w:t>K:=B*5</w:t>
      </w:r>
    </w:p>
    <w:p>
      <w:pPr>
        <w:spacing w:line="360" w:lineRule="auto"/>
        <w:rPr>
          <w:sz w:val="24"/>
        </w:rPr>
      </w:pPr>
      <w:r>
        <w:rPr>
          <w:sz w:val="24"/>
        </w:rPr>
        <w:t>L:=K+J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M:=L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假设只有</w:t>
      </w:r>
      <w:r>
        <w:rPr>
          <w:sz w:val="24"/>
        </w:rPr>
        <w:t>L</w:t>
      </w:r>
      <w:r>
        <w:rPr>
          <w:rFonts w:hint="eastAsia"/>
          <w:sz w:val="24"/>
        </w:rPr>
        <w:t>在基本块后还要被引用。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解：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B:=3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D:=A+C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E:=A*C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F:=D+E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K:=B*5</w:t>
      </w:r>
    </w:p>
    <w:p>
      <w:pPr>
        <w:spacing w:line="360" w:lineRule="auto"/>
        <w:rPr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pict>
          <v:line id="_x0000_s1550" o:spid="_x0000_s1550" o:spt="20" style="position:absolute;left:0pt;margin-left:-11.65pt;margin-top:11.65pt;height:592.8pt;width:0pt;z-index:25166950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NewRomanPSMT" w:hAnsi="TimesNewRomanPSMT" w:cs="TimesNewRomanPSMT"/>
          <w:kern w:val="0"/>
          <w:sz w:val="24"/>
        </w:rPr>
        <w:pict>
          <v:group id="_x0000_s1551" o:spid="_x0000_s1551" o:spt="203" style="position:absolute;left:0pt;margin-left:-110.65pt;margin-top:11.65pt;height:589.15pt;width:99pt;z-index:251670528;mso-width-relative:page;mso-height-relative:page;" coordorigin="495,1698" coordsize="1980,11783">
            <o:lock v:ext="edit"/>
            <v:shape id="_x0000_s1552" o:spid="_x0000_s1552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0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553" o:spid="_x0000_s1553" o:spt="203" style="position:absolute;left:495;top:1698;height:7595;width:1980;" coordorigin="495,1698" coordsize="1980,7595">
              <o:lock v:ext="edit"/>
              <v:shape id="_x0000_s1554" o:spid="_x0000_s1554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555" o:spid="_x0000_s1555" o:spt="203" style="position:absolute;left:495;top:3561;height:1404;width:1440;" coordorigin="675,1953" coordsize="1440,1404">
                <o:lock v:ext="edit"/>
                <v:group id="_x0000_s1556" o:spid="_x0000_s1556" o:spt="203" style="position:absolute;left:675;top:1953;height:1404;width:1440;" coordorigin="675,1953" coordsize="1440,1404">
                  <o:lock v:ext="edit"/>
                  <v:shape id="_x0000_s1557" o:spid="_x0000_s1557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58" o:spid="_x0000_s1558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559" o:spid="_x0000_s1559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560" o:spid="_x0000_s1560" o:spt="203" style="position:absolute;left:495;top:7202;height:1404;width:1440;" coordorigin="675,5385" coordsize="1440,1404">
                <o:lock v:ext="edit"/>
                <v:group id="_x0000_s1561" o:spid="_x0000_s1561" o:spt="203" style="position:absolute;left:675;top:5385;height:1404;width:1440;" coordorigin="675,1953" coordsize="1440,1404">
                  <o:lock v:ext="edit"/>
                  <v:shape id="_x0000_s1562" o:spid="_x0000_s1562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63" o:spid="_x0000_s1563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564" o:spid="_x0000_s1564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565" o:spid="_x0000_s1565" o:spt="203" style="position:absolute;left:495;top:5415;height:1404;width:1440;" coordorigin="675,1953" coordsize="1440,1404">
                <o:lock v:ext="edit"/>
                <v:shape id="_x0000_s1566" o:spid="_x0000_s1566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567" o:spid="_x0000_s1567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568" o:spid="_x0000_s1568" o:spt="203" style="position:absolute;left:500;top:1698;height:1404;width:1440;" coordorigin="500,1698" coordsize="1440,1404">
                <o:lock v:ext="edit"/>
                <v:group id="_x0000_s1569" o:spid="_x0000_s1569" o:spt="203" style="position:absolute;left:500;top:1698;height:1404;width:1440;" coordorigin="495,3545" coordsize="1440,1404">
                  <o:lock v:ext="edit"/>
                  <v:shape id="_x0000_s1570" o:spid="_x0000_s1570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71" o:spid="_x0000_s1571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572" o:spid="_x0000_s1572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rFonts w:ascii="TimesNewRomanPSMT" w:hAnsi="TimesNewRomanPSMT" w:cs="TimesNewRomanPSMT"/>
          <w:kern w:val="0"/>
          <w:sz w:val="24"/>
        </w:rPr>
        <w:t>L:=K+F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>6.</w:t>
      </w:r>
      <w:r>
        <w:rPr>
          <w:rFonts w:cs="宋体"/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（</w:t>
      </w:r>
      <w:r>
        <w:rPr>
          <w:rFonts w:cs="宋体"/>
          <w:b/>
          <w:bCs/>
          <w:sz w:val="24"/>
        </w:rPr>
        <w:t>5</w:t>
      </w:r>
      <w:r>
        <w:rPr>
          <w:rFonts w:hint="eastAsia" w:cs="宋体"/>
          <w:b/>
          <w:bCs/>
          <w:sz w:val="24"/>
        </w:rPr>
        <w:t>分）</w:t>
      </w:r>
      <w:r>
        <w:rPr>
          <w:rFonts w:hint="eastAsia" w:cs="宋体"/>
          <w:sz w:val="24"/>
        </w:rPr>
        <w:t>将如下四元式翻译成汇编指令集，假设只有两个寄存器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D:=A+C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F:=D+E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K:=B*5</w:t>
      </w:r>
    </w:p>
    <w:p>
      <w:pPr>
        <w:spacing w:line="360" w:lineRule="auto"/>
        <w:rPr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L:=K-F</w:t>
      </w:r>
    </w:p>
    <w:p>
      <w:pPr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>解：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>MOV  A, R0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 xml:space="preserve">ADD  R0, C    </w:t>
      </w:r>
      <w:r>
        <w:rPr>
          <w:rFonts w:cs="宋体"/>
          <w:sz w:val="24"/>
        </w:rPr>
        <w:t>Rvalue(R0)={D}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>ADD  R0,E    Rvalue(R0)={F}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>MOV  B, R1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>MUL  R1, 5  Rvalue(R1)={K}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 xml:space="preserve">SUB   R1, R0  Rvalue(R1)={L} 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 xml:space="preserve">ST     R1, L </w:t>
      </w:r>
    </w:p>
    <w:p>
      <w:pPr>
        <w:spacing w:line="360" w:lineRule="auto"/>
        <w:rPr>
          <w:rFonts w:cs="宋体"/>
          <w:sz w:val="24"/>
        </w:rPr>
      </w:pPr>
    </w:p>
    <w:p>
      <w:pPr>
        <w:spacing w:line="360" w:lineRule="auto"/>
        <w:rPr>
          <w:rFonts w:cs="宋体"/>
          <w:b/>
          <w:bCs/>
          <w:sz w:val="24"/>
        </w:rPr>
      </w:pPr>
    </w:p>
    <w:sectPr>
      <w:footerReference r:id="rId3" w:type="default"/>
      <w:pgSz w:w="20639" w:h="14572" w:orient="landscape"/>
      <w:pgMar w:top="1418" w:right="567" w:bottom="1418" w:left="567" w:header="851" w:footer="992" w:gutter="2268"/>
      <w:cols w:equalWidth="0" w:num="2" w:sep="1">
        <w:col w:w="7980" w:space="425"/>
        <w:col w:w="8832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新魏">
    <w:altName w:val="宋体-简"/>
    <w:panose1 w:val="02010800040101010101"/>
    <w:charset w:val="86"/>
    <w:family w:val="swiss"/>
    <w:pitch w:val="default"/>
    <w:sig w:usb0="00000000" w:usb1="00000000" w:usb2="00000000" w:usb3="00000000" w:csb0="00040000" w:csb1="00000000"/>
  </w:font>
  <w:font w:name="+mn-c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TimesNewRomanPSMT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atha">
    <w:altName w:val="苹方-简"/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D1AE1"/>
    <w:multiLevelType w:val="multilevel"/>
    <w:tmpl w:val="31ED1AE1"/>
    <w:lvl w:ilvl="0" w:tentative="0">
      <w:start w:val="1"/>
      <w:numFmt w:val="decimal"/>
      <w:lvlText w:val="(%1)"/>
      <w:lvlJc w:val="left"/>
      <w:pPr>
        <w:ind w:left="360" w:hanging="360"/>
      </w:pPr>
      <w:rPr>
        <w:b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DD65F0D"/>
    <w:multiLevelType w:val="multilevel"/>
    <w:tmpl w:val="5DD65F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DD65F18"/>
    <w:multiLevelType w:val="multilevel"/>
    <w:tmpl w:val="5DD65F18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2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2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2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2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2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2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2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2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DD65F23"/>
    <w:multiLevelType w:val="multilevel"/>
    <w:tmpl w:val="5DD65F23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3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3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3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3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3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3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3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3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DD65F2E"/>
    <w:multiLevelType w:val="multilevel"/>
    <w:tmpl w:val="5DD65F2E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4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4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4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4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4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4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4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4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DD65F39"/>
    <w:multiLevelType w:val="multilevel"/>
    <w:tmpl w:val="5DD65F39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5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5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5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5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5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5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5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5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DD65F44"/>
    <w:multiLevelType w:val="multilevel"/>
    <w:tmpl w:val="5DD65F44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7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7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7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7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7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7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7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7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0C2D"/>
    <w:rsid w:val="00003214"/>
    <w:rsid w:val="00012BA1"/>
    <w:rsid w:val="000266B8"/>
    <w:rsid w:val="00031545"/>
    <w:rsid w:val="00056538"/>
    <w:rsid w:val="000A1D33"/>
    <w:rsid w:val="000D122A"/>
    <w:rsid w:val="000F5A47"/>
    <w:rsid w:val="00113D58"/>
    <w:rsid w:val="0015671B"/>
    <w:rsid w:val="00165F55"/>
    <w:rsid w:val="001820D2"/>
    <w:rsid w:val="00185CFD"/>
    <w:rsid w:val="00191EB0"/>
    <w:rsid w:val="001D5B0E"/>
    <w:rsid w:val="00207882"/>
    <w:rsid w:val="002338AC"/>
    <w:rsid w:val="00242452"/>
    <w:rsid w:val="00261B10"/>
    <w:rsid w:val="00277E78"/>
    <w:rsid w:val="00287EB5"/>
    <w:rsid w:val="002A32C5"/>
    <w:rsid w:val="002B3DC4"/>
    <w:rsid w:val="002C4E58"/>
    <w:rsid w:val="002E27ED"/>
    <w:rsid w:val="002F031F"/>
    <w:rsid w:val="002F2534"/>
    <w:rsid w:val="002F4C5C"/>
    <w:rsid w:val="003007FA"/>
    <w:rsid w:val="0031088D"/>
    <w:rsid w:val="00315E45"/>
    <w:rsid w:val="00323F03"/>
    <w:rsid w:val="0033304B"/>
    <w:rsid w:val="003421D1"/>
    <w:rsid w:val="00352E50"/>
    <w:rsid w:val="00365BEA"/>
    <w:rsid w:val="00380C2D"/>
    <w:rsid w:val="00397609"/>
    <w:rsid w:val="003E1BE0"/>
    <w:rsid w:val="003F2C95"/>
    <w:rsid w:val="00465BFE"/>
    <w:rsid w:val="0049386B"/>
    <w:rsid w:val="004D5D3A"/>
    <w:rsid w:val="004F120B"/>
    <w:rsid w:val="005246BD"/>
    <w:rsid w:val="005264BD"/>
    <w:rsid w:val="00535486"/>
    <w:rsid w:val="005559AD"/>
    <w:rsid w:val="005900A2"/>
    <w:rsid w:val="005A7913"/>
    <w:rsid w:val="005C40E8"/>
    <w:rsid w:val="005C59AA"/>
    <w:rsid w:val="00600463"/>
    <w:rsid w:val="006E2F4E"/>
    <w:rsid w:val="006E7EA7"/>
    <w:rsid w:val="00705787"/>
    <w:rsid w:val="007142DA"/>
    <w:rsid w:val="00730E66"/>
    <w:rsid w:val="00741EB9"/>
    <w:rsid w:val="0075679A"/>
    <w:rsid w:val="00762B44"/>
    <w:rsid w:val="007907E8"/>
    <w:rsid w:val="007E3D2A"/>
    <w:rsid w:val="007F63B6"/>
    <w:rsid w:val="008651C7"/>
    <w:rsid w:val="008662C2"/>
    <w:rsid w:val="00880C1B"/>
    <w:rsid w:val="008C73BB"/>
    <w:rsid w:val="008E307C"/>
    <w:rsid w:val="008E3340"/>
    <w:rsid w:val="008F644E"/>
    <w:rsid w:val="009A34D1"/>
    <w:rsid w:val="009C326A"/>
    <w:rsid w:val="00A15CB1"/>
    <w:rsid w:val="00A5441E"/>
    <w:rsid w:val="00A72305"/>
    <w:rsid w:val="00A758AC"/>
    <w:rsid w:val="00AA00A9"/>
    <w:rsid w:val="00AD763A"/>
    <w:rsid w:val="00AF47CC"/>
    <w:rsid w:val="00B03F78"/>
    <w:rsid w:val="00B4012E"/>
    <w:rsid w:val="00B50A9E"/>
    <w:rsid w:val="00B555B8"/>
    <w:rsid w:val="00B73C50"/>
    <w:rsid w:val="00BB3656"/>
    <w:rsid w:val="00C05C07"/>
    <w:rsid w:val="00C27CD1"/>
    <w:rsid w:val="00C613D3"/>
    <w:rsid w:val="00C62546"/>
    <w:rsid w:val="00C72EE9"/>
    <w:rsid w:val="00CB7453"/>
    <w:rsid w:val="00CE258D"/>
    <w:rsid w:val="00D06309"/>
    <w:rsid w:val="00D542D2"/>
    <w:rsid w:val="00DD291D"/>
    <w:rsid w:val="00DD3FBA"/>
    <w:rsid w:val="00DE05EA"/>
    <w:rsid w:val="00E05DBD"/>
    <w:rsid w:val="00E52123"/>
    <w:rsid w:val="00E65E2F"/>
    <w:rsid w:val="00EA10EE"/>
    <w:rsid w:val="00F654A2"/>
    <w:rsid w:val="00F772D7"/>
    <w:rsid w:val="00FA1251"/>
    <w:rsid w:val="00FE32A0"/>
    <w:rsid w:val="585051A4"/>
    <w:rsid w:val="73E36187"/>
    <w:rsid w:val="FFF5D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485"/>
        <o:r id="V:Rule2" type="connector" idref="#_x0000_s1486"/>
        <o:r id="V:Rule3" type="connector" idref="#_x0000_s1487"/>
        <o:r id="V:Rule4" type="connector" idref="#_x0000_s1488"/>
        <o:r id="V:Rule5" type="connector" idref="#_x0000_s1517"/>
        <o:r id="V:Rule6" type="connector" idref="#_x0000_s1518"/>
        <o:r id="V:Rule7" type="connector" idref="#_x0000_s1519"/>
        <o:r id="V:Rule8" type="connector" idref="#_x0000_s152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adjustRightInd w:val="0"/>
      <w:spacing w:line="312" w:lineRule="atLeast"/>
      <w:textAlignment w:val="baseline"/>
      <w:outlineLvl w:val="0"/>
    </w:pPr>
    <w:rPr>
      <w:i/>
      <w:iCs/>
      <w:kern w:val="0"/>
      <w:szCs w:val="20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character" w:styleId="8">
    <w:name w:val="page number"/>
    <w:basedOn w:val="7"/>
    <w:semiHidden/>
    <w:qFormat/>
    <w:uiPriority w:val="0"/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批注框文本 Char"/>
    <w:basedOn w:val="7"/>
    <w:link w:val="3"/>
    <w:semiHidden/>
    <w:qFormat/>
    <w:uiPriority w:val="99"/>
    <w:rPr>
      <w:kern w:val="2"/>
      <w:sz w:val="18"/>
      <w:szCs w:val="18"/>
    </w:rPr>
  </w:style>
  <w:style w:type="character" w:customStyle="1" w:styleId="13">
    <w:name w:val="标题 1 Char"/>
    <w:basedOn w:val="7"/>
    <w:link w:val="2"/>
    <w:qFormat/>
    <w:uiPriority w:val="0"/>
    <w:rPr>
      <w:i/>
      <w:iCs/>
      <w:sz w:val="21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gkun/Library/Containers/com.kingsoft.wpsoffice.mac/Data/I:\&#32771;&#35797;&#21367;&#25720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3"/>
    <customShpInfo spid="_x0000_s1069"/>
    <customShpInfo spid="_x0000_s1028"/>
    <customShpInfo spid="_x0000_s1041"/>
    <customShpInfo spid="_x0000_s1042"/>
    <customShpInfo spid="_x0000_s1056"/>
    <customShpInfo spid="_x0000_s1063"/>
    <customShpInfo spid="_x0000_s1047"/>
    <customShpInfo spid="_x0000_s1048"/>
    <customShpInfo spid="_x0000_s1046"/>
    <customShpInfo spid="_x0000_s1057"/>
    <customShpInfo spid="_x0000_s1062"/>
    <customShpInfo spid="_x0000_s1044"/>
    <customShpInfo spid="_x0000_s1045"/>
    <customShpInfo spid="_x0000_s1043"/>
    <customShpInfo spid="_x0000_s1326"/>
    <customShpInfo spid="_x0000_s1327"/>
    <customShpInfo spid="_x0000_s1329"/>
    <customShpInfo spid="_x0000_s1339"/>
    <customShpInfo spid="_x0000_s1340"/>
    <customShpInfo spid="_x0000_s1341"/>
    <customShpInfo spid="_x0000_s1342"/>
    <customShpInfo spid="_x0000_s1072"/>
    <customShpInfo spid="_x0000_s1294"/>
    <customShpInfo spid="_x0000_s1293"/>
    <customShpInfo spid="_x0000_s1292"/>
    <customShpInfo spid="_x0000_s1291"/>
    <customShpInfo spid="_x0000_s1290"/>
    <customShpInfo spid="_x0000_s1289"/>
    <customShpInfo spid="_x0000_s1092"/>
    <customShpInfo spid="_x0000_s1084"/>
    <customShpInfo spid="_x0000_s1426"/>
    <customShpInfo spid="_x0000_s1428"/>
    <customShpInfo spid="_x0000_s1431"/>
    <customShpInfo spid="_x0000_s1432"/>
    <customShpInfo spid="_x0000_s1430"/>
    <customShpInfo spid="_x0000_s1433"/>
    <customShpInfo spid="_x0000_s1429"/>
    <customShpInfo spid="_x0000_s1436"/>
    <customShpInfo spid="_x0000_s1437"/>
    <customShpInfo spid="_x0000_s1435"/>
    <customShpInfo spid="_x0000_s1438"/>
    <customShpInfo spid="_x0000_s1434"/>
    <customShpInfo spid="_x0000_s1440"/>
    <customShpInfo spid="_x0000_s1441"/>
    <customShpInfo spid="_x0000_s1439"/>
    <customShpInfo spid="_x0000_s1444"/>
    <customShpInfo spid="_x0000_s1445"/>
    <customShpInfo spid="_x0000_s1443"/>
    <customShpInfo spid="_x0000_s1446"/>
    <customShpInfo spid="_x0000_s1442"/>
    <customShpInfo spid="_x0000_s1427"/>
    <customShpInfo spid="_x0000_s1425"/>
    <customShpInfo spid="_x0000_s1424"/>
    <customShpInfo spid="_x0000_s1504"/>
    <customShpInfo spid="_x0000_s1505"/>
    <customShpInfo spid="_x0000_s1506"/>
    <customShpInfo spid="_x0000_s1507"/>
    <customShpInfo spid="_x0000_s1508"/>
    <customShpInfo spid="_x0000_s1509"/>
    <customShpInfo spid="_x0000_s1510"/>
    <customShpInfo spid="_x0000_s1511"/>
    <customShpInfo spid="_x0000_s1512"/>
    <customShpInfo spid="_x0000_s1513"/>
    <customShpInfo spid="_x0000_s1514"/>
    <customShpInfo spid="_x0000_s1515"/>
    <customShpInfo spid="_x0000_s1516"/>
    <customShpInfo spid="_x0000_s1517"/>
    <customShpInfo spid="_x0000_s1518"/>
    <customShpInfo spid="_x0000_s1519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03"/>
    <customShpInfo spid="_x0000_s1501"/>
    <customShpInfo spid="_x0000_s1026" textRotate="1"/>
    <customShpInfo spid="_x0000_s1527"/>
    <customShpInfo spid="_x0000_s1529"/>
    <customShpInfo spid="_x0000_s1531"/>
    <customShpInfo spid="_x0000_s1534"/>
    <customShpInfo spid="_x0000_s1535"/>
    <customShpInfo spid="_x0000_s1533"/>
    <customShpInfo spid="_x0000_s1536"/>
    <customShpInfo spid="_x0000_s1532"/>
    <customShpInfo spid="_x0000_s1539"/>
    <customShpInfo spid="_x0000_s1540"/>
    <customShpInfo spid="_x0000_s1538"/>
    <customShpInfo spid="_x0000_s1541"/>
    <customShpInfo spid="_x0000_s1537"/>
    <customShpInfo spid="_x0000_s1543"/>
    <customShpInfo spid="_x0000_s1544"/>
    <customShpInfo spid="_x0000_s1542"/>
    <customShpInfo spid="_x0000_s1547"/>
    <customShpInfo spid="_x0000_s1548"/>
    <customShpInfo spid="_x0000_s1546"/>
    <customShpInfo spid="_x0000_s1549"/>
    <customShpInfo spid="_x0000_s1545"/>
    <customShpInfo spid="_x0000_s1530"/>
    <customShpInfo spid="_x0000_s1528"/>
    <customShpInfo spid="_x0000_s1472"/>
    <customShpInfo spid="_x0000_s1473"/>
    <customShpInfo spid="_x0000_s1474"/>
    <customShpInfo spid="_x0000_s1475"/>
    <customShpInfo spid="_x0000_s1476"/>
    <customShpInfo spid="_x0000_s1477"/>
    <customShpInfo spid="_x0000_s1478"/>
    <customShpInfo spid="_x0000_s1479"/>
    <customShpInfo spid="_x0000_s1480"/>
    <customShpInfo spid="_x0000_s1481"/>
    <customShpInfo spid="_x0000_s1482"/>
    <customShpInfo spid="_x0000_s1483"/>
    <customShpInfo spid="_x0000_s1484"/>
    <customShpInfo spid="_x0000_s1485"/>
    <customShpInfo spid="_x0000_s1486"/>
    <customShpInfo spid="_x0000_s1487"/>
    <customShpInfo spid="_x0000_s1488"/>
    <customShpInfo spid="_x0000_s1489"/>
    <customShpInfo spid="_x0000_s1490"/>
    <customShpInfo spid="_x0000_s1491"/>
    <customShpInfo spid="_x0000_s1492"/>
    <customShpInfo spid="_x0000_s1493"/>
    <customShpInfo spid="_x0000_s1494"/>
    <customShpInfo spid="_x0000_s1495"/>
    <customShpInfo spid="_x0000_s1496"/>
    <customShpInfo spid="_x0000_s1497"/>
    <customShpInfo spid="_x0000_s1498"/>
    <customShpInfo spid="_x0000_s1499"/>
    <customShpInfo spid="_x0000_s1500"/>
    <customShpInfo spid="_x0000_s1502"/>
    <customShpInfo spid="_x0000_s1471"/>
    <customShpInfo spid="_x0000_s1447"/>
    <customShpInfo spid="_x0000_s1449"/>
    <customShpInfo spid="_x0000_s1451"/>
    <customShpInfo spid="_x0000_s1454"/>
    <customShpInfo spid="_x0000_s1455"/>
    <customShpInfo spid="_x0000_s1453"/>
    <customShpInfo spid="_x0000_s1456"/>
    <customShpInfo spid="_x0000_s1452"/>
    <customShpInfo spid="_x0000_s1459"/>
    <customShpInfo spid="_x0000_s1460"/>
    <customShpInfo spid="_x0000_s1458"/>
    <customShpInfo spid="_x0000_s1461"/>
    <customShpInfo spid="_x0000_s1457"/>
    <customShpInfo spid="_x0000_s1463"/>
    <customShpInfo spid="_x0000_s1464"/>
    <customShpInfo spid="_x0000_s1462"/>
    <customShpInfo spid="_x0000_s1467"/>
    <customShpInfo spid="_x0000_s1468"/>
    <customShpInfo spid="_x0000_s1466"/>
    <customShpInfo spid="_x0000_s1469"/>
    <customShpInfo spid="_x0000_s1465"/>
    <customShpInfo spid="_x0000_s1450"/>
    <customShpInfo spid="_x0000_s1448"/>
    <customShpInfo spid="_x0000_s1550"/>
    <customShpInfo spid="_x0000_s1552"/>
    <customShpInfo spid="_x0000_s1554"/>
    <customShpInfo spid="_x0000_s1557"/>
    <customShpInfo spid="_x0000_s1558"/>
    <customShpInfo spid="_x0000_s1556"/>
    <customShpInfo spid="_x0000_s1559"/>
    <customShpInfo spid="_x0000_s1555"/>
    <customShpInfo spid="_x0000_s1562"/>
    <customShpInfo spid="_x0000_s1563"/>
    <customShpInfo spid="_x0000_s1561"/>
    <customShpInfo spid="_x0000_s1564"/>
    <customShpInfo spid="_x0000_s1560"/>
    <customShpInfo spid="_x0000_s1566"/>
    <customShpInfo spid="_x0000_s1567"/>
    <customShpInfo spid="_x0000_s1565"/>
    <customShpInfo spid="_x0000_s1570"/>
    <customShpInfo spid="_x0000_s1571"/>
    <customShpInfo spid="_x0000_s1569"/>
    <customShpInfo spid="_x0000_s1572"/>
    <customShpInfo spid="_x0000_s1568"/>
    <customShpInfo spid="_x0000_s1553"/>
    <customShpInfo spid="_x0000_s15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</Template>
  <Company>新世纪高级中学</Company>
  <Pages>5</Pages>
  <Words>452</Words>
  <Characters>2577</Characters>
  <Lines>21</Lines>
  <Paragraphs>6</Paragraphs>
  <ScaleCrop>false</ScaleCrop>
  <LinksUpToDate>false</LinksUpToDate>
  <CharactersWithSpaces>3023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2018-11-30T23:05:00Z</dcterms:created>
  <dc:creator>neuqjwc</dc:creator>
  <cp:lastModifiedBy>chengkun</cp:lastModifiedBy>
  <cp:lastPrinted>2017-10-11T16:51:00Z</cp:lastPrinted>
  <dcterms:modified xsi:type="dcterms:W3CDTF">2019-11-22T22:07:36Z</dcterms:modified>
  <dc:title>绝密★启用前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